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8649C" w14:textId="77777777" w:rsidR="008D4B49" w:rsidRDefault="000D0238" w:rsidP="00F50FFF">
      <w:pPr>
        <w:pStyle w:val="Heading1"/>
        <w:numPr>
          <w:ilvl w:val="0"/>
          <w:numId w:val="0"/>
        </w:numPr>
        <w:ind w:left="432"/>
      </w:pPr>
      <w:bookmarkStart w:id="0" w:name="_GoBack"/>
      <w:bookmarkEnd w:id="0"/>
      <w:r>
        <w:t xml:space="preserve">programming and </w:t>
      </w:r>
      <w:r w:rsidR="0011382B">
        <w:t>python introduction</w:t>
      </w:r>
    </w:p>
    <w:p w14:paraId="2E88BB52" w14:textId="77777777" w:rsidR="000D0238" w:rsidRDefault="00CD204D" w:rsidP="005A64CC">
      <w:pPr>
        <w:pStyle w:val="Heading2"/>
      </w:pPr>
      <w:r>
        <w:t>C</w:t>
      </w:r>
      <w:r w:rsidR="000D0238">
        <w:t xml:space="preserve">omputer </w:t>
      </w:r>
      <w:r>
        <w:t>Basics</w:t>
      </w:r>
    </w:p>
    <w:p w14:paraId="4E86FC00" w14:textId="77777777" w:rsidR="000D0238" w:rsidRDefault="000D0238">
      <w:r>
        <w:rPr>
          <w:noProof/>
          <w:lang w:eastAsia="en-US"/>
        </w:rPr>
        <w:drawing>
          <wp:inline distT="0" distB="0" distL="0" distR="0" wp14:anchorId="0A91626E" wp14:editId="0679C266">
            <wp:extent cx="3916680" cy="2918460"/>
            <wp:effectExtent l="0" t="0" r="7620" b="0"/>
            <wp:docPr id="1" name="Picture 1" descr="Computer 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pu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2918460"/>
                    </a:xfrm>
                    <a:prstGeom prst="rect">
                      <a:avLst/>
                    </a:prstGeom>
                    <a:noFill/>
                    <a:ln>
                      <a:noFill/>
                    </a:ln>
                  </pic:spPr>
                </pic:pic>
              </a:graphicData>
            </a:graphic>
          </wp:inline>
        </w:drawing>
      </w:r>
    </w:p>
    <w:p w14:paraId="2B7E6338" w14:textId="77777777" w:rsidR="000D0238" w:rsidRDefault="000D0238" w:rsidP="000D0238"/>
    <w:p w14:paraId="2AB11F4E" w14:textId="77777777" w:rsidR="00494909" w:rsidRDefault="00CD204D" w:rsidP="00CD204D">
      <w:pPr>
        <w:pStyle w:val="Heading2"/>
      </w:pPr>
      <w:r>
        <w:t>Computer and Software Conceptual Layers</w:t>
      </w:r>
    </w:p>
    <w:p w14:paraId="680AC382" w14:textId="77777777" w:rsidR="00CD204D" w:rsidRPr="00CD204D" w:rsidRDefault="00CD204D" w:rsidP="00CD204D"/>
    <w:p w14:paraId="7FFB39B3" w14:textId="77777777" w:rsidR="000D0238" w:rsidRDefault="000D0238" w:rsidP="000D0238">
      <w:r>
        <w:rPr>
          <w:noProof/>
          <w:lang w:eastAsia="en-US"/>
        </w:rPr>
        <w:drawing>
          <wp:inline distT="0" distB="0" distL="0" distR="0" wp14:anchorId="08236B85" wp14:editId="51E08417">
            <wp:extent cx="5715000" cy="2240280"/>
            <wp:effectExtent l="0" t="0" r="0" b="7620"/>
            <wp:docPr id="2" name="Picture 2" descr="http://www.gonefcon.com/trucktcom/comp_s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nefcon.com/trucktcom/comp_sy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40280"/>
                    </a:xfrm>
                    <a:prstGeom prst="rect">
                      <a:avLst/>
                    </a:prstGeom>
                    <a:noFill/>
                    <a:ln>
                      <a:noFill/>
                    </a:ln>
                  </pic:spPr>
                </pic:pic>
              </a:graphicData>
            </a:graphic>
          </wp:inline>
        </w:drawing>
      </w:r>
    </w:p>
    <w:p w14:paraId="63E1824F" w14:textId="77777777" w:rsidR="00764A4A" w:rsidRDefault="00764A4A">
      <w:pPr>
        <w:rPr>
          <w:rFonts w:asciiTheme="majorHAnsi" w:eastAsiaTheme="majorEastAsia" w:hAnsiTheme="majorHAnsi" w:cstheme="majorBidi"/>
          <w:b/>
          <w:bCs/>
          <w:smallCaps/>
          <w:color w:val="000000" w:themeColor="text1"/>
          <w:sz w:val="28"/>
          <w:szCs w:val="28"/>
        </w:rPr>
      </w:pPr>
      <w:r>
        <w:br w:type="page"/>
      </w:r>
    </w:p>
    <w:p w14:paraId="5D50FB52" w14:textId="77777777" w:rsidR="000D0238" w:rsidRDefault="00764A4A" w:rsidP="00764A4A">
      <w:pPr>
        <w:pStyle w:val="Heading2"/>
      </w:pPr>
      <w:r>
        <w:lastRenderedPageBreak/>
        <w:t xml:space="preserve">Example </w:t>
      </w:r>
      <w:r w:rsidR="00494909">
        <w:t>Software / Program</w:t>
      </w:r>
    </w:p>
    <w:p w14:paraId="06C664D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 = Mortgage()</w:t>
      </w:r>
    </w:p>
    <w:p w14:paraId="04173CB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[newvalues] = getnewvalues(oldvalues)</w:t>
      </w:r>
    </w:p>
    <w:p w14:paraId="0A81CDB8" w14:textId="77777777" w:rsidR="00764A4A" w:rsidRPr="00794886" w:rsidRDefault="00764A4A" w:rsidP="00794886">
      <w:pPr>
        <w:widowControl w:val="0"/>
        <w:autoSpaceDE w:val="0"/>
        <w:autoSpaceDN w:val="0"/>
        <w:adjustRightInd w:val="0"/>
        <w:spacing w:after="0" w:line="240" w:lineRule="auto"/>
        <w:rPr>
          <w:rFonts w:ascii="Courier New" w:hAnsi="Courier New" w:cs="Courier New"/>
          <w:color w:val="A020F0"/>
          <w:sz w:val="20"/>
          <w:szCs w:val="36"/>
        </w:rPr>
      </w:pPr>
      <w:r w:rsidRPr="007F52CA">
        <w:rPr>
          <w:rFonts w:ascii="Courier New" w:hAnsi="Courier New" w:cs="Courier New"/>
          <w:color w:val="000000"/>
          <w:sz w:val="20"/>
          <w:szCs w:val="36"/>
        </w:rPr>
        <w:t xml:space="preserve">        prompt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sidR="002B58D2">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Pr>
          <w:rFonts w:ascii="Courier New" w:hAnsi="Courier New" w:cs="Courier New"/>
          <w:color w:val="A020F0"/>
          <w:sz w:val="20"/>
          <w:szCs w:val="36"/>
        </w:rPr>
        <w:t>'Term</w:t>
      </w:r>
      <w:r w:rsidR="002B58D2">
        <w:rPr>
          <w:rFonts w:ascii="Courier New" w:hAnsi="Courier New" w:cs="Courier New"/>
          <w:color w:val="A020F0"/>
          <w:sz w:val="20"/>
          <w:szCs w:val="36"/>
        </w:rPr>
        <w:t xml:space="preserve">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30BDC20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dlg_title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7AC8F9C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num_lines = 1;</w:t>
      </w:r>
    </w:p>
    <w:p w14:paraId="0B24325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def = {num2str(oldvalues(1)), num2str(oldvalues(2)), </w:t>
      </w:r>
      <w:r w:rsidR="00794886">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num2str(oldvalues(3)), num2str(oldvalues(4))};</w:t>
      </w:r>
    </w:p>
    <w:p w14:paraId="06AB4F94"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valuesstr = inputdlg(prompt, dlg_title, num_lines, def);</w:t>
      </w:r>
    </w:p>
    <w:p w14:paraId="7518A7CB"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newvalues = str2double(valuesstr(:));</w:t>
      </w:r>
    </w:p>
    <w:p w14:paraId="4DEA1E71" w14:textId="77777777" w:rsidR="00764A4A" w:rsidRDefault="00764A4A" w:rsidP="00764A4A">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299EAD18"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4763359B" w14:textId="77777777" w:rsidR="006D44CB" w:rsidRPr="007F52CA" w:rsidRDefault="00764A4A"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006D44CB" w:rsidRPr="007F52CA">
        <w:rPr>
          <w:rFonts w:ascii="Courier New" w:hAnsi="Courier New" w:cs="Courier New"/>
          <w:color w:val="228B22"/>
          <w:sz w:val="20"/>
          <w:szCs w:val="36"/>
        </w:rPr>
        <w:t xml:space="preserve">% </w:t>
      </w:r>
      <w:r w:rsidR="006D44CB">
        <w:rPr>
          <w:rFonts w:ascii="Courier New" w:hAnsi="Courier New" w:cs="Courier New"/>
          <w:color w:val="228B22"/>
          <w:sz w:val="20"/>
          <w:szCs w:val="36"/>
        </w:rPr>
        <w:t>Initialize</w:t>
      </w:r>
      <w:r w:rsidR="006D44CB" w:rsidRPr="007F52CA">
        <w:rPr>
          <w:rFonts w:ascii="Courier New" w:hAnsi="Courier New" w:cs="Courier New"/>
          <w:color w:val="228B22"/>
          <w:sz w:val="20"/>
          <w:szCs w:val="36"/>
        </w:rPr>
        <w:t xml:space="preserve"> parms before entering the</w:t>
      </w:r>
    </w:p>
    <w:p w14:paraId="440C4483" w14:textId="77777777" w:rsidR="006D44CB" w:rsidRPr="007F52CA" w:rsidRDefault="006D44CB"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loop.</w:t>
      </w:r>
    </w:p>
    <w:p w14:paraId="25AD4130" w14:textId="77777777" w:rsidR="00764A4A" w:rsidRPr="007F52CA" w:rsidRDefault="006D44CB" w:rsidP="00764A4A">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00764A4A" w:rsidRPr="007F52CA">
        <w:rPr>
          <w:rFonts w:ascii="Courier New" w:hAnsi="Courier New" w:cs="Courier New"/>
          <w:color w:val="000000"/>
          <w:sz w:val="20"/>
          <w:szCs w:val="36"/>
        </w:rPr>
        <w:t>Finished=false;</w:t>
      </w:r>
    </w:p>
    <w:p w14:paraId="02AAA1FD" w14:textId="77777777" w:rsidR="00764A4A" w:rsidRDefault="00764A4A" w:rsidP="00764A4A">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sidR="006D44CB">
        <w:rPr>
          <w:rFonts w:ascii="Courier New" w:hAnsi="Courier New" w:cs="Courier New"/>
          <w:color w:val="000000"/>
          <w:sz w:val="20"/>
          <w:szCs w:val="36"/>
        </w:rPr>
        <w:t xml:space="preserve"> </w:t>
      </w:r>
      <w:r w:rsidRPr="007F52CA">
        <w:rPr>
          <w:rFonts w:ascii="Courier New" w:hAnsi="Courier New" w:cs="Courier New"/>
          <w:color w:val="000000"/>
          <w:sz w:val="20"/>
          <w:szCs w:val="36"/>
        </w:rPr>
        <w:t>parms=[110000,5000,6,20];</w:t>
      </w:r>
    </w:p>
    <w:p w14:paraId="67150853"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2CED58C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while</w:t>
      </w:r>
      <w:r w:rsidRPr="007F52CA">
        <w:rPr>
          <w:rFonts w:ascii="Courier New" w:hAnsi="Courier New" w:cs="Courier New"/>
          <w:color w:val="000000"/>
          <w:sz w:val="20"/>
          <w:szCs w:val="36"/>
        </w:rPr>
        <w:t xml:space="preserve"> ~Finished</w:t>
      </w:r>
    </w:p>
    <w:p w14:paraId="2874C2F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input(</w:t>
      </w:r>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22680EF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isempty(Change); </w:t>
      </w:r>
    </w:p>
    <w:p w14:paraId="0D12EB0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29CF487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101B6CF9"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0730565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646CFED3" w14:textId="77777777" w:rsidR="00764A4A" w:rsidRPr="007F52CA" w:rsidRDefault="00794886" w:rsidP="00794886">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4478DFD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6C2FDFE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03AD352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parms=getnewvalues(parms);</w:t>
      </w:r>
    </w:p>
    <w:p w14:paraId="26DCCE7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loan_amount = parms(1) - parms(2);</w:t>
      </w:r>
    </w:p>
    <w:p w14:paraId="7FE8A481"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display(loan_amount);</w:t>
      </w:r>
    </w:p>
    <w:p w14:paraId="1AFBF8CE" w14:textId="77777777" w:rsidR="00764A4A" w:rsidRPr="007F52CA" w:rsidRDefault="00764A4A" w:rsidP="00794886">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F84A7C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w:t>
      </w:r>
      <w:r w:rsidRPr="007F52CA">
        <w:rPr>
          <w:rFonts w:ascii="Courier New" w:hAnsi="Courier New" w:cs="Courier New"/>
          <w:color w:val="000000"/>
          <w:sz w:val="20"/>
          <w:szCs w:val="36"/>
        </w:rPr>
        <w:t xml:space="preserve"> disp(</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2F24D52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3311456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38A0684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7CCCEF7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disp('Great!')</w:t>
      </w:r>
    </w:p>
    <w:p w14:paraId="5D0B7E3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end</w:t>
      </w:r>
    </w:p>
    <w:p w14:paraId="1CF724CF" w14:textId="77777777" w:rsidR="00764A4A" w:rsidRPr="00764A4A" w:rsidRDefault="00764A4A" w:rsidP="00764A4A"/>
    <w:p w14:paraId="504BDE95" w14:textId="77777777" w:rsidR="008105E7" w:rsidRDefault="008105E7" w:rsidP="008105E7">
      <w:pPr>
        <w:pStyle w:val="Heading2"/>
      </w:pPr>
      <w:r>
        <w:t>Variables</w:t>
      </w:r>
    </w:p>
    <w:p w14:paraId="09A6DB9D" w14:textId="77777777" w:rsidR="008105E7" w:rsidRDefault="008105E7" w:rsidP="008105E7">
      <w:pPr>
        <w:keepNext/>
      </w:pPr>
      <w:r>
        <w:t>A variable is a named reference to a storage location.</w:t>
      </w:r>
    </w:p>
    <w:p w14:paraId="6143D593" w14:textId="77777777" w:rsidR="008105E7" w:rsidRDefault="008105E7" w:rsidP="008105E7">
      <w:pPr>
        <w:pStyle w:val="ListParagraph"/>
        <w:numPr>
          <w:ilvl w:val="0"/>
          <w:numId w:val="15"/>
        </w:numPr>
      </w:pPr>
      <w:r>
        <w:t>The name is used to reference the location</w:t>
      </w:r>
    </w:p>
    <w:p w14:paraId="02654372" w14:textId="77777777" w:rsidR="008105E7" w:rsidRDefault="008105E7" w:rsidP="008105E7">
      <w:pPr>
        <w:pStyle w:val="ListParagraph"/>
        <w:numPr>
          <w:ilvl w:val="0"/>
          <w:numId w:val="15"/>
        </w:numPr>
      </w:pPr>
      <w:r>
        <w:t>In a more abstract sense, the name is used to reference an object</w:t>
      </w:r>
    </w:p>
    <w:p w14:paraId="01D91421" w14:textId="77777777" w:rsidR="008105E7" w:rsidRDefault="008105E7" w:rsidP="008105E7">
      <w:pPr>
        <w:pStyle w:val="ListParagraph"/>
        <w:numPr>
          <w:ilvl w:val="0"/>
          <w:numId w:val="15"/>
        </w:numPr>
      </w:pPr>
      <w:r>
        <w:t>The value of the variable can change during program execution</w:t>
      </w:r>
    </w:p>
    <w:p w14:paraId="7FE5F3CE" w14:textId="77777777" w:rsidR="008105E7" w:rsidRDefault="008105E7" w:rsidP="008105E7">
      <w:pPr>
        <w:pStyle w:val="ListParagraph"/>
        <w:numPr>
          <w:ilvl w:val="0"/>
          <w:numId w:val="15"/>
        </w:numPr>
      </w:pPr>
      <w:r>
        <w:t>Generally the referenced object has an associated type like integer, real number, character, string, function, etc. In statically typed language like Java, the type is associated with the variable. However, with dynamically typed languages like Python, the type is associated with the value stored in the variable.</w:t>
      </w:r>
    </w:p>
    <w:p w14:paraId="33C7110E" w14:textId="77777777" w:rsidR="008105E7" w:rsidRDefault="008105E7" w:rsidP="008105E7">
      <w:pPr>
        <w:pStyle w:val="Heading3"/>
      </w:pPr>
      <w:r>
        <w:lastRenderedPageBreak/>
        <w:t>Variable Scope</w:t>
      </w:r>
    </w:p>
    <w:p w14:paraId="76E61595" w14:textId="77777777" w:rsidR="008105E7" w:rsidRDefault="008105E7" w:rsidP="008105E7">
      <w:r>
        <w:t xml:space="preserve">A variable’s scope is the portion of the program code for which the variable’s name is “visible” meaning that the variable can be referenced to access </w:t>
      </w:r>
      <w:r w:rsidR="00D90978">
        <w:t>its</w:t>
      </w:r>
      <w:r>
        <w:t xml:space="preserve"> contents.</w:t>
      </w:r>
      <w:r w:rsidR="00D90978">
        <w:t xml:space="preserve"> See </w:t>
      </w:r>
      <w:r w:rsidR="00D90978">
        <w:fldChar w:fldCharType="begin"/>
      </w:r>
      <w:r w:rsidR="00D90978">
        <w:instrText xml:space="preserve"> REF _Ref396943309 \r \h </w:instrText>
      </w:r>
      <w:r w:rsidR="00D90978">
        <w:fldChar w:fldCharType="separate"/>
      </w:r>
      <w:r w:rsidR="00177E9E">
        <w:t>1.6.5</w:t>
      </w:r>
      <w:r w:rsidR="00D90978">
        <w:fldChar w:fldCharType="end"/>
      </w:r>
      <w:r w:rsidR="00D90978">
        <w:t xml:space="preserve"> Functions and Scope below.</w:t>
      </w:r>
    </w:p>
    <w:p w14:paraId="73D6EA9D" w14:textId="77777777" w:rsidR="008105E7" w:rsidRDefault="008105E7" w:rsidP="008105E7">
      <w:pPr>
        <w:pStyle w:val="Heading2"/>
      </w:pPr>
      <w:r>
        <w:t>Logic Statements</w:t>
      </w:r>
    </w:p>
    <w:p w14:paraId="16F3820C" w14:textId="77777777" w:rsidR="008105E7" w:rsidRDefault="008105E7" w:rsidP="008105E7">
      <w:r>
        <w:t>Logic statements allow the programmer to alter the flow of a program by testing conditions.</w:t>
      </w:r>
    </w:p>
    <w:p w14:paraId="16D0C753" w14:textId="77777777" w:rsidR="008105E7" w:rsidRDefault="008105E7" w:rsidP="008105E7">
      <w:pPr>
        <w:pStyle w:val="Heading3"/>
      </w:pPr>
      <w:r>
        <w:t>IF conditional</w:t>
      </w:r>
    </w:p>
    <w:p w14:paraId="627B8122" w14:textId="77777777" w:rsidR="00D71772" w:rsidRDefault="00D71772" w:rsidP="00D71772">
      <w:pPr>
        <w:pStyle w:val="HTMLPreformatted"/>
        <w:rPr>
          <w:color w:val="000000"/>
        </w:rPr>
      </w:pPr>
      <w:r>
        <w:rPr>
          <w:color w:val="000000"/>
        </w:rPr>
        <w:t>y = 1</w:t>
      </w:r>
    </w:p>
    <w:p w14:paraId="3715E838" w14:textId="77777777" w:rsidR="00D71772" w:rsidRDefault="00D71772" w:rsidP="00D71772">
      <w:pPr>
        <w:pStyle w:val="HTMLPreformatted"/>
        <w:rPr>
          <w:color w:val="000000"/>
        </w:rPr>
      </w:pPr>
      <w:r>
        <w:rPr>
          <w:color w:val="000000"/>
        </w:rPr>
        <w:t>if y == 1:</w:t>
      </w:r>
    </w:p>
    <w:p w14:paraId="5E7A7147" w14:textId="77777777" w:rsidR="00D71772" w:rsidRDefault="00D71772" w:rsidP="00D71772">
      <w:pPr>
        <w:pStyle w:val="HTMLPreformatted"/>
        <w:rPr>
          <w:color w:val="000000"/>
        </w:rPr>
      </w:pPr>
      <w:r>
        <w:rPr>
          <w:color w:val="000000"/>
        </w:rPr>
        <w:t xml:space="preserve">    print "y still equals 1, I was just checking"</w:t>
      </w:r>
    </w:p>
    <w:p w14:paraId="1A588ED5" w14:textId="77777777" w:rsidR="002B4154" w:rsidRDefault="002B4154" w:rsidP="00D71772">
      <w:pPr>
        <w:pStyle w:val="HTMLPreformatted"/>
        <w:rPr>
          <w:color w:val="000000"/>
        </w:rPr>
      </w:pPr>
    </w:p>
    <w:p w14:paraId="526C3348" w14:textId="77777777" w:rsidR="002B4154" w:rsidRDefault="002B4154" w:rsidP="00D71772">
      <w:pPr>
        <w:pStyle w:val="HTMLPreformatted"/>
        <w:rPr>
          <w:color w:val="000000"/>
        </w:rPr>
      </w:pPr>
      <w:r>
        <w:rPr>
          <w:color w:val="000000"/>
        </w:rPr>
        <w:t>if y &lt; 1:</w:t>
      </w:r>
    </w:p>
    <w:p w14:paraId="1BF829F3" w14:textId="77777777" w:rsidR="002B4154" w:rsidRDefault="002B4154" w:rsidP="00D71772">
      <w:pPr>
        <w:pStyle w:val="HTMLPreformatted"/>
        <w:rPr>
          <w:color w:val="000000"/>
        </w:rPr>
      </w:pPr>
      <w:r>
        <w:rPr>
          <w:color w:val="000000"/>
        </w:rPr>
        <w:t xml:space="preserve">    print “What now?”</w:t>
      </w:r>
    </w:p>
    <w:p w14:paraId="1A6E0C1F" w14:textId="77777777" w:rsidR="002B4154" w:rsidRDefault="002B4154" w:rsidP="00D71772">
      <w:pPr>
        <w:pStyle w:val="HTMLPreformatted"/>
        <w:rPr>
          <w:color w:val="000000"/>
        </w:rPr>
      </w:pPr>
    </w:p>
    <w:p w14:paraId="0AD3C79F" w14:textId="77777777" w:rsidR="002B4154" w:rsidRDefault="002B4154" w:rsidP="00D71772">
      <w:pPr>
        <w:pStyle w:val="HTMLPreformatted"/>
        <w:rPr>
          <w:color w:val="000000"/>
        </w:rPr>
      </w:pPr>
      <w:r>
        <w:rPr>
          <w:color w:val="000000"/>
        </w:rPr>
        <w:t>if y &lt;= 1:</w:t>
      </w:r>
    </w:p>
    <w:p w14:paraId="799DE7BD" w14:textId="77777777" w:rsidR="002B4154" w:rsidRDefault="002B4154" w:rsidP="00D71772">
      <w:pPr>
        <w:pStyle w:val="HTMLPreformatted"/>
        <w:rPr>
          <w:color w:val="000000"/>
        </w:rPr>
      </w:pPr>
      <w:r>
        <w:rPr>
          <w:color w:val="000000"/>
        </w:rPr>
        <w:t xml:space="preserve">    print “Did this work?”</w:t>
      </w:r>
    </w:p>
    <w:p w14:paraId="39D03AB7" w14:textId="77777777" w:rsidR="00D71772" w:rsidRPr="00D71772" w:rsidRDefault="00D71772" w:rsidP="00D71772"/>
    <w:p w14:paraId="04695E78" w14:textId="77777777" w:rsidR="008105E7" w:rsidRDefault="008105E7" w:rsidP="008105E7">
      <w:pPr>
        <w:pStyle w:val="Heading3"/>
      </w:pPr>
      <w:r>
        <w:t>IF THEN ELSE conditional</w:t>
      </w:r>
    </w:p>
    <w:p w14:paraId="5959C8DB" w14:textId="77777777" w:rsidR="00D71772" w:rsidRDefault="00D71772" w:rsidP="00D71772">
      <w:pPr>
        <w:pStyle w:val="HTMLPreformatted"/>
        <w:rPr>
          <w:color w:val="000000"/>
        </w:rPr>
      </w:pPr>
      <w:r>
        <w:rPr>
          <w:color w:val="000000"/>
        </w:rPr>
        <w:t>a = 1</w:t>
      </w:r>
    </w:p>
    <w:p w14:paraId="647B5A4A" w14:textId="77777777" w:rsidR="00D71772" w:rsidRDefault="00D71772" w:rsidP="00D71772">
      <w:pPr>
        <w:pStyle w:val="HTMLPreformatted"/>
        <w:rPr>
          <w:color w:val="000000"/>
        </w:rPr>
      </w:pPr>
      <w:r>
        <w:rPr>
          <w:color w:val="000000"/>
        </w:rPr>
        <w:t>if a &gt; 5:</w:t>
      </w:r>
    </w:p>
    <w:p w14:paraId="6B43B5D4" w14:textId="77777777" w:rsidR="00D71772" w:rsidRDefault="00D71772" w:rsidP="00D71772">
      <w:pPr>
        <w:pStyle w:val="HTMLPreformatted"/>
        <w:rPr>
          <w:color w:val="000000"/>
        </w:rPr>
      </w:pPr>
      <w:r>
        <w:rPr>
          <w:color w:val="000000"/>
        </w:rPr>
        <w:t xml:space="preserve">    print "This shouldn't happen."</w:t>
      </w:r>
    </w:p>
    <w:p w14:paraId="1FA363E7" w14:textId="77777777" w:rsidR="00D71772" w:rsidRDefault="00D71772" w:rsidP="00D71772">
      <w:pPr>
        <w:pStyle w:val="HTMLPreformatted"/>
        <w:rPr>
          <w:color w:val="000000"/>
        </w:rPr>
      </w:pPr>
      <w:r>
        <w:rPr>
          <w:color w:val="000000"/>
        </w:rPr>
        <w:t>else:</w:t>
      </w:r>
    </w:p>
    <w:p w14:paraId="5A3C5F52" w14:textId="77777777" w:rsidR="00D71772" w:rsidRDefault="00D71772" w:rsidP="00D71772">
      <w:pPr>
        <w:pStyle w:val="HTMLPreformatted"/>
        <w:rPr>
          <w:color w:val="000000"/>
        </w:rPr>
      </w:pPr>
      <w:r>
        <w:rPr>
          <w:color w:val="000000"/>
        </w:rPr>
        <w:t xml:space="preserve">    print "This should happen."</w:t>
      </w:r>
    </w:p>
    <w:p w14:paraId="5921B4CA" w14:textId="77777777" w:rsidR="00D71772" w:rsidRDefault="00D71772" w:rsidP="00D71772">
      <w:pPr>
        <w:pStyle w:val="HTMLPreformatted"/>
        <w:rPr>
          <w:color w:val="000000"/>
        </w:rPr>
      </w:pPr>
    </w:p>
    <w:p w14:paraId="7D2187B7" w14:textId="77777777" w:rsidR="00D71772" w:rsidRDefault="00D71772" w:rsidP="00D71772">
      <w:r>
        <w:t>And now add an else-if</w:t>
      </w:r>
    </w:p>
    <w:p w14:paraId="0A606B9F" w14:textId="77777777" w:rsidR="00D71772" w:rsidRDefault="00D71772" w:rsidP="00D71772">
      <w:pPr>
        <w:pStyle w:val="HTMLPreformatted"/>
        <w:rPr>
          <w:color w:val="000000"/>
        </w:rPr>
      </w:pPr>
      <w:r>
        <w:rPr>
          <w:color w:val="000000"/>
        </w:rPr>
        <w:t>if a &gt; 5:</w:t>
      </w:r>
    </w:p>
    <w:p w14:paraId="300D7B38" w14:textId="77777777" w:rsidR="00D71772" w:rsidRDefault="00D71772" w:rsidP="00D71772">
      <w:pPr>
        <w:pStyle w:val="HTMLPreformatted"/>
        <w:rPr>
          <w:color w:val="000000"/>
        </w:rPr>
      </w:pPr>
      <w:r>
        <w:rPr>
          <w:color w:val="000000"/>
        </w:rPr>
        <w:t xml:space="preserve">    print "Big number!"</w:t>
      </w:r>
    </w:p>
    <w:p w14:paraId="103CDFA0" w14:textId="77777777" w:rsidR="00D71772" w:rsidRDefault="00D71772" w:rsidP="00D71772">
      <w:pPr>
        <w:pStyle w:val="HTMLPreformatted"/>
        <w:rPr>
          <w:color w:val="000000"/>
        </w:rPr>
      </w:pPr>
      <w:r>
        <w:rPr>
          <w:color w:val="000000"/>
        </w:rPr>
        <w:t>elif a % 2 != 0:</w:t>
      </w:r>
    </w:p>
    <w:p w14:paraId="0A5BAD28" w14:textId="77777777" w:rsidR="00D71772" w:rsidRDefault="00D71772" w:rsidP="00D71772">
      <w:pPr>
        <w:pStyle w:val="HTMLPreformatted"/>
        <w:rPr>
          <w:color w:val="000000"/>
        </w:rPr>
      </w:pPr>
      <w:r>
        <w:rPr>
          <w:color w:val="000000"/>
        </w:rPr>
        <w:t xml:space="preserve">    print "This is an odd number"</w:t>
      </w:r>
    </w:p>
    <w:p w14:paraId="7A0E9B90" w14:textId="77777777" w:rsidR="00D71772" w:rsidRDefault="00D71772" w:rsidP="00D71772">
      <w:pPr>
        <w:pStyle w:val="HTMLPreformatted"/>
        <w:rPr>
          <w:color w:val="000000"/>
        </w:rPr>
      </w:pPr>
      <w:r>
        <w:rPr>
          <w:color w:val="000000"/>
        </w:rPr>
        <w:t xml:space="preserve">    print "It isn't greater than five, either"</w:t>
      </w:r>
    </w:p>
    <w:p w14:paraId="1D72E0D2" w14:textId="77777777" w:rsidR="00D71772" w:rsidRDefault="00D71772" w:rsidP="00D71772">
      <w:pPr>
        <w:pStyle w:val="HTMLPreformatted"/>
        <w:rPr>
          <w:color w:val="000000"/>
        </w:rPr>
      </w:pPr>
      <w:r>
        <w:rPr>
          <w:color w:val="000000"/>
        </w:rPr>
        <w:t>else:</w:t>
      </w:r>
    </w:p>
    <w:p w14:paraId="5B27955B" w14:textId="77777777" w:rsidR="00D71772" w:rsidRDefault="00D71772" w:rsidP="00D71772">
      <w:pPr>
        <w:pStyle w:val="HTMLPreformatted"/>
        <w:rPr>
          <w:color w:val="000000"/>
        </w:rPr>
      </w:pPr>
      <w:r>
        <w:rPr>
          <w:color w:val="000000"/>
        </w:rPr>
        <w:t xml:space="preserve">    print "this number isn't greater than 5"</w:t>
      </w:r>
    </w:p>
    <w:p w14:paraId="18999F53" w14:textId="77777777" w:rsidR="00D71772" w:rsidRDefault="00D71772" w:rsidP="00D71772">
      <w:pPr>
        <w:pStyle w:val="HTMLPreformatted"/>
        <w:rPr>
          <w:color w:val="000000"/>
        </w:rPr>
      </w:pPr>
      <w:r>
        <w:rPr>
          <w:color w:val="000000"/>
        </w:rPr>
        <w:t xml:space="preserve">    print "nor is it odd"</w:t>
      </w:r>
    </w:p>
    <w:p w14:paraId="5881EFC5" w14:textId="77777777" w:rsidR="00D71772" w:rsidRDefault="00D71772" w:rsidP="00D71772">
      <w:pPr>
        <w:pStyle w:val="HTMLPreformatted"/>
        <w:rPr>
          <w:color w:val="000000"/>
        </w:rPr>
      </w:pPr>
      <w:r>
        <w:rPr>
          <w:color w:val="000000"/>
        </w:rPr>
        <w:t xml:space="preserve">    print "feeling special?"</w:t>
      </w:r>
    </w:p>
    <w:p w14:paraId="0BD83063" w14:textId="77777777" w:rsidR="00D71772" w:rsidRPr="00D71772" w:rsidRDefault="00D71772" w:rsidP="00D71772">
      <w:r>
        <w:t>What is the result if a=10, a=3, a=4?</w:t>
      </w:r>
    </w:p>
    <w:p w14:paraId="7FC4F4F1" w14:textId="77777777" w:rsidR="008105E7" w:rsidRDefault="008105E7" w:rsidP="009141C7">
      <w:pPr>
        <w:pStyle w:val="Heading3"/>
      </w:pPr>
      <w:r>
        <w:lastRenderedPageBreak/>
        <w:t>SELECT (CASE) conditional</w:t>
      </w:r>
    </w:p>
    <w:p w14:paraId="41F5BD7B" w14:textId="77777777" w:rsidR="00F821D2" w:rsidRPr="00F821D2" w:rsidRDefault="00F821D2" w:rsidP="00F821D2">
      <w:pPr>
        <w:keepNext/>
      </w:pPr>
      <w:r>
        <w:t>Assume n is entered by a user</w:t>
      </w:r>
    </w:p>
    <w:p w14:paraId="0B73024F" w14:textId="77777777" w:rsidR="009141C7" w:rsidRDefault="009141C7" w:rsidP="009141C7">
      <w:pPr>
        <w:pStyle w:val="NoSpacing"/>
        <w:keepNext/>
      </w:pPr>
      <w:r>
        <w:t>switch(n) {</w:t>
      </w:r>
    </w:p>
    <w:p w14:paraId="562C5662" w14:textId="77777777" w:rsidR="009141C7" w:rsidRDefault="009141C7" w:rsidP="009141C7">
      <w:pPr>
        <w:pStyle w:val="NoSpacing"/>
        <w:keepNext/>
      </w:pPr>
      <w:r>
        <w:t xml:space="preserve">  case 0:</w:t>
      </w:r>
    </w:p>
    <w:p w14:paraId="7DFAC497" w14:textId="77777777" w:rsidR="009141C7" w:rsidRDefault="009141C7" w:rsidP="009141C7">
      <w:pPr>
        <w:pStyle w:val="NoSpacing"/>
        <w:keepNext/>
      </w:pPr>
      <w:r>
        <w:t xml:space="preserve">    printf("You typed zero.\n");</w:t>
      </w:r>
    </w:p>
    <w:p w14:paraId="1854D0A4" w14:textId="77777777" w:rsidR="009141C7" w:rsidRDefault="009141C7" w:rsidP="009141C7">
      <w:pPr>
        <w:pStyle w:val="NoSpacing"/>
        <w:keepNext/>
      </w:pPr>
      <w:r>
        <w:t xml:space="preserve">    break;</w:t>
      </w:r>
    </w:p>
    <w:p w14:paraId="08D4D9C1" w14:textId="77777777" w:rsidR="009141C7" w:rsidRDefault="009141C7" w:rsidP="009141C7">
      <w:pPr>
        <w:pStyle w:val="NoSpacing"/>
        <w:keepNext/>
      </w:pPr>
      <w:r>
        <w:t xml:space="preserve">  case 1:</w:t>
      </w:r>
    </w:p>
    <w:p w14:paraId="68B2811A" w14:textId="77777777" w:rsidR="009141C7" w:rsidRDefault="009141C7" w:rsidP="009141C7">
      <w:pPr>
        <w:pStyle w:val="NoSpacing"/>
        <w:keepNext/>
      </w:pPr>
      <w:r>
        <w:t xml:space="preserve">  case 9:</w:t>
      </w:r>
    </w:p>
    <w:p w14:paraId="230FA0EF" w14:textId="77777777" w:rsidR="009141C7" w:rsidRDefault="009141C7" w:rsidP="009141C7">
      <w:pPr>
        <w:pStyle w:val="NoSpacing"/>
        <w:keepNext/>
      </w:pPr>
      <w:r>
        <w:t xml:space="preserve">    printf("n is a perfect square\n");</w:t>
      </w:r>
    </w:p>
    <w:p w14:paraId="299DA62D" w14:textId="77777777" w:rsidR="009141C7" w:rsidRDefault="009141C7" w:rsidP="009141C7">
      <w:pPr>
        <w:pStyle w:val="NoSpacing"/>
        <w:keepNext/>
      </w:pPr>
      <w:r>
        <w:t xml:space="preserve">    break;</w:t>
      </w:r>
    </w:p>
    <w:p w14:paraId="1FFCCC6A" w14:textId="77777777" w:rsidR="009141C7" w:rsidRDefault="009141C7" w:rsidP="009141C7">
      <w:pPr>
        <w:pStyle w:val="NoSpacing"/>
        <w:keepNext/>
      </w:pPr>
      <w:r>
        <w:t xml:space="preserve">  case 2:</w:t>
      </w:r>
    </w:p>
    <w:p w14:paraId="403ABD99" w14:textId="77777777" w:rsidR="009141C7" w:rsidRDefault="009141C7" w:rsidP="009141C7">
      <w:pPr>
        <w:pStyle w:val="NoSpacing"/>
        <w:keepNext/>
      </w:pPr>
      <w:r>
        <w:t xml:space="preserve">    printf("n is an even number\n");</w:t>
      </w:r>
    </w:p>
    <w:p w14:paraId="28886E2D" w14:textId="77777777" w:rsidR="009141C7" w:rsidRDefault="009141C7" w:rsidP="009141C7">
      <w:pPr>
        <w:pStyle w:val="NoSpacing"/>
        <w:keepNext/>
      </w:pPr>
      <w:r>
        <w:t xml:space="preserve">  case 3:</w:t>
      </w:r>
    </w:p>
    <w:p w14:paraId="14F774CA" w14:textId="77777777" w:rsidR="009141C7" w:rsidRDefault="009141C7" w:rsidP="009141C7">
      <w:pPr>
        <w:pStyle w:val="NoSpacing"/>
        <w:keepNext/>
      </w:pPr>
      <w:r>
        <w:t xml:space="preserve">  case 5:</w:t>
      </w:r>
    </w:p>
    <w:p w14:paraId="744824F3" w14:textId="77777777" w:rsidR="009141C7" w:rsidRDefault="009141C7" w:rsidP="009141C7">
      <w:pPr>
        <w:pStyle w:val="NoSpacing"/>
        <w:keepNext/>
      </w:pPr>
      <w:r>
        <w:t xml:space="preserve">  case 7:</w:t>
      </w:r>
    </w:p>
    <w:p w14:paraId="0EBE67A1" w14:textId="77777777" w:rsidR="009141C7" w:rsidRDefault="009141C7" w:rsidP="009141C7">
      <w:pPr>
        <w:pStyle w:val="NoSpacing"/>
        <w:keepNext/>
      </w:pPr>
      <w:r>
        <w:t xml:space="preserve">    printf("n is a prime number\n");</w:t>
      </w:r>
    </w:p>
    <w:p w14:paraId="399A4DF3" w14:textId="77777777" w:rsidR="009141C7" w:rsidRDefault="009141C7" w:rsidP="009141C7">
      <w:pPr>
        <w:pStyle w:val="NoSpacing"/>
        <w:keepNext/>
      </w:pPr>
      <w:r>
        <w:t xml:space="preserve">    break;</w:t>
      </w:r>
    </w:p>
    <w:p w14:paraId="6FAD4189" w14:textId="77777777" w:rsidR="009141C7" w:rsidRDefault="009141C7" w:rsidP="009141C7">
      <w:pPr>
        <w:pStyle w:val="NoSpacing"/>
        <w:keepNext/>
      </w:pPr>
      <w:r>
        <w:t xml:space="preserve">  case 4:</w:t>
      </w:r>
    </w:p>
    <w:p w14:paraId="64B811F0" w14:textId="77777777" w:rsidR="009141C7" w:rsidRDefault="009141C7" w:rsidP="009141C7">
      <w:pPr>
        <w:pStyle w:val="NoSpacing"/>
        <w:keepNext/>
      </w:pPr>
      <w:r>
        <w:t xml:space="preserve">    printf("n is a perfect square\n");</w:t>
      </w:r>
    </w:p>
    <w:p w14:paraId="0495170E" w14:textId="77777777" w:rsidR="009141C7" w:rsidRDefault="009141C7" w:rsidP="009141C7">
      <w:pPr>
        <w:pStyle w:val="NoSpacing"/>
        <w:keepNext/>
      </w:pPr>
      <w:r>
        <w:t xml:space="preserve">  case 6:</w:t>
      </w:r>
    </w:p>
    <w:p w14:paraId="66A23905" w14:textId="77777777" w:rsidR="009141C7" w:rsidRDefault="009141C7" w:rsidP="009141C7">
      <w:pPr>
        <w:pStyle w:val="NoSpacing"/>
        <w:keepNext/>
      </w:pPr>
      <w:r>
        <w:t xml:space="preserve">  case 8:</w:t>
      </w:r>
    </w:p>
    <w:p w14:paraId="787252D9" w14:textId="77777777" w:rsidR="009141C7" w:rsidRDefault="009141C7" w:rsidP="009141C7">
      <w:pPr>
        <w:pStyle w:val="NoSpacing"/>
        <w:keepNext/>
      </w:pPr>
      <w:r>
        <w:t xml:space="preserve">    printf("n is an even number\n");</w:t>
      </w:r>
    </w:p>
    <w:p w14:paraId="54E14D76" w14:textId="77777777" w:rsidR="009141C7" w:rsidRDefault="009141C7" w:rsidP="009141C7">
      <w:pPr>
        <w:pStyle w:val="NoSpacing"/>
        <w:keepNext/>
      </w:pPr>
      <w:r>
        <w:t xml:space="preserve">    break;</w:t>
      </w:r>
    </w:p>
    <w:p w14:paraId="626580CE" w14:textId="77777777" w:rsidR="009141C7" w:rsidRDefault="009141C7" w:rsidP="009141C7">
      <w:pPr>
        <w:pStyle w:val="NoSpacing"/>
        <w:keepNext/>
      </w:pPr>
      <w:r>
        <w:t xml:space="preserve">  default:</w:t>
      </w:r>
    </w:p>
    <w:p w14:paraId="6B0B4FFA" w14:textId="77777777" w:rsidR="009141C7" w:rsidRDefault="009141C7" w:rsidP="009141C7">
      <w:pPr>
        <w:pStyle w:val="NoSpacing"/>
        <w:keepNext/>
      </w:pPr>
      <w:r>
        <w:t xml:space="preserve">    printf("Only single-digit numbers are allowed\n");</w:t>
      </w:r>
    </w:p>
    <w:p w14:paraId="2C080E4D" w14:textId="77777777" w:rsidR="009141C7" w:rsidRDefault="009141C7" w:rsidP="009141C7">
      <w:pPr>
        <w:pStyle w:val="NoSpacing"/>
        <w:keepNext/>
      </w:pPr>
      <w:r>
        <w:t xml:space="preserve">  break;</w:t>
      </w:r>
    </w:p>
    <w:p w14:paraId="4C1969C7" w14:textId="77777777" w:rsidR="009141C7" w:rsidRPr="009141C7" w:rsidRDefault="009141C7" w:rsidP="009141C7">
      <w:pPr>
        <w:pStyle w:val="NoSpacing"/>
      </w:pPr>
      <w:r>
        <w:t>}</w:t>
      </w:r>
    </w:p>
    <w:p w14:paraId="05FBCDEA" w14:textId="77777777" w:rsidR="008105E7" w:rsidRDefault="008105E7" w:rsidP="008105E7">
      <w:pPr>
        <w:pStyle w:val="Heading2"/>
      </w:pPr>
      <w:r>
        <w:t>Looping Constructs</w:t>
      </w:r>
    </w:p>
    <w:p w14:paraId="28173C96" w14:textId="77777777" w:rsidR="008105E7" w:rsidRDefault="008105E7" w:rsidP="008105E7">
      <w:pPr>
        <w:pStyle w:val="Heading3"/>
      </w:pPr>
      <w:r>
        <w:t>FOR Loops</w:t>
      </w:r>
    </w:p>
    <w:p w14:paraId="1E7C1146" w14:textId="77777777" w:rsidR="00002B02" w:rsidRDefault="00002B02" w:rsidP="00002B02">
      <w:r>
        <w:t>list = [2, 4, 6, 8]</w:t>
      </w:r>
    </w:p>
    <w:p w14:paraId="18AF688C" w14:textId="77777777" w:rsidR="00002B02" w:rsidRDefault="00002B02" w:rsidP="00002B02">
      <w:r>
        <w:t>sum = 0</w:t>
      </w:r>
    </w:p>
    <w:p w14:paraId="1C4A8C97" w14:textId="77777777" w:rsidR="00002B02" w:rsidRDefault="00002B02" w:rsidP="00002B02">
      <w:r>
        <w:t>for num in list:</w:t>
      </w:r>
    </w:p>
    <w:p w14:paraId="73004C80" w14:textId="77777777" w:rsidR="00002B02" w:rsidRDefault="00002B02" w:rsidP="00002B02">
      <w:r>
        <w:t xml:space="preserve">     sum = sum + num</w:t>
      </w:r>
    </w:p>
    <w:p w14:paraId="6D83CDEC" w14:textId="77777777" w:rsidR="00002B02" w:rsidRDefault="00002B02" w:rsidP="00002B02">
      <w:r>
        <w:t>print("The sum is:", sum)</w:t>
      </w:r>
    </w:p>
    <w:p w14:paraId="31E14EB0" w14:textId="77777777" w:rsidR="008105E7" w:rsidRDefault="008105E7" w:rsidP="008105E7">
      <w:pPr>
        <w:pStyle w:val="Heading3"/>
      </w:pPr>
      <w:r>
        <w:t>WHILE Loops</w:t>
      </w:r>
    </w:p>
    <w:p w14:paraId="2B947375"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a = 0</w:t>
      </w:r>
    </w:p>
    <w:p w14:paraId="791E07D9"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while a &lt; 10:</w:t>
      </w:r>
    </w:p>
    <w:p w14:paraId="10200074"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a = a + 1</w:t>
      </w:r>
    </w:p>
    <w:p w14:paraId="36BE15EB"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print a</w:t>
      </w:r>
    </w:p>
    <w:p w14:paraId="355B9F8E" w14:textId="77777777" w:rsidR="00E84DDF" w:rsidRDefault="00E84DDF" w:rsidP="00E84DDF"/>
    <w:p w14:paraId="1704D37E" w14:textId="77777777" w:rsidR="00E84DDF" w:rsidRDefault="00E84DDF" w:rsidP="00E84DDF">
      <w:pPr>
        <w:pStyle w:val="HTMLPreformatted"/>
        <w:rPr>
          <w:color w:val="000000"/>
        </w:rPr>
      </w:pPr>
      <w:r>
        <w:rPr>
          <w:color w:val="000000"/>
        </w:rPr>
        <w:lastRenderedPageBreak/>
        <w:t>x = 10</w:t>
      </w:r>
    </w:p>
    <w:p w14:paraId="2F325880" w14:textId="77777777" w:rsidR="00E84DDF" w:rsidRDefault="00E84DDF" w:rsidP="00E84DDF">
      <w:pPr>
        <w:pStyle w:val="HTMLPreformatted"/>
        <w:rPr>
          <w:color w:val="000000"/>
        </w:rPr>
      </w:pPr>
      <w:r>
        <w:rPr>
          <w:color w:val="000000"/>
        </w:rPr>
        <w:t>while x != 0:</w:t>
      </w:r>
    </w:p>
    <w:p w14:paraId="3979E42B" w14:textId="77777777" w:rsidR="00E84DDF" w:rsidRDefault="00E84DDF" w:rsidP="00E84DDF">
      <w:pPr>
        <w:pStyle w:val="HTMLPreformatted"/>
        <w:rPr>
          <w:color w:val="000000"/>
        </w:rPr>
      </w:pPr>
      <w:r>
        <w:rPr>
          <w:color w:val="000000"/>
        </w:rPr>
        <w:t xml:space="preserve">    print x</w:t>
      </w:r>
    </w:p>
    <w:p w14:paraId="14330BE8" w14:textId="77777777" w:rsidR="00E84DDF" w:rsidRDefault="00E84DDF" w:rsidP="00E84DDF">
      <w:pPr>
        <w:pStyle w:val="HTMLPreformatted"/>
        <w:rPr>
          <w:color w:val="000000"/>
        </w:rPr>
      </w:pPr>
      <w:r>
        <w:rPr>
          <w:color w:val="000000"/>
        </w:rPr>
        <w:t xml:space="preserve">    x = x - 1</w:t>
      </w:r>
    </w:p>
    <w:p w14:paraId="055C854C" w14:textId="77777777" w:rsidR="00E84DDF" w:rsidRDefault="00E84DDF" w:rsidP="00E84DDF">
      <w:pPr>
        <w:pStyle w:val="HTMLPreformatted"/>
        <w:rPr>
          <w:color w:val="000000"/>
        </w:rPr>
      </w:pPr>
      <w:r>
        <w:rPr>
          <w:color w:val="000000"/>
        </w:rPr>
        <w:t xml:space="preserve">    print "wow, we've counted x down, and now it equals", x</w:t>
      </w:r>
    </w:p>
    <w:p w14:paraId="4972690F" w14:textId="77777777" w:rsidR="00E84DDF" w:rsidRDefault="00E84DDF" w:rsidP="00E84DDF">
      <w:pPr>
        <w:pStyle w:val="HTMLPreformatted"/>
        <w:rPr>
          <w:color w:val="000000"/>
        </w:rPr>
      </w:pPr>
      <w:r>
        <w:rPr>
          <w:color w:val="000000"/>
        </w:rPr>
        <w:t>print "And now the loop has ended."</w:t>
      </w:r>
    </w:p>
    <w:p w14:paraId="453543FC" w14:textId="77777777" w:rsidR="00E84DDF" w:rsidRPr="00E84DDF" w:rsidRDefault="00E84DDF" w:rsidP="00E84DDF"/>
    <w:p w14:paraId="277DE4BA" w14:textId="77777777" w:rsidR="008105E7" w:rsidRDefault="008105E7" w:rsidP="008105E7">
      <w:pPr>
        <w:pStyle w:val="Heading3"/>
      </w:pPr>
      <w:r>
        <w:t>DO UNTIL Loops</w:t>
      </w:r>
    </w:p>
    <w:p w14:paraId="23BC86AB" w14:textId="77777777" w:rsidR="005120B2" w:rsidRDefault="005120B2" w:rsidP="005120B2">
      <w:r>
        <w:t>Pseudo-code (NOT Python or R)</w:t>
      </w:r>
    </w:p>
    <w:p w14:paraId="12871275" w14:textId="77777777" w:rsidR="005120B2" w:rsidRDefault="005120B2" w:rsidP="005120B2">
      <w:pPr>
        <w:pStyle w:val="NoSpacing"/>
      </w:pPr>
      <w:r>
        <w:t>X = 1</w:t>
      </w:r>
      <w:r w:rsidR="00CD204D">
        <w:tab/>
      </w:r>
      <w:r w:rsidR="00CD204D">
        <w:tab/>
        <w:t>Y=1</w:t>
      </w:r>
      <w:r w:rsidR="00CD204D">
        <w:tab/>
      </w:r>
      <w:r w:rsidR="00CD204D">
        <w:tab/>
      </w:r>
    </w:p>
    <w:p w14:paraId="62DBDF27" w14:textId="77777777" w:rsidR="00CD204D" w:rsidRDefault="005120B2" w:rsidP="005120B2">
      <w:pPr>
        <w:pStyle w:val="NoSpacing"/>
      </w:pPr>
      <w:r>
        <w:t>Do</w:t>
      </w:r>
      <w:r w:rsidR="00CD204D">
        <w:tab/>
      </w:r>
      <w:r w:rsidR="00CD204D">
        <w:tab/>
        <w:t>while Y &lt;= 10 do</w:t>
      </w:r>
    </w:p>
    <w:p w14:paraId="280CD467" w14:textId="77777777" w:rsidR="005120B2" w:rsidRDefault="005120B2" w:rsidP="005120B2">
      <w:pPr>
        <w:pStyle w:val="NoSpacing"/>
      </w:pPr>
      <w:r>
        <w:t xml:space="preserve">   X = X + 1</w:t>
      </w:r>
      <w:r w:rsidR="00CD204D">
        <w:tab/>
        <w:t xml:space="preserve">   Y = Y + 1</w:t>
      </w:r>
    </w:p>
    <w:p w14:paraId="0F3D4937" w14:textId="77777777" w:rsidR="005120B2" w:rsidRDefault="00CD204D" w:rsidP="005120B2">
      <w:pPr>
        <w:pStyle w:val="NoSpacing"/>
      </w:pPr>
      <w:r>
        <w:t>Until X &gt; 10</w:t>
      </w:r>
      <w:r>
        <w:tab/>
        <w:t>End do</w:t>
      </w:r>
    </w:p>
    <w:p w14:paraId="3D2E75A2" w14:textId="77777777" w:rsidR="005120B2" w:rsidRDefault="005120B2" w:rsidP="005120B2">
      <w:r>
        <w:t xml:space="preserve">What </w:t>
      </w:r>
      <w:r w:rsidR="00CD204D">
        <w:t>are</w:t>
      </w:r>
      <w:r>
        <w:t xml:space="preserve"> X </w:t>
      </w:r>
      <w:r w:rsidR="00CD204D">
        <w:t xml:space="preserve">and Y </w:t>
      </w:r>
      <w:r>
        <w:t>when the loop exits?</w:t>
      </w:r>
    </w:p>
    <w:p w14:paraId="3A639999" w14:textId="77777777" w:rsidR="00CD204D" w:rsidRDefault="00CD204D" w:rsidP="00CD204D">
      <w:pPr>
        <w:pStyle w:val="NoSpacing"/>
      </w:pPr>
      <w:r>
        <w:t>X = 1</w:t>
      </w:r>
      <w:r w:rsidR="00D71772">
        <w:t>1</w:t>
      </w:r>
      <w:r>
        <w:tab/>
      </w:r>
      <w:r w:rsidR="00D71772">
        <w:tab/>
        <w:t>Y=11</w:t>
      </w:r>
      <w:r>
        <w:tab/>
      </w:r>
    </w:p>
    <w:p w14:paraId="1A0862F1" w14:textId="77777777" w:rsidR="00CD204D" w:rsidRDefault="00CD204D" w:rsidP="00CD204D">
      <w:pPr>
        <w:pStyle w:val="NoSpacing"/>
      </w:pPr>
      <w:r>
        <w:t>Do</w:t>
      </w:r>
      <w:r>
        <w:tab/>
      </w:r>
      <w:r>
        <w:tab/>
        <w:t>while Y &lt;= 10 do</w:t>
      </w:r>
    </w:p>
    <w:p w14:paraId="4EC881A7" w14:textId="77777777" w:rsidR="00CD204D" w:rsidRDefault="00CD204D" w:rsidP="00CD204D">
      <w:pPr>
        <w:pStyle w:val="NoSpacing"/>
      </w:pPr>
      <w:r>
        <w:t xml:space="preserve">   X = X + 1</w:t>
      </w:r>
      <w:r>
        <w:tab/>
        <w:t xml:space="preserve">   Y = Y + 1</w:t>
      </w:r>
    </w:p>
    <w:p w14:paraId="7D22D628" w14:textId="77777777" w:rsidR="00CD204D" w:rsidRDefault="00CD204D" w:rsidP="00CD204D">
      <w:pPr>
        <w:pStyle w:val="NoSpacing"/>
      </w:pPr>
      <w:r>
        <w:t>Until X &gt; 10</w:t>
      </w:r>
      <w:r>
        <w:tab/>
        <w:t>End do</w:t>
      </w:r>
    </w:p>
    <w:p w14:paraId="3C7EAB5A" w14:textId="77777777" w:rsidR="00CD204D" w:rsidRDefault="00CD204D" w:rsidP="00CD204D">
      <w:r>
        <w:t>What are X and Y when the loop exits?</w:t>
      </w:r>
    </w:p>
    <w:p w14:paraId="6280680C" w14:textId="77777777" w:rsidR="005120B2" w:rsidRPr="005120B2" w:rsidRDefault="005120B2" w:rsidP="005120B2"/>
    <w:p w14:paraId="732471B8" w14:textId="77777777" w:rsidR="008105E7" w:rsidRDefault="008105E7" w:rsidP="008105E7">
      <w:pPr>
        <w:pStyle w:val="Heading3"/>
      </w:pPr>
      <w:r>
        <w:t>Implicit Loops</w:t>
      </w:r>
    </w:p>
    <w:p w14:paraId="582B861F" w14:textId="77777777" w:rsidR="005120B2" w:rsidRDefault="005120B2" w:rsidP="005120B2">
      <w:r>
        <w:t>b1 &lt;- c(3, 4, 8, 23, 25, 7, 1, 23, 1, 9, 14, 22, 1, 0, 32)</w:t>
      </w:r>
    </w:p>
    <w:p w14:paraId="18C52ADB" w14:textId="77777777" w:rsidR="005120B2" w:rsidRDefault="005120B2" w:rsidP="005120B2">
      <w:r>
        <w:t>first1a &lt;- function(x) return (which (x == 1)[1])</w:t>
      </w:r>
    </w:p>
    <w:p w14:paraId="5F09D3FF" w14:textId="77777777" w:rsidR="005120B2" w:rsidRDefault="005120B2" w:rsidP="005120B2">
      <w:r>
        <w:t>first1a(b1)</w:t>
      </w:r>
    </w:p>
    <w:p w14:paraId="1716BF92" w14:textId="77777777" w:rsidR="000F47B4" w:rsidRDefault="000F47B4">
      <w:pPr>
        <w:rPr>
          <w:rFonts w:asciiTheme="majorHAnsi" w:eastAsiaTheme="majorEastAsia" w:hAnsiTheme="majorHAnsi" w:cstheme="majorBidi"/>
          <w:b/>
          <w:bCs/>
          <w:color w:val="000000" w:themeColor="text1"/>
        </w:rPr>
      </w:pPr>
      <w:r>
        <w:br w:type="page"/>
      </w:r>
    </w:p>
    <w:p w14:paraId="5EC00706" w14:textId="77777777" w:rsidR="000222CA" w:rsidRDefault="000222CA" w:rsidP="000222CA">
      <w:pPr>
        <w:pStyle w:val="Heading3"/>
      </w:pPr>
      <w:bookmarkStart w:id="1" w:name="_Ref396943309"/>
      <w:r>
        <w:lastRenderedPageBreak/>
        <w:t>Functions</w:t>
      </w:r>
      <w:r w:rsidR="00D90978">
        <w:t xml:space="preserve"> and Scope</w:t>
      </w:r>
      <w:bookmarkEnd w:id="1"/>
    </w:p>
    <w:p w14:paraId="07DA59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 = Mortgage()</w:t>
      </w:r>
    </w:p>
    <w:p w14:paraId="5EB5F6E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function</w:t>
      </w:r>
      <w:r w:rsidRPr="007F52CA">
        <w:rPr>
          <w:rFonts w:ascii="Courier New" w:hAnsi="Courier New" w:cs="Courier New"/>
          <w:color w:val="000000"/>
          <w:sz w:val="20"/>
          <w:szCs w:val="36"/>
        </w:rPr>
        <w:t xml:space="preserve"> [newvalues] = getnewvalues(oldvalues)</w:t>
      </w:r>
    </w:p>
    <w:p w14:paraId="05CD0B28" w14:textId="77777777" w:rsidR="000F47B4" w:rsidRPr="00794886" w:rsidRDefault="000F47B4" w:rsidP="000F47B4">
      <w:pPr>
        <w:widowControl w:val="0"/>
        <w:autoSpaceDE w:val="0"/>
        <w:autoSpaceDN w:val="0"/>
        <w:adjustRightInd w:val="0"/>
        <w:spacing w:after="0" w:line="240" w:lineRule="auto"/>
        <w:rPr>
          <w:rFonts w:ascii="Courier New" w:hAnsi="Courier New" w:cs="Courier New"/>
          <w:color w:val="A020F0"/>
          <w:sz w:val="20"/>
          <w:szCs w:val="36"/>
        </w:rPr>
      </w:pPr>
      <w:r>
        <w:rPr>
          <w:rFonts w:ascii="Courier New" w:hAnsi="Courier New" w:cs="Courier New"/>
          <w:noProof/>
          <w:color w:val="000000"/>
          <w:sz w:val="20"/>
          <w:szCs w:val="36"/>
          <w:lang w:eastAsia="en-US"/>
        </w:rPr>
        <mc:AlternateContent>
          <mc:Choice Requires="wps">
            <w:drawing>
              <wp:anchor distT="0" distB="0" distL="114300" distR="114300" simplePos="0" relativeHeight="251659264" behindDoc="0" locked="0" layoutInCell="1" allowOverlap="1" wp14:anchorId="2D3837BB" wp14:editId="60BEBE73">
                <wp:simplePos x="0" y="0"/>
                <wp:positionH relativeFrom="column">
                  <wp:posOffset>579120</wp:posOffset>
                </wp:positionH>
                <wp:positionV relativeFrom="paragraph">
                  <wp:posOffset>15875</wp:posOffset>
                </wp:positionV>
                <wp:extent cx="4307840" cy="1137920"/>
                <wp:effectExtent l="0" t="0" r="16510" b="24130"/>
                <wp:wrapNone/>
                <wp:docPr id="3" name="Rectangle 3"/>
                <wp:cNvGraphicFramePr/>
                <a:graphic xmlns:a="http://schemas.openxmlformats.org/drawingml/2006/main">
                  <a:graphicData uri="http://schemas.microsoft.com/office/word/2010/wordprocessingShape">
                    <wps:wsp>
                      <wps:cNvSpPr/>
                      <wps:spPr>
                        <a:xfrm>
                          <a:off x="0" y="0"/>
                          <a:ext cx="4307840" cy="1137920"/>
                        </a:xfrm>
                        <a:prstGeom prst="rect">
                          <a:avLst/>
                        </a:prstGeom>
                        <a:solidFill>
                          <a:schemeClr val="accent1">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11870" id="Rectangle 3" o:spid="_x0000_s1026" style="position:absolute;margin-left:45.6pt;margin-top:1.25pt;width:339.2pt;height:8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" fillcolor="#f07f09 [3204]" strokecolor="#773f04 [1604]" strokeweight="1pt">
                <v:fill opacity="21588f"/>
              </v:rect>
            </w:pict>
          </mc:Fallback>
        </mc:AlternateContent>
      </w:r>
      <w:r w:rsidRPr="007F52CA">
        <w:rPr>
          <w:rFonts w:ascii="Courier New" w:hAnsi="Courier New" w:cs="Courier New"/>
          <w:color w:val="000000"/>
          <w:sz w:val="20"/>
          <w:szCs w:val="36"/>
        </w:rPr>
        <w:t xml:space="preserve">        prompt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Pr>
          <w:rFonts w:ascii="Courier New" w:hAnsi="Courier New" w:cs="Courier New"/>
          <w:color w:val="A020F0"/>
          <w:sz w:val="20"/>
          <w:szCs w:val="36"/>
        </w:rPr>
        <w:t xml:space="preserve">'Term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2631A2D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dlg_title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594123D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num_lines = 1;</w:t>
      </w:r>
    </w:p>
    <w:p w14:paraId="3308D41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def = {num2str(oldvalues(1)), num2str(oldvalues(2)),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num2str(oldvalues(3)), num2str(oldvalues(4))};</w:t>
      </w:r>
    </w:p>
    <w:p w14:paraId="74BE0A5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valuesstr = inputdlg(prompt, dlg_title, num_lines, def);</w:t>
      </w:r>
    </w:p>
    <w:p w14:paraId="399E9E9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newvalues = str2double(valuesstr(:));</w:t>
      </w:r>
    </w:p>
    <w:p w14:paraId="1536E6B1" w14:textId="77777777" w:rsidR="000F47B4" w:rsidRDefault="000F47B4" w:rsidP="000F47B4">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763CD3F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169D79E3"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r>
        <w:rPr>
          <w:rFonts w:ascii="Courier New" w:hAnsi="Courier New" w:cs="Courier New"/>
          <w:color w:val="228B22"/>
          <w:sz w:val="20"/>
          <w:szCs w:val="36"/>
        </w:rPr>
        <w:t>Initialize</w:t>
      </w:r>
      <w:r w:rsidRPr="007F52CA">
        <w:rPr>
          <w:rFonts w:ascii="Courier New" w:hAnsi="Courier New" w:cs="Courier New"/>
          <w:color w:val="228B22"/>
          <w:sz w:val="20"/>
          <w:szCs w:val="36"/>
        </w:rPr>
        <w:t xml:space="preserve"> parms before entering the</w:t>
      </w:r>
    </w:p>
    <w:p w14:paraId="3259BF60" w14:textId="77777777" w:rsidR="000F47B4" w:rsidRPr="007F52CA" w:rsidRDefault="00B96600"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noProof/>
          <w:color w:val="000000"/>
          <w:sz w:val="20"/>
          <w:szCs w:val="36"/>
          <w:lang w:eastAsia="en-US"/>
        </w:rPr>
        <mc:AlternateContent>
          <mc:Choice Requires="wps">
            <w:drawing>
              <wp:anchor distT="0" distB="0" distL="114300" distR="114300" simplePos="0" relativeHeight="251660288" behindDoc="0" locked="0" layoutInCell="1" allowOverlap="1" wp14:anchorId="109D207D" wp14:editId="76F425A9">
                <wp:simplePos x="0" y="0"/>
                <wp:positionH relativeFrom="column">
                  <wp:posOffset>299720</wp:posOffset>
                </wp:positionH>
                <wp:positionV relativeFrom="paragraph">
                  <wp:posOffset>112395</wp:posOffset>
                </wp:positionV>
                <wp:extent cx="4003040" cy="3093720"/>
                <wp:effectExtent l="0" t="0" r="16510" b="11430"/>
                <wp:wrapNone/>
                <wp:docPr id="4" name="Rectangle 4"/>
                <wp:cNvGraphicFramePr/>
                <a:graphic xmlns:a="http://schemas.openxmlformats.org/drawingml/2006/main">
                  <a:graphicData uri="http://schemas.microsoft.com/office/word/2010/wordprocessingShape">
                    <wps:wsp>
                      <wps:cNvSpPr/>
                      <wps:spPr>
                        <a:xfrm>
                          <a:off x="0" y="0"/>
                          <a:ext cx="4003040" cy="3093720"/>
                        </a:xfrm>
                        <a:prstGeom prst="rect">
                          <a:avLst/>
                        </a:prstGeom>
                        <a:solidFill>
                          <a:schemeClr val="accent4">
                            <a:alpha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9053" id="Rectangle 4" o:spid="_x0000_s1026" style="position:absolute;margin-left:23.6pt;margin-top:8.85pt;width:315.2pt;height:24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" fillcolor="#4e8542 [3207]" strokecolor="#4e8542 [3207]" strokeweight="1pt">
                <v:fill opacity="22873f"/>
              </v:rect>
            </w:pict>
          </mc:Fallback>
        </mc:AlternateContent>
      </w:r>
      <w:r w:rsidR="000F47B4" w:rsidRPr="007F52CA">
        <w:rPr>
          <w:rFonts w:ascii="Courier New" w:hAnsi="Courier New" w:cs="Courier New"/>
          <w:color w:val="000000"/>
          <w:sz w:val="20"/>
          <w:szCs w:val="36"/>
        </w:rPr>
        <w:t xml:space="preserve">    </w:t>
      </w:r>
      <w:r w:rsidR="000F47B4" w:rsidRPr="007F52CA">
        <w:rPr>
          <w:rFonts w:ascii="Courier New" w:hAnsi="Courier New" w:cs="Courier New"/>
          <w:color w:val="228B22"/>
          <w:sz w:val="20"/>
          <w:szCs w:val="36"/>
        </w:rPr>
        <w:t>% loop.</w:t>
      </w:r>
    </w:p>
    <w:p w14:paraId="380F8B6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Pr="007F52CA">
        <w:rPr>
          <w:rFonts w:ascii="Courier New" w:hAnsi="Courier New" w:cs="Courier New"/>
          <w:color w:val="000000"/>
          <w:sz w:val="20"/>
          <w:szCs w:val="36"/>
        </w:rPr>
        <w:t>Finished=false;</w:t>
      </w:r>
    </w:p>
    <w:p w14:paraId="47640433" w14:textId="77777777" w:rsidR="000F47B4" w:rsidRDefault="000F47B4" w:rsidP="000F47B4">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r w:rsidRPr="007F52CA">
        <w:rPr>
          <w:rFonts w:ascii="Courier New" w:hAnsi="Courier New" w:cs="Courier New"/>
          <w:color w:val="000000"/>
          <w:sz w:val="20"/>
          <w:szCs w:val="36"/>
        </w:rPr>
        <w:t>parms=[110000,5000,6,20];</w:t>
      </w:r>
    </w:p>
    <w:p w14:paraId="6301F63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5D4E6B3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while</w:t>
      </w:r>
      <w:r w:rsidRPr="007F52CA">
        <w:rPr>
          <w:rFonts w:ascii="Courier New" w:hAnsi="Courier New" w:cs="Courier New"/>
          <w:color w:val="000000"/>
          <w:sz w:val="20"/>
          <w:szCs w:val="36"/>
        </w:rPr>
        <w:t xml:space="preserve"> ~Finished</w:t>
      </w:r>
    </w:p>
    <w:p w14:paraId="2474571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input(</w:t>
      </w:r>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1E3E61C8"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isempty(Change); </w:t>
      </w:r>
    </w:p>
    <w:p w14:paraId="5A39E74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7A69B24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43E85B4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4403843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55F3493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714D38D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elseif</w:t>
      </w: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3A89A8B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4E19E81E"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parms=getnewvalues(parms);</w:t>
      </w:r>
    </w:p>
    <w:p w14:paraId="52EAA1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loan_amount = parms(1) - parms(2);</w:t>
      </w:r>
    </w:p>
    <w:p w14:paraId="0E50626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display(loan_amount);</w:t>
      </w:r>
    </w:p>
    <w:p w14:paraId="3CDB7EA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B95BA5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else</w:t>
      </w:r>
      <w:r w:rsidRPr="007F52CA">
        <w:rPr>
          <w:rFonts w:ascii="Courier New" w:hAnsi="Courier New" w:cs="Courier New"/>
          <w:color w:val="000000"/>
          <w:sz w:val="20"/>
          <w:szCs w:val="36"/>
        </w:rPr>
        <w:t xml:space="preserve"> disp(</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4A1A328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6A117B9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3BBE8D0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0000FF"/>
          <w:sz w:val="20"/>
          <w:szCs w:val="36"/>
        </w:rPr>
        <w:t>end</w:t>
      </w:r>
    </w:p>
    <w:p w14:paraId="1834D1C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disp('Great!')</w:t>
      </w:r>
    </w:p>
    <w:p w14:paraId="1EDF0418" w14:textId="764DB9C1" w:rsidR="000222CA" w:rsidRPr="00FE50DD" w:rsidRDefault="000F47B4" w:rsidP="00FE50DD">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FF"/>
          <w:sz w:val="20"/>
          <w:szCs w:val="36"/>
        </w:rPr>
        <w:t>end</w:t>
      </w:r>
    </w:p>
    <w:p w14:paraId="500E5780" w14:textId="77777777" w:rsidR="00B421CB" w:rsidRDefault="00B421CB">
      <w:pPr>
        <w:rPr>
          <w:rFonts w:asciiTheme="majorHAnsi" w:eastAsiaTheme="majorEastAsia" w:hAnsiTheme="majorHAnsi" w:cstheme="majorBidi"/>
          <w:b/>
          <w:bCs/>
          <w:smallCaps/>
          <w:color w:val="000000" w:themeColor="text1"/>
          <w:sz w:val="28"/>
          <w:szCs w:val="28"/>
        </w:rPr>
      </w:pPr>
      <w:r>
        <w:br w:type="page"/>
      </w:r>
    </w:p>
    <w:p w14:paraId="6CACD672" w14:textId="1070BCF9" w:rsidR="008105E7" w:rsidRDefault="000D0238" w:rsidP="005A64CC">
      <w:pPr>
        <w:pStyle w:val="Heading2"/>
      </w:pPr>
      <w:r>
        <w:lastRenderedPageBreak/>
        <w:t xml:space="preserve">Python </w:t>
      </w:r>
    </w:p>
    <w:p w14:paraId="65D48CC3" w14:textId="3B58C18D" w:rsidR="007171C9" w:rsidRDefault="007171C9" w:rsidP="007171C9">
      <w:r>
        <w:t xml:space="preserve">About the origin of Python, </w:t>
      </w:r>
      <w:r w:rsidR="001153EF">
        <w:t xml:space="preserve">Guido </w:t>
      </w:r>
      <w:r>
        <w:t>Van Rossum wrote in 1996:</w:t>
      </w:r>
    </w:p>
    <w:p w14:paraId="14E91DC9" w14:textId="262911AC" w:rsidR="007171C9" w:rsidRPr="007171C9" w:rsidRDefault="007171C9" w:rsidP="007171C9">
      <w:r>
        <w:t>Over six years ago, 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Circus).[13]</w:t>
      </w:r>
    </w:p>
    <w:p w14:paraId="3DABC96D" w14:textId="77777777" w:rsidR="000D0238" w:rsidRPr="008105E7" w:rsidRDefault="008105E7" w:rsidP="008105E7">
      <w:r>
        <w:t>A</w:t>
      </w:r>
      <w:r w:rsidR="000D0238" w:rsidRPr="008105E7">
        <w:t>n object oriented programming language that helps you create software applications.</w:t>
      </w:r>
    </w:p>
    <w:p w14:paraId="025B37BD" w14:textId="77777777" w:rsidR="000D0238" w:rsidRDefault="000D0238" w:rsidP="000D0238">
      <w:pPr>
        <w:pStyle w:val="ListParagraph"/>
        <w:numPr>
          <w:ilvl w:val="0"/>
          <w:numId w:val="13"/>
        </w:numPr>
      </w:pPr>
      <w:r>
        <w:t>Some people call it a scripting language</w:t>
      </w:r>
    </w:p>
    <w:p w14:paraId="0075F8AC" w14:textId="77777777" w:rsidR="000D0238" w:rsidRDefault="000D0238" w:rsidP="000D0238">
      <w:pPr>
        <w:pStyle w:val="ListParagraph"/>
        <w:numPr>
          <w:ilvl w:val="0"/>
          <w:numId w:val="13"/>
        </w:numPr>
      </w:pPr>
      <w:r>
        <w:t>Can create scripts/programs or use interactively</w:t>
      </w:r>
    </w:p>
    <w:p w14:paraId="48D19C01" w14:textId="77777777" w:rsidR="000D0238" w:rsidRDefault="000D0238" w:rsidP="000D0238">
      <w:pPr>
        <w:pStyle w:val="ListParagraph"/>
        <w:numPr>
          <w:ilvl w:val="0"/>
          <w:numId w:val="13"/>
        </w:numPr>
      </w:pPr>
      <w:r>
        <w:t>Compiles to Byte Code (under the hood) and creates a .pyc file</w:t>
      </w:r>
    </w:p>
    <w:p w14:paraId="2C5AA1B5" w14:textId="77777777" w:rsidR="000D0238" w:rsidRDefault="000D0238" w:rsidP="000D0238">
      <w:pPr>
        <w:pStyle w:val="ListParagraph"/>
        <w:numPr>
          <w:ilvl w:val="0"/>
          <w:numId w:val="13"/>
        </w:numPr>
      </w:pPr>
      <w:r>
        <w:t>Byte Code is portable across most platforms</w:t>
      </w:r>
    </w:p>
    <w:p w14:paraId="2BFA7133" w14:textId="77777777" w:rsidR="000D0238" w:rsidRDefault="000D0238" w:rsidP="000D0238">
      <w:pPr>
        <w:pStyle w:val="ListParagraph"/>
        <w:numPr>
          <w:ilvl w:val="0"/>
          <w:numId w:val="13"/>
        </w:numPr>
      </w:pPr>
      <w:r>
        <w:t>Extensions exist to compile Byte Code to binary machine code</w:t>
      </w:r>
    </w:p>
    <w:p w14:paraId="41D58034" w14:textId="77777777" w:rsidR="000D0238" w:rsidRDefault="000D0238" w:rsidP="000D0238">
      <w:pPr>
        <w:pStyle w:val="ListParagraph"/>
        <w:numPr>
          <w:ilvl w:val="0"/>
          <w:numId w:val="13"/>
        </w:numPr>
      </w:pPr>
      <w:r>
        <w:t>Cpython – the python standard</w:t>
      </w:r>
    </w:p>
    <w:p w14:paraId="36A41A17" w14:textId="77777777" w:rsidR="000D0238" w:rsidRDefault="000D0238" w:rsidP="000D0238">
      <w:pPr>
        <w:pStyle w:val="ListParagraph"/>
        <w:numPr>
          <w:ilvl w:val="0"/>
          <w:numId w:val="13"/>
        </w:numPr>
      </w:pPr>
      <w:r>
        <w:t xml:space="preserve">Jpython – specific </w:t>
      </w:r>
      <w:r w:rsidR="00587A82">
        <w:t>extensions</w:t>
      </w:r>
      <w:r>
        <w:t xml:space="preserve"> for Java</w:t>
      </w:r>
    </w:p>
    <w:p w14:paraId="5089BDF8" w14:textId="77777777" w:rsidR="000D0238" w:rsidRDefault="000D0238" w:rsidP="000D0238">
      <w:pPr>
        <w:pStyle w:val="ListParagraph"/>
        <w:numPr>
          <w:ilvl w:val="0"/>
          <w:numId w:val="13"/>
        </w:numPr>
      </w:pPr>
      <w:r>
        <w:t xml:space="preserve">IronPython – specific </w:t>
      </w:r>
      <w:r w:rsidR="00587A82">
        <w:t>extensions</w:t>
      </w:r>
      <w:r>
        <w:t xml:space="preserve"> for .Net</w:t>
      </w:r>
    </w:p>
    <w:p w14:paraId="4F49B639" w14:textId="77777777" w:rsidR="00587A82" w:rsidRDefault="00587A82" w:rsidP="000D0238">
      <w:pPr>
        <w:pStyle w:val="ListParagraph"/>
        <w:numPr>
          <w:ilvl w:val="0"/>
          <w:numId w:val="13"/>
        </w:numPr>
      </w:pPr>
      <w:r>
        <w:t>Stackless – Support concurrency</w:t>
      </w:r>
    </w:p>
    <w:p w14:paraId="59E08E75" w14:textId="77777777" w:rsidR="00587A82" w:rsidRDefault="00587A82" w:rsidP="000D0238">
      <w:pPr>
        <w:pStyle w:val="ListParagraph"/>
        <w:numPr>
          <w:ilvl w:val="0"/>
          <w:numId w:val="13"/>
        </w:numPr>
      </w:pPr>
      <w:r>
        <w:t>PyPy – Specific implementation for processing speed</w:t>
      </w:r>
    </w:p>
    <w:p w14:paraId="16C611F9" w14:textId="77777777" w:rsidR="0035483C" w:rsidRDefault="0035483C" w:rsidP="0035483C">
      <w:r>
        <w:t>Conceptual Hierarchy</w:t>
      </w:r>
    </w:p>
    <w:p w14:paraId="47AC2D69" w14:textId="77777777" w:rsidR="0035483C" w:rsidRDefault="0035483C" w:rsidP="0035483C">
      <w:pPr>
        <w:pStyle w:val="ListParagraph"/>
        <w:numPr>
          <w:ilvl w:val="0"/>
          <w:numId w:val="16"/>
        </w:numPr>
      </w:pPr>
      <w:r>
        <w:t>Programs are comprised of modules</w:t>
      </w:r>
    </w:p>
    <w:p w14:paraId="3356F893" w14:textId="77777777" w:rsidR="0035483C" w:rsidRDefault="0035483C" w:rsidP="0035483C">
      <w:pPr>
        <w:pStyle w:val="ListParagraph"/>
        <w:numPr>
          <w:ilvl w:val="0"/>
          <w:numId w:val="16"/>
        </w:numPr>
      </w:pPr>
      <w:r>
        <w:t>Modules contain statements</w:t>
      </w:r>
    </w:p>
    <w:p w14:paraId="2A8AFAAB" w14:textId="77777777" w:rsidR="0035483C" w:rsidRDefault="0035483C" w:rsidP="0035483C">
      <w:pPr>
        <w:pStyle w:val="ListParagraph"/>
        <w:numPr>
          <w:ilvl w:val="0"/>
          <w:numId w:val="16"/>
        </w:numPr>
      </w:pPr>
      <w:r>
        <w:t>Statements contain expressions</w:t>
      </w:r>
    </w:p>
    <w:p w14:paraId="30BF2EBD" w14:textId="77777777" w:rsidR="0035483C" w:rsidRDefault="0035483C" w:rsidP="0035483C">
      <w:pPr>
        <w:pStyle w:val="ListParagraph"/>
        <w:numPr>
          <w:ilvl w:val="0"/>
          <w:numId w:val="16"/>
        </w:numPr>
      </w:pPr>
      <w:r>
        <w:t>Expressions create and process objects</w:t>
      </w:r>
    </w:p>
    <w:p w14:paraId="3170E07A" w14:textId="77777777" w:rsidR="003D1394" w:rsidRDefault="003D1394" w:rsidP="005A64CC">
      <w:pPr>
        <w:pStyle w:val="Heading2"/>
      </w:pPr>
      <w:r>
        <w:t>Python Interactive Prompt</w:t>
      </w:r>
    </w:p>
    <w:p w14:paraId="52607DAA" w14:textId="77777777" w:rsidR="003D1394" w:rsidRDefault="003D1394" w:rsidP="003D1394">
      <w:pPr>
        <w:pStyle w:val="ListParagraph"/>
        <w:numPr>
          <w:ilvl w:val="0"/>
          <w:numId w:val="14"/>
        </w:numPr>
      </w:pPr>
      <w:r>
        <w:t>Python commands only</w:t>
      </w:r>
    </w:p>
    <w:p w14:paraId="5AC1B853" w14:textId="77777777" w:rsidR="003D1394" w:rsidRDefault="003D1394" w:rsidP="003D1394">
      <w:pPr>
        <w:pStyle w:val="ListParagraph"/>
        <w:numPr>
          <w:ilvl w:val="0"/>
          <w:numId w:val="14"/>
        </w:numPr>
      </w:pPr>
      <w:r>
        <w:t>Print statements required in files (and maybe more…)</w:t>
      </w:r>
    </w:p>
    <w:p w14:paraId="54C932A0" w14:textId="77777777" w:rsidR="003D1394" w:rsidRDefault="003D1394" w:rsidP="003D1394">
      <w:pPr>
        <w:pStyle w:val="ListParagraph"/>
        <w:numPr>
          <w:ilvl w:val="0"/>
          <w:numId w:val="14"/>
        </w:numPr>
      </w:pPr>
      <w:r>
        <w:t>Do not indent at the interactive prompt unless you are entering a compound statement</w:t>
      </w:r>
    </w:p>
    <w:p w14:paraId="45A8023C" w14:textId="77777777" w:rsidR="003D1394" w:rsidRDefault="003D1394" w:rsidP="003D1394">
      <w:pPr>
        <w:pStyle w:val="ListParagraph"/>
        <w:numPr>
          <w:ilvl w:val="0"/>
          <w:numId w:val="14"/>
        </w:numPr>
      </w:pPr>
      <w:r>
        <w:t>Watch out for prompt changes (indicates you are entering a compound statement)</w:t>
      </w:r>
    </w:p>
    <w:p w14:paraId="596A9708" w14:textId="77777777" w:rsidR="003D1394" w:rsidRDefault="003D1394" w:rsidP="003D1394">
      <w:pPr>
        <w:pStyle w:val="ListParagraph"/>
        <w:numPr>
          <w:ilvl w:val="0"/>
          <w:numId w:val="14"/>
        </w:numPr>
      </w:pPr>
      <w:r>
        <w:t>Terminate compound statements in interactive mode with a blank line</w:t>
      </w:r>
    </w:p>
    <w:p w14:paraId="6930E293" w14:textId="77777777" w:rsidR="003D1394" w:rsidRDefault="003D1394" w:rsidP="003D1394">
      <w:pPr>
        <w:pStyle w:val="ListParagraph"/>
        <w:numPr>
          <w:ilvl w:val="0"/>
          <w:numId w:val="14"/>
        </w:numPr>
      </w:pPr>
      <w:r>
        <w:t>Interactive statement executes one statement at a time (you cannot cut and paste multiple lines of code into the interactive session unless the code contains a blanks line after every compound statement)</w:t>
      </w:r>
    </w:p>
    <w:p w14:paraId="137104FC" w14:textId="77777777" w:rsidR="003D1394" w:rsidRDefault="005A64CC" w:rsidP="005A64CC">
      <w:pPr>
        <w:pStyle w:val="Heading2"/>
      </w:pPr>
      <w:r>
        <w:t>Starting Python:</w:t>
      </w:r>
    </w:p>
    <w:p w14:paraId="71D8FA61" w14:textId="77777777" w:rsidR="005A64CC" w:rsidRDefault="005A64CC" w:rsidP="003D1394">
      <w:r>
        <w:t>At the system command prompt type python (you may have to specify the full path) or double click the python</w:t>
      </w:r>
      <w:r w:rsidRPr="005A64CC">
        <w:t xml:space="preserve"> </w:t>
      </w:r>
      <w:r>
        <w:t>executable.</w:t>
      </w:r>
    </w:p>
    <w:p w14:paraId="2C0A5C57" w14:textId="77777777" w:rsidR="005A64CC" w:rsidRDefault="005A64CC" w:rsidP="003D1394">
      <w:r>
        <w:lastRenderedPageBreak/>
        <w:t>pythonw is used if you are calling python from another program or using python to execute a script and want to suppress the terminal window.</w:t>
      </w:r>
    </w:p>
    <w:p w14:paraId="24854E3F" w14:textId="4EC19923" w:rsidR="005A64CC" w:rsidRDefault="005A64CC" w:rsidP="003D1394">
      <w:pPr>
        <w:rPr>
          <w:color w:val="3A6331" w:themeColor="accent4" w:themeShade="BF"/>
        </w:rPr>
      </w:pPr>
      <w:r>
        <w:t xml:space="preserve">python -3.4 myscript.py </w:t>
      </w:r>
      <w:r w:rsidRPr="005A64CC">
        <w:rPr>
          <w:color w:val="3A6331" w:themeColor="accent4" w:themeShade="BF"/>
        </w:rPr>
        <w:t>#the -3.1 tell</w:t>
      </w:r>
      <w:r w:rsidR="00DE687A">
        <w:rPr>
          <w:color w:val="3A6331" w:themeColor="accent4" w:themeShade="BF"/>
        </w:rPr>
        <w:t>s</w:t>
      </w:r>
      <w:r w:rsidRPr="005A64CC">
        <w:rPr>
          <w:color w:val="3A6331" w:themeColor="accent4" w:themeShade="BF"/>
        </w:rPr>
        <w:t xml:space="preserve"> python which version to run, runs latest version if omitted</w:t>
      </w:r>
    </w:p>
    <w:p w14:paraId="29179C28" w14:textId="77777777" w:rsidR="00871EF4" w:rsidRDefault="00871EF4" w:rsidP="00871EF4">
      <w:pPr>
        <w:pStyle w:val="Heading2"/>
      </w:pPr>
      <w:r>
        <w:t>Python Modules</w:t>
      </w:r>
    </w:p>
    <w:p w14:paraId="09CE7922" w14:textId="77777777" w:rsidR="00871EF4" w:rsidRDefault="00871EF4" w:rsidP="00871EF4">
      <w:r>
        <w:t>A module is a collection of variable names, known as a name space.</w:t>
      </w:r>
    </w:p>
    <w:p w14:paraId="5109D595" w14:textId="77777777" w:rsidR="00871EF4" w:rsidRDefault="00871EF4" w:rsidP="00871EF4">
      <w:r>
        <w:t>The names within a module are called attributes. An attribute is a variable name attached to a specific object.</w:t>
      </w:r>
    </w:p>
    <w:p w14:paraId="09C54313" w14:textId="77777777" w:rsidR="00DE687A" w:rsidRDefault="00DE687A">
      <w:pPr>
        <w:rPr>
          <w:rFonts w:asciiTheme="majorHAnsi" w:eastAsiaTheme="majorEastAsia" w:hAnsiTheme="majorHAnsi" w:cstheme="majorBidi"/>
          <w:b/>
          <w:bCs/>
          <w:smallCaps/>
          <w:color w:val="000000" w:themeColor="text1"/>
          <w:sz w:val="28"/>
          <w:szCs w:val="28"/>
        </w:rPr>
      </w:pPr>
      <w:r>
        <w:br w:type="page"/>
      </w:r>
    </w:p>
    <w:p w14:paraId="2F3C96C7" w14:textId="427117DA" w:rsidR="00484FE0" w:rsidRDefault="00484FE0" w:rsidP="00484FE0">
      <w:pPr>
        <w:pStyle w:val="Heading2"/>
      </w:pPr>
      <w:r>
        <w:lastRenderedPageBreak/>
        <w:t>Loading Modules</w:t>
      </w:r>
    </w:p>
    <w:p w14:paraId="4375C9E9" w14:textId="77777777" w:rsidR="007E0EDF" w:rsidRDefault="007E0EDF" w:rsidP="00210649">
      <w:pPr>
        <w:pStyle w:val="NoSpacing"/>
      </w:pPr>
      <w:r>
        <w:t>import sys #Load the sys library</w:t>
      </w:r>
    </w:p>
    <w:p w14:paraId="18CFCB22" w14:textId="77777777" w:rsidR="007E0EDF" w:rsidRDefault="007E0EDF" w:rsidP="00210649">
      <w:pPr>
        <w:pStyle w:val="NoSpacing"/>
      </w:pPr>
      <w:r>
        <w:t>dir(sys)</w:t>
      </w:r>
    </w:p>
    <w:p w14:paraId="76B0A8DF" w14:textId="77777777" w:rsidR="007E0EDF" w:rsidRDefault="007E0EDF" w:rsidP="00210649">
      <w:pPr>
        <w:pStyle w:val="NoSpacing"/>
      </w:pPr>
    </w:p>
    <w:p w14:paraId="724B64D3" w14:textId="77777777" w:rsidR="007E0EDF" w:rsidRDefault="007E0EDF" w:rsidP="00210649">
      <w:pPr>
        <w:pStyle w:val="NoSpacing"/>
      </w:pPr>
      <w:r>
        <w:t>import os #Load the os library</w:t>
      </w:r>
    </w:p>
    <w:p w14:paraId="5167EF8F" w14:textId="77777777" w:rsidR="007E0EDF" w:rsidRDefault="007E0EDF" w:rsidP="00210649">
      <w:pPr>
        <w:pStyle w:val="NoSpacing"/>
      </w:pPr>
      <w:r>
        <w:t>dir(os)</w:t>
      </w:r>
    </w:p>
    <w:p w14:paraId="1B5E1300" w14:textId="77777777" w:rsidR="007E0EDF" w:rsidRDefault="007E0EDF" w:rsidP="00210649">
      <w:pPr>
        <w:pStyle w:val="NoSpacing"/>
      </w:pPr>
    </w:p>
    <w:p w14:paraId="030B9682" w14:textId="77777777" w:rsidR="007E0EDF" w:rsidRDefault="007E0EDF" w:rsidP="00210649">
      <w:pPr>
        <w:pStyle w:val="NoSpacing"/>
      </w:pPr>
      <w:r>
        <w:t>import re #Load regular expression pattern matching library</w:t>
      </w:r>
    </w:p>
    <w:p w14:paraId="07ACCB95" w14:textId="6E99B2D8" w:rsidR="00484FE0" w:rsidRDefault="007E0EDF" w:rsidP="00210649">
      <w:pPr>
        <w:pStyle w:val="NoSpacing"/>
      </w:pPr>
      <w:r>
        <w:t>dir(re)</w:t>
      </w:r>
    </w:p>
    <w:p w14:paraId="7E880EF5" w14:textId="77777777" w:rsidR="00210649" w:rsidRDefault="00210649" w:rsidP="00210649">
      <w:pPr>
        <w:pStyle w:val="NoSpacing"/>
      </w:pPr>
    </w:p>
    <w:p w14:paraId="2A3157C8" w14:textId="6879B024" w:rsidR="007E0EDF" w:rsidRDefault="007E0EDF" w:rsidP="00210649">
      <w:pPr>
        <w:rPr>
          <w:b/>
        </w:rPr>
      </w:pPr>
      <w:r w:rsidRPr="007E0EDF">
        <w:rPr>
          <w:b/>
        </w:rPr>
        <w:t>Import</w:t>
      </w:r>
      <w:r>
        <w:rPr>
          <w:b/>
        </w:rPr>
        <w:t>ing</w:t>
      </w:r>
      <w:r w:rsidRPr="007E0EDF">
        <w:rPr>
          <w:b/>
        </w:rPr>
        <w:t xml:space="preserve"> a </w:t>
      </w:r>
      <w:r>
        <w:rPr>
          <w:b/>
        </w:rPr>
        <w:t xml:space="preserve">user </w:t>
      </w:r>
      <w:r w:rsidRPr="007E0EDF">
        <w:rPr>
          <w:b/>
        </w:rPr>
        <w:t>Module</w:t>
      </w:r>
    </w:p>
    <w:p w14:paraId="18551493" w14:textId="77777777" w:rsidR="00210649" w:rsidRDefault="00210649" w:rsidP="00210649">
      <w:pPr>
        <w:pStyle w:val="NoSpacing"/>
      </w:pPr>
      <w:r>
        <w:t>title = 'Something Else'</w:t>
      </w:r>
    </w:p>
    <w:p w14:paraId="44B2BEF8" w14:textId="4AB19443" w:rsidR="00210649" w:rsidRDefault="00210649" w:rsidP="00210649">
      <w:pPr>
        <w:pStyle w:val="NoSpacing"/>
      </w:pPr>
      <w:r>
        <w:t>print(title)</w:t>
      </w:r>
    </w:p>
    <w:p w14:paraId="19919F1D" w14:textId="77777777" w:rsidR="00210649" w:rsidRPr="00210649" w:rsidRDefault="00210649" w:rsidP="00210649">
      <w:pPr>
        <w:pStyle w:val="NoSpacing"/>
      </w:pPr>
    </w:p>
    <w:p w14:paraId="51CA42FD" w14:textId="77777777" w:rsidR="007E0EDF" w:rsidRDefault="007E0EDF" w:rsidP="00210649">
      <w:pPr>
        <w:pStyle w:val="NoSpacing"/>
      </w:pPr>
      <w:r w:rsidRPr="007E0EDF">
        <w:rPr>
          <w:highlight w:val="yellow"/>
        </w:rPr>
        <w:t>#uses Class_1_Module name space</w:t>
      </w:r>
      <w:r>
        <w:t xml:space="preserve"> </w:t>
      </w:r>
    </w:p>
    <w:p w14:paraId="42016FD1" w14:textId="1F675236" w:rsidR="007E0EDF" w:rsidRDefault="007E0EDF" w:rsidP="00210649">
      <w:r>
        <w:t>import Class_1_Module #has to be in current working directory</w:t>
      </w:r>
    </w:p>
    <w:p w14:paraId="4C2B8ECD" w14:textId="77777777" w:rsidR="007E0EDF" w:rsidRDefault="007E0EDF" w:rsidP="00210649">
      <w:r>
        <w:t>dir(Class_1_Module)</w:t>
      </w:r>
    </w:p>
    <w:p w14:paraId="3E121B33" w14:textId="77777777" w:rsidR="007E0EDF" w:rsidRDefault="007E0EDF" w:rsidP="00210649">
      <w:r>
        <w:t>Class_1_Module.title</w:t>
      </w:r>
    </w:p>
    <w:p w14:paraId="3B66E0D2" w14:textId="7AEA9A87" w:rsidR="007E0EDF" w:rsidRDefault="007E0EDF" w:rsidP="00210649">
      <w:r>
        <w:t>Class_1_Module.MyAge</w:t>
      </w:r>
    </w:p>
    <w:p w14:paraId="456C2E70" w14:textId="42EC3644" w:rsidR="007E0EDF" w:rsidRDefault="007E0EDF" w:rsidP="00210649">
      <w:r>
        <w:t>print(title)</w:t>
      </w:r>
    </w:p>
    <w:p w14:paraId="623E4A70" w14:textId="77777777" w:rsidR="007E0EDF" w:rsidRPr="007E0EDF" w:rsidRDefault="007E0EDF" w:rsidP="00210649">
      <w:pPr>
        <w:pStyle w:val="NoSpacing"/>
        <w:rPr>
          <w:highlight w:val="yellow"/>
        </w:rPr>
      </w:pPr>
      <w:r w:rsidRPr="007E0EDF">
        <w:rPr>
          <w:highlight w:val="yellow"/>
        </w:rPr>
        <w:t>#copies into local name space, overwrites same named variable</w:t>
      </w:r>
    </w:p>
    <w:p w14:paraId="0ABA9D08" w14:textId="77777777" w:rsidR="007E0EDF" w:rsidRDefault="007E0EDF" w:rsidP="00210649">
      <w:pPr>
        <w:pStyle w:val="NoSpacing"/>
      </w:pPr>
      <w:r w:rsidRPr="007E0EDF">
        <w:rPr>
          <w:highlight w:val="yellow"/>
        </w:rPr>
        <w:t>#without warning</w:t>
      </w:r>
    </w:p>
    <w:p w14:paraId="3426F66D" w14:textId="77777777" w:rsidR="007E0EDF" w:rsidRDefault="007E0EDF" w:rsidP="00210649">
      <w:r>
        <w:t xml:space="preserve">from Class_1_Module import title </w:t>
      </w:r>
    </w:p>
    <w:p w14:paraId="196EFC76" w14:textId="55C8881E" w:rsidR="007E0EDF" w:rsidRPr="00484FE0" w:rsidRDefault="007E0EDF" w:rsidP="00210649">
      <w:r>
        <w:t>print(title)</w:t>
      </w:r>
    </w:p>
    <w:p w14:paraId="0E74E06F" w14:textId="77777777" w:rsidR="00210649" w:rsidRDefault="00210649" w:rsidP="00210649">
      <w:pPr>
        <w:pStyle w:val="Heading2"/>
      </w:pPr>
      <w:r>
        <w:t>Python Functions</w:t>
      </w:r>
    </w:p>
    <w:p w14:paraId="34D2B44D" w14:textId="77777777" w:rsidR="00210649" w:rsidRDefault="00210649" w:rsidP="00210649">
      <w:r>
        <w:t>def fib(n):</w:t>
      </w:r>
    </w:p>
    <w:p w14:paraId="125BCDBC" w14:textId="77777777" w:rsidR="00210649" w:rsidRDefault="00210649" w:rsidP="00210649">
      <w:r>
        <w:t xml:space="preserve">    a, b = 0, 1</w:t>
      </w:r>
    </w:p>
    <w:p w14:paraId="66F05E04" w14:textId="77777777" w:rsidR="00210649" w:rsidRDefault="00210649" w:rsidP="00210649">
      <w:r>
        <w:t xml:space="preserve">    while a &lt; n:</w:t>
      </w:r>
    </w:p>
    <w:p w14:paraId="2E53AC8D" w14:textId="77777777" w:rsidR="00210649" w:rsidRDefault="00210649" w:rsidP="00210649">
      <w:r>
        <w:t xml:space="preserve">        print(a, end=' ')</w:t>
      </w:r>
    </w:p>
    <w:p w14:paraId="5B0F62AE" w14:textId="77777777" w:rsidR="00210649" w:rsidRDefault="00210649" w:rsidP="00210649">
      <w:r>
        <w:t xml:space="preserve">        a, b = b, a+b</w:t>
      </w:r>
    </w:p>
    <w:p w14:paraId="784995A8" w14:textId="5E54D7D8" w:rsidR="00210649" w:rsidRDefault="00210649" w:rsidP="00210649">
      <w:r>
        <w:t xml:space="preserve">    print(</w:t>
      </w:r>
      <w:r w:rsidR="000559DB">
        <w:t>a</w:t>
      </w:r>
      <w:r>
        <w:t>)</w:t>
      </w:r>
    </w:p>
    <w:p w14:paraId="39FF562D" w14:textId="77777777" w:rsidR="00210649" w:rsidRDefault="00210649" w:rsidP="00210649">
      <w:r>
        <w:t>fib(1000)</w:t>
      </w:r>
    </w:p>
    <w:p w14:paraId="4FDAF5BF" w14:textId="77777777" w:rsidR="000D0238" w:rsidRDefault="00F821D2" w:rsidP="00210649">
      <w:pPr>
        <w:pStyle w:val="Heading2"/>
      </w:pPr>
      <w:r>
        <w:lastRenderedPageBreak/>
        <w:t>Python – Reading and Writing Data</w:t>
      </w:r>
    </w:p>
    <w:p w14:paraId="1E128757" w14:textId="77777777" w:rsidR="00F821D2" w:rsidRDefault="00F821D2" w:rsidP="00210649">
      <w:pPr>
        <w:keepNext/>
      </w:pPr>
      <w:r>
        <w:t>Useful programming languages provide methods to read and write files to a directory.</w:t>
      </w:r>
    </w:p>
    <w:p w14:paraId="47DEDE1C" w14:textId="77777777" w:rsidR="00BF22A4" w:rsidRPr="00BF22A4" w:rsidRDefault="00BF22A4" w:rsidP="00210649">
      <w:pPr>
        <w:pStyle w:val="NoSpacing"/>
        <w:rPr>
          <w:b/>
        </w:rPr>
      </w:pPr>
      <w:r w:rsidRPr="00BF22A4">
        <w:rPr>
          <w:b/>
        </w:rPr>
        <w:t>Reading</w:t>
      </w:r>
    </w:p>
    <w:p w14:paraId="4BFBB947" w14:textId="77777777" w:rsidR="007601C2" w:rsidRDefault="007601C2" w:rsidP="00210649">
      <w:pPr>
        <w:pStyle w:val="NoSpacing"/>
      </w:pPr>
      <w:r>
        <w:t>iris = open('Iris_Data.txt', 'r')</w:t>
      </w:r>
    </w:p>
    <w:p w14:paraId="12FFC238" w14:textId="77777777" w:rsidR="007601C2" w:rsidRDefault="007601C2" w:rsidP="00210649">
      <w:pPr>
        <w:pStyle w:val="NoSpacing"/>
      </w:pPr>
      <w:r>
        <w:t>iris.read()</w:t>
      </w:r>
    </w:p>
    <w:p w14:paraId="78CAA79F" w14:textId="77777777" w:rsidR="00BF22A4" w:rsidRDefault="00BF22A4" w:rsidP="00210649">
      <w:pPr>
        <w:pStyle w:val="NoSpacing"/>
      </w:pPr>
    </w:p>
    <w:p w14:paraId="118D7155" w14:textId="77777777" w:rsidR="00BF22A4" w:rsidRPr="00BF22A4" w:rsidRDefault="00BF22A4" w:rsidP="00210649">
      <w:pPr>
        <w:pStyle w:val="NoSpacing"/>
        <w:rPr>
          <w:b/>
        </w:rPr>
      </w:pPr>
      <w:r w:rsidRPr="00BF22A4">
        <w:rPr>
          <w:b/>
        </w:rPr>
        <w:t>Writing</w:t>
      </w:r>
    </w:p>
    <w:p w14:paraId="7A417303" w14:textId="77777777" w:rsidR="00FA52FD" w:rsidRDefault="00FA52FD" w:rsidP="00210649">
      <w:pPr>
        <w:pStyle w:val="NoSpacing"/>
      </w:pPr>
      <w:r>
        <w:t>myfile = open('myfile.txt', 'w')</w:t>
      </w:r>
    </w:p>
    <w:p w14:paraId="3BE62F94" w14:textId="77777777" w:rsidR="00FA52FD" w:rsidRDefault="00FA52FD" w:rsidP="00210649">
      <w:pPr>
        <w:pStyle w:val="NoSpacing"/>
      </w:pPr>
      <w:r>
        <w:t>myfile.write('Write something\n')</w:t>
      </w:r>
    </w:p>
    <w:p w14:paraId="08BC136A" w14:textId="77777777" w:rsidR="00FA52FD" w:rsidRDefault="00FA52FD" w:rsidP="00210649">
      <w:pPr>
        <w:pStyle w:val="NoSpacing"/>
      </w:pPr>
      <w:r>
        <w:t>myfile.write('to the file\n')</w:t>
      </w:r>
    </w:p>
    <w:p w14:paraId="32418A66" w14:textId="77777777" w:rsidR="00FA52FD" w:rsidRDefault="00FA52FD" w:rsidP="00210649">
      <w:pPr>
        <w:pStyle w:val="NoSpacing"/>
      </w:pPr>
      <w:r>
        <w:t>myfile.close()</w:t>
      </w:r>
    </w:p>
    <w:p w14:paraId="17672A12" w14:textId="77777777" w:rsidR="00FA52FD" w:rsidRDefault="00FA52FD" w:rsidP="00210649">
      <w:pPr>
        <w:pStyle w:val="NoSpacing"/>
      </w:pPr>
    </w:p>
    <w:p w14:paraId="6BC5C529" w14:textId="77777777" w:rsidR="00FA52FD" w:rsidRDefault="00FA52FD" w:rsidP="00210649">
      <w:pPr>
        <w:pStyle w:val="NoSpacing"/>
      </w:pPr>
      <w:r>
        <w:t>myfile = open('myfile.txt', 'r')</w:t>
      </w:r>
    </w:p>
    <w:p w14:paraId="1D29A0D2" w14:textId="77777777" w:rsidR="00FA52FD" w:rsidRDefault="00FA52FD" w:rsidP="00210649">
      <w:pPr>
        <w:pStyle w:val="NoSpacing"/>
      </w:pPr>
      <w:r>
        <w:t>text = myfile.read()</w:t>
      </w:r>
    </w:p>
    <w:p w14:paraId="610B538E" w14:textId="77777777" w:rsidR="00BF22A4" w:rsidRDefault="00FA52FD" w:rsidP="00210649">
      <w:pPr>
        <w:pStyle w:val="NoSpacing"/>
      </w:pPr>
      <w:r>
        <w:t>print(text)</w:t>
      </w:r>
    </w:p>
    <w:p w14:paraId="4BE49565" w14:textId="77777777" w:rsidR="001B07A5" w:rsidRDefault="001B07A5" w:rsidP="00210649">
      <w:pPr>
        <w:pStyle w:val="NoSpacing"/>
      </w:pPr>
    </w:p>
    <w:p w14:paraId="1B441777" w14:textId="1E44E68E" w:rsidR="001B07A5" w:rsidRDefault="001B07A5" w:rsidP="001B07A5">
      <w:pPr>
        <w:pStyle w:val="Heading2"/>
      </w:pPr>
      <w:r>
        <w:t>Debugging</w:t>
      </w:r>
    </w:p>
    <w:p w14:paraId="7B62C002"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&gt;&gt;&gt; mylen(blah)</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Traceback (most recent call last):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File "&lt;pyshell#26&gt;", line 1, in &lt;module&gt;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mylen(blah)</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NameError: name </w:t>
      </w:r>
      <w:r w:rsidRPr="001B07A5">
        <w:rPr>
          <w:rFonts w:ascii="Arial" w:eastAsia="Times New Roman" w:hAnsi="Arial" w:cs="Times New Roman"/>
          <w:color w:val="222222"/>
          <w:sz w:val="20"/>
          <w:szCs w:val="20"/>
          <w:highlight w:val="yellow"/>
          <w:shd w:val="clear" w:color="auto" w:fill="FFFFFF"/>
          <w:lang w:eastAsia="en-US"/>
        </w:rPr>
        <w:t>'blah' is not defined</w:t>
      </w:r>
    </w:p>
    <w:p w14:paraId="166D0584"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p>
    <w:p w14:paraId="467CDB71"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r w:rsidRPr="001B07A5">
        <w:rPr>
          <w:rFonts w:ascii="Arial" w:eastAsia="Times New Roman" w:hAnsi="Arial" w:cs="Times New Roman"/>
          <w:color w:val="500050"/>
          <w:sz w:val="20"/>
          <w:szCs w:val="20"/>
          <w:lang w:eastAsia="en-US"/>
        </w:rPr>
        <w:t>def Overlapping(list1, list2):</w:t>
      </w:r>
    </w:p>
    <w:p w14:paraId="3EFB53C5"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r w:rsidRPr="001B07A5">
        <w:rPr>
          <w:rFonts w:ascii="Arial" w:eastAsia="Times New Roman" w:hAnsi="Arial" w:cs="Times New Roman"/>
          <w:color w:val="500050"/>
          <w:sz w:val="20"/>
          <w:szCs w:val="20"/>
          <w:lang w:eastAsia="en-US"/>
        </w:rPr>
        <w:t>for i in range(len(list1)):</w:t>
      </w:r>
    </w:p>
    <w:p w14:paraId="4AC97E9D" w14:textId="444062B4"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for j in range(len(list2)):</w:t>
      </w:r>
    </w:p>
    <w:p w14:paraId="2F0B22E8" w14:textId="7517769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if list1[i] == list2[j]:</w:t>
      </w:r>
    </w:p>
    <w:p w14:paraId="5946D7E6" w14:textId="202D9D6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return True</w:t>
      </w:r>
    </w:p>
    <w:p w14:paraId="0DD5868C" w14:textId="10FC5FB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else:</w:t>
      </w:r>
    </w:p>
    <w:p w14:paraId="5397633A" w14:textId="3CF1E85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r w:rsidR="001B07A5" w:rsidRPr="001B07A5">
        <w:rPr>
          <w:rFonts w:ascii="Arial" w:eastAsia="Times New Roman" w:hAnsi="Arial" w:cs="Times New Roman"/>
          <w:color w:val="500050"/>
          <w:sz w:val="20"/>
          <w:szCs w:val="20"/>
          <w:lang w:eastAsia="en-US"/>
        </w:rPr>
        <w:t>return False</w:t>
      </w:r>
    </w:p>
    <w:p w14:paraId="6F7944EF" w14:textId="321C8894" w:rsidR="001B07A5" w:rsidRDefault="001B07A5" w:rsidP="001B07A5">
      <w:pPr>
        <w:spacing w:after="0" w:line="24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What type is i and j?</w:t>
      </w:r>
    </w:p>
    <w:p w14:paraId="0BB070A8" w14:textId="77777777" w:rsidR="001B07A5" w:rsidRDefault="001B07A5" w:rsidP="001B07A5">
      <w:pPr>
        <w:spacing w:after="0" w:line="240" w:lineRule="auto"/>
        <w:rPr>
          <w:rFonts w:ascii="Times" w:eastAsia="Times New Roman" w:hAnsi="Times" w:cs="Times New Roman"/>
          <w:sz w:val="20"/>
          <w:szCs w:val="20"/>
          <w:lang w:eastAsia="en-US"/>
        </w:rPr>
      </w:pPr>
    </w:p>
    <w:p w14:paraId="0D262DF3" w14:textId="784AD0E5"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sidRPr="001B07A5">
        <w:rPr>
          <w:rFonts w:ascii="Arial" w:eastAsia="Times New Roman" w:hAnsi="Arial" w:cs="Times New Roman"/>
          <w:color w:val="000000" w:themeColor="text1"/>
          <w:sz w:val="20"/>
          <w:szCs w:val="20"/>
          <w:shd w:val="clear" w:color="auto" w:fill="FFFFFF"/>
          <w:lang w:eastAsia="en-US"/>
        </w:rPr>
        <w:t>This is a list of numbers: [0, 1, 2, 3, 4]</w:t>
      </w:r>
    </w:p>
    <w:p w14:paraId="10FF0E13" w14:textId="7E4627CC"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numerical characters and commas '1,2,3,4,5,6'</w:t>
      </w:r>
    </w:p>
    <w:p w14:paraId="7D359F1E" w14:textId="5FAE10B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only numerical characters '01234' </w:t>
      </w:r>
    </w:p>
    <w:p w14:paraId="33C427A1" w14:textId="7777777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p>
    <w:p w14:paraId="607F55CD" w14:textId="77777777" w:rsidR="001B07A5" w:rsidRPr="001B07A5" w:rsidRDefault="001B07A5" w:rsidP="001B07A5">
      <w:pPr>
        <w:spacing w:after="0" w:line="240" w:lineRule="auto"/>
        <w:rPr>
          <w:rFonts w:ascii="Times" w:eastAsia="Times New Roman" w:hAnsi="Times" w:cs="Times New Roman"/>
          <w:sz w:val="20"/>
          <w:szCs w:val="20"/>
          <w:lang w:eastAsia="en-US"/>
        </w:rPr>
      </w:pPr>
      <w:r w:rsidRPr="001B07A5">
        <w:rPr>
          <w:rFonts w:ascii="Arial" w:eastAsia="Times New Roman" w:hAnsi="Arial" w:cs="Times New Roman"/>
          <w:color w:val="222222"/>
          <w:sz w:val="20"/>
          <w:szCs w:val="20"/>
          <w:shd w:val="clear" w:color="auto" w:fill="FFFFFF"/>
          <w:lang w:eastAsia="en-US"/>
        </w:rPr>
        <w:t>&gt;&gt;&gt; def filter_long_words(list,n):</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len(words)&gt;n:</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words</w:t>
      </w:r>
    </w:p>
    <w:p w14:paraId="07311B97" w14:textId="5DE992E8" w:rsidR="001B07A5" w:rsidRDefault="001B07A5" w:rsidP="001B07A5">
      <w:pPr>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CE4276" w14:textId="096C41AB"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r>
        <w:rPr>
          <w:rFonts w:ascii="Arial" w:eastAsia="Times New Roman" w:hAnsi="Arial" w:cs="Times New Roman"/>
          <w:color w:val="222222"/>
          <w:sz w:val="20"/>
          <w:szCs w:val="20"/>
          <w:shd w:val="clear" w:color="auto" w:fill="FFFFFF"/>
          <w:lang w:eastAsia="en-US"/>
        </w:rPr>
        <w:t>List_of_long_words = []</w:t>
      </w:r>
    </w:p>
    <w:p w14:paraId="78BA169F" w14:textId="4EB8BC56"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len(words)&gt;n:</w:t>
      </w:r>
      <w:r w:rsidRPr="001B07A5">
        <w:rPr>
          <w:rFonts w:ascii="Arial" w:eastAsia="Times New Roman" w:hAnsi="Arial" w:cs="Times New Roman"/>
          <w:color w:val="222222"/>
          <w:sz w:val="20"/>
          <w:szCs w:val="20"/>
          <w:lang w:eastAsia="en-US"/>
        </w:rPr>
        <w:br/>
      </w:r>
      <w:r>
        <w:rPr>
          <w:rFonts w:ascii="Arial" w:eastAsia="Times New Roman" w:hAnsi="Arial" w:cs="Times New Roman"/>
          <w:color w:val="222222"/>
          <w:sz w:val="20"/>
          <w:szCs w:val="20"/>
          <w:shd w:val="clear" w:color="auto" w:fill="FFFFFF"/>
          <w:lang w:eastAsia="en-US"/>
        </w:rPr>
        <w:t xml:space="preserve">           List_of_long_words = List_of_long_words + words</w:t>
      </w:r>
    </w:p>
    <w:p w14:paraId="64B5C8A3" w14:textId="174C0E63" w:rsidR="001B07A5" w:rsidRDefault="003E7474"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 xml:space="preserve">return </w:t>
      </w:r>
      <w:r>
        <w:rPr>
          <w:rFonts w:ascii="Arial" w:eastAsia="Times New Roman" w:hAnsi="Arial" w:cs="Times New Roman"/>
          <w:color w:val="222222"/>
          <w:sz w:val="20"/>
          <w:szCs w:val="20"/>
          <w:shd w:val="clear" w:color="auto" w:fill="FFFFFF"/>
          <w:lang w:eastAsia="en-US"/>
        </w:rPr>
        <w:t>List_of_long_words</w:t>
      </w:r>
    </w:p>
    <w:p w14:paraId="442AFA39" w14:textId="77777777" w:rsidR="003E7474" w:rsidRDefault="003E7474" w:rsidP="001B07A5">
      <w:pPr>
        <w:spacing w:after="0" w:line="240" w:lineRule="auto"/>
        <w:rPr>
          <w:rFonts w:ascii="Times" w:eastAsia="Times New Roman" w:hAnsi="Times" w:cs="Times New Roman"/>
          <w:color w:val="000000" w:themeColor="text1"/>
          <w:sz w:val="20"/>
          <w:szCs w:val="20"/>
          <w:lang w:eastAsia="en-US"/>
        </w:rPr>
      </w:pPr>
    </w:p>
    <w:p w14:paraId="0D12104E"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090844AD"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313CAE03" w14:textId="77777777" w:rsidR="001B07A5" w:rsidRPr="001B07A5" w:rsidRDefault="001B07A5" w:rsidP="001D3CD5">
      <w:pPr>
        <w:keepNext/>
        <w:spacing w:after="0" w:line="240" w:lineRule="auto"/>
        <w:rPr>
          <w:rFonts w:ascii="Times" w:eastAsia="Times New Roman" w:hAnsi="Times" w:cs="Times New Roman"/>
          <w:sz w:val="20"/>
          <w:szCs w:val="20"/>
          <w:lang w:eastAsia="en-US"/>
        </w:rPr>
      </w:pPr>
      <w:r w:rsidRPr="001B07A5">
        <w:rPr>
          <w:rFonts w:ascii="Arial" w:eastAsia="Times New Roman" w:hAnsi="Arial" w:cs="Times New Roman"/>
          <w:color w:val="222222"/>
          <w:sz w:val="20"/>
          <w:szCs w:val="20"/>
          <w:shd w:val="clear" w:color="auto" w:fill="FFFFFF"/>
          <w:lang w:eastAsia="en-US"/>
        </w:rPr>
        <w:t>def pangram(str):</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alphabet = [‘q’, ‘w’, ‘e’, ‘r’, ’t’, ‘y’, ‘u’, ‘i’, ‘o’, ‘p’, ‘a’, ’s’, ‘d’, ‘f’, ‘g’, ‘h’, ‘j’, ‘k’, ‘l’, ‘z’, ‘x’, ‘c’, ‘v’, ‘b’, ’n’, ‘m’]</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for char in str:</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char == alphabet: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True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else: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False</w:t>
      </w:r>
    </w:p>
    <w:p w14:paraId="2CDF06CF" w14:textId="26B77493" w:rsidR="001B07A5" w:rsidRDefault="001B07A5" w:rsidP="001D3CD5">
      <w:pPr>
        <w:keepNext/>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6527DF" w14:textId="77777777" w:rsidR="001B07A5" w:rsidRDefault="001B07A5" w:rsidP="001B07A5">
      <w:pPr>
        <w:keepNext/>
        <w:spacing w:after="0" w:line="240" w:lineRule="auto"/>
        <w:rPr>
          <w:rFonts w:ascii="Times" w:eastAsia="Times New Roman" w:hAnsi="Times" w:cs="Times New Roman"/>
          <w:color w:val="000000" w:themeColor="text1"/>
          <w:sz w:val="20"/>
          <w:szCs w:val="20"/>
          <w:lang w:eastAsia="en-US"/>
        </w:rPr>
      </w:pPr>
    </w:p>
    <w:p w14:paraId="1CA927F0" w14:textId="77777777" w:rsidR="001B07A5" w:rsidRDefault="001B07A5">
      <w:pPr>
        <w:rPr>
          <w:rFonts w:asciiTheme="majorHAnsi" w:eastAsiaTheme="majorEastAsia" w:hAnsiTheme="majorHAnsi" w:cstheme="majorBidi"/>
          <w:b/>
          <w:bCs/>
          <w:smallCaps/>
          <w:color w:val="000000" w:themeColor="text1"/>
          <w:sz w:val="36"/>
          <w:szCs w:val="36"/>
          <w:lang w:eastAsia="en-US"/>
        </w:rPr>
      </w:pPr>
      <w:r>
        <w:rPr>
          <w:lang w:eastAsia="en-US"/>
        </w:rPr>
        <w:br w:type="page"/>
      </w:r>
    </w:p>
    <w:p w14:paraId="66FFE7B8" w14:textId="03EC55ED" w:rsidR="001B07A5" w:rsidRDefault="001B07A5" w:rsidP="001B07A5">
      <w:pPr>
        <w:pStyle w:val="Heading1"/>
        <w:rPr>
          <w:lang w:eastAsia="en-US"/>
        </w:rPr>
      </w:pPr>
      <w:r>
        <w:rPr>
          <w:lang w:eastAsia="en-US"/>
        </w:rPr>
        <w:lastRenderedPageBreak/>
        <w:t>Real Numbers</w:t>
      </w:r>
    </w:p>
    <w:p w14:paraId="2871A172" w14:textId="77777777" w:rsidR="001B07A5" w:rsidRPr="001B07A5" w:rsidRDefault="001B07A5" w:rsidP="001B07A5">
      <w:r w:rsidRPr="001B07A5">
        <w:t>Why does it matter?</w:t>
      </w:r>
    </w:p>
    <w:p w14:paraId="2A4B66B6" w14:textId="18FBC9EF" w:rsidR="001B07A5" w:rsidRPr="001B07A5" w:rsidRDefault="001B07A5" w:rsidP="001B07A5">
      <w:r w:rsidRPr="001B07A5">
        <w:t xml:space="preserve"> </w:t>
      </w:r>
      <w:r w:rsidR="003F08D9">
        <w:t>&lt;</w:t>
      </w:r>
      <w:r w:rsidR="003F08D9" w:rsidRPr="003F08D9">
        <w:rPr>
          <w:highlight w:val="green"/>
        </w:rPr>
        <w:t>Character encoding</w:t>
      </w:r>
      <w:r w:rsidR="003F08D9">
        <w:t>&gt;</w:t>
      </w:r>
    </w:p>
    <w:p w14:paraId="29B014DB" w14:textId="77777777" w:rsidR="001B07A5" w:rsidRPr="001B07A5" w:rsidRDefault="001B07A5" w:rsidP="001B07A5">
      <w:r w:rsidRPr="001B07A5">
        <w:t xml:space="preserve"> Representing the infinite number of Real numbers</w:t>
      </w:r>
    </w:p>
    <w:p w14:paraId="631CED00" w14:textId="77777777" w:rsidR="001B07A5" w:rsidRPr="001B07A5" w:rsidRDefault="001B07A5" w:rsidP="00AE0EFF">
      <w:pPr>
        <w:pStyle w:val="ListParagraph"/>
        <w:numPr>
          <w:ilvl w:val="0"/>
          <w:numId w:val="18"/>
        </w:numPr>
      </w:pPr>
      <w:r w:rsidRPr="001B07A5">
        <w:t xml:space="preserve"> Computers are mostly binary</w:t>
      </w:r>
    </w:p>
    <w:p w14:paraId="67BCF1DD" w14:textId="77777777" w:rsidR="001B07A5" w:rsidRPr="001B07A5" w:rsidRDefault="001B07A5" w:rsidP="00AE0EFF">
      <w:pPr>
        <w:pStyle w:val="ListParagraph"/>
        <w:numPr>
          <w:ilvl w:val="0"/>
          <w:numId w:val="18"/>
        </w:numPr>
      </w:pPr>
      <w:r w:rsidRPr="001B07A5">
        <w:t xml:space="preserve"> Need a way to represent real numbers in a finite number of bits</w:t>
      </w:r>
    </w:p>
    <w:p w14:paraId="56979575" w14:textId="77777777" w:rsidR="001B07A5" w:rsidRPr="001B07A5" w:rsidRDefault="001B07A5" w:rsidP="00AE0EFF">
      <w:pPr>
        <w:pStyle w:val="ListParagraph"/>
        <w:numPr>
          <w:ilvl w:val="0"/>
          <w:numId w:val="18"/>
        </w:numPr>
      </w:pPr>
      <w:r w:rsidRPr="001B07A5">
        <w:t xml:space="preserve"> IEEE 754-2008 is the most common floating point standard (International standard ISO/IEC/IEEE 60559:2011)</w:t>
      </w:r>
    </w:p>
    <w:p w14:paraId="104D921B" w14:textId="24CFCE64" w:rsidR="001B07A5" w:rsidRDefault="00AE0EFF" w:rsidP="00AE0EFF">
      <w:pPr>
        <w:pStyle w:val="ListParagraph"/>
        <w:numPr>
          <w:ilvl w:val="0"/>
          <w:numId w:val="18"/>
        </w:numPr>
      </w:pPr>
      <w:r>
        <w:t xml:space="preserve"> Base and Precision</w:t>
      </w:r>
    </w:p>
    <w:p w14:paraId="155E36F5" w14:textId="032AE57F" w:rsidR="00AE0EFF" w:rsidRDefault="00AE0EFF" w:rsidP="00AE0EFF">
      <w:r w:rsidRPr="00AE0EFF">
        <w:t>IEEE 754-2008</w:t>
      </w:r>
    </w:p>
    <w:p w14:paraId="668F5C2B" w14:textId="0A59D780" w:rsidR="00AE0EFF" w:rsidRDefault="00AE0EFF" w:rsidP="00AE0EFF">
      <w:r w:rsidRPr="00AE0EFF">
        <w:rPr>
          <w:noProof/>
          <w:lang w:eastAsia="en-US"/>
        </w:rPr>
        <w:drawing>
          <wp:inline distT="0" distB="0" distL="0" distR="0" wp14:anchorId="33AD0405" wp14:editId="119B7EDA">
            <wp:extent cx="5486400" cy="1960880"/>
            <wp:effectExtent l="0" t="0" r="0" b="0"/>
            <wp:docPr id="5" name="Content Placeholder 3" descr="Screen Shot 2014-01-05 at 10.00.02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4-01-05 at 10.00.02 PM.png"/>
                    <pic:cNvPicPr>
                      <a:picLocks noGrp="1" noChangeAspect="1"/>
                    </pic:cNvPicPr>
                  </pic:nvPicPr>
                  <pic:blipFill rotWithShape="1">
                    <a:blip r:embed="rId11"/>
                    <a:srcRect t="1654" b="416"/>
                    <a:stretch/>
                  </pic:blipFill>
                  <pic:spPr bwMode="auto">
                    <a:xfrm>
                      <a:off x="0" y="0"/>
                      <a:ext cx="5486400" cy="1960880"/>
                    </a:xfrm>
                    <a:prstGeom prst="rect">
                      <a:avLst/>
                    </a:prstGeom>
                    <a:noFill/>
                    <a:ln>
                      <a:noFill/>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069F2784" w14:textId="7B99E37B" w:rsidR="00AE0EFF" w:rsidRPr="00AE0EFF" w:rsidRDefault="00AE0EFF" w:rsidP="00AE0EFF">
      <w:pPr>
        <w:keepNext/>
        <w:rPr>
          <w:b/>
          <w:sz w:val="28"/>
        </w:rPr>
      </w:pPr>
      <w:r w:rsidRPr="00AE0EFF">
        <w:rPr>
          <w:b/>
          <w:sz w:val="28"/>
        </w:rPr>
        <w:lastRenderedPageBreak/>
        <w:t>Simple Example representing 0.1</w:t>
      </w:r>
    </w:p>
    <w:p w14:paraId="045A52DE" w14:textId="56325CCA" w:rsidR="00AE0EFF" w:rsidRDefault="000A6502" w:rsidP="00AE0EFF">
      <w:r>
        <w:rPr>
          <w:noProof/>
          <w:lang w:eastAsia="en-US"/>
        </w:rPr>
        <w:drawing>
          <wp:inline distT="0" distB="0" distL="0" distR="0" wp14:anchorId="20134ABF" wp14:editId="77E98F7B">
            <wp:extent cx="3317240" cy="3850640"/>
            <wp:effectExtent l="0" t="0" r="1016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3850640"/>
                    </a:xfrm>
                    <a:prstGeom prst="rect">
                      <a:avLst/>
                    </a:prstGeom>
                    <a:noFill/>
                    <a:ln>
                      <a:noFill/>
                    </a:ln>
                  </pic:spPr>
                </pic:pic>
              </a:graphicData>
            </a:graphic>
          </wp:inline>
        </w:drawing>
      </w:r>
    </w:p>
    <w:p w14:paraId="1829B8B0" w14:textId="528C51BE" w:rsidR="00AE0EFF" w:rsidRDefault="00AE0EFF" w:rsidP="00AE0EFF">
      <w:pPr>
        <w:rPr>
          <w:b/>
          <w:sz w:val="28"/>
        </w:rPr>
      </w:pPr>
      <w:r w:rsidRPr="00AE0EFF">
        <w:rPr>
          <w:b/>
          <w:sz w:val="28"/>
        </w:rPr>
        <w:t>How does this affect me? … Excel example</w:t>
      </w:r>
    </w:p>
    <w:p w14:paraId="6C28BB70" w14:textId="0AC8D990" w:rsidR="00AE0EFF" w:rsidRPr="00AE0EFF" w:rsidRDefault="00AE0EFF" w:rsidP="00AE0EFF">
      <w:pPr>
        <w:rPr>
          <w:b/>
          <w:sz w:val="28"/>
        </w:rPr>
      </w:pPr>
      <w:r w:rsidRPr="00AE0EFF">
        <w:rPr>
          <w:noProof/>
          <w:lang w:eastAsia="en-US"/>
        </w:rPr>
        <w:drawing>
          <wp:inline distT="0" distB="0" distL="0" distR="0" wp14:anchorId="30332EF8" wp14:editId="4919B79F">
            <wp:extent cx="5943600" cy="2257713"/>
            <wp:effectExtent l="0" t="0" r="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7713"/>
                    </a:xfrm>
                    <a:prstGeom prst="rect">
                      <a:avLst/>
                    </a:prstGeom>
                    <a:noFill/>
                    <a:ln>
                      <a:noFill/>
                    </a:ln>
                  </pic:spPr>
                </pic:pic>
              </a:graphicData>
            </a:graphic>
          </wp:inline>
        </w:drawing>
      </w:r>
    </w:p>
    <w:p w14:paraId="1F9A77A2" w14:textId="0AEADF2B" w:rsidR="001B07A5" w:rsidRPr="001B07A5" w:rsidRDefault="001B07A5" w:rsidP="001B07A5">
      <w:r w:rsidRPr="001B07A5">
        <w:t xml:space="preserve"> </w:t>
      </w:r>
    </w:p>
    <w:p w14:paraId="0ADE9D2C" w14:textId="77777777" w:rsidR="001B07A5" w:rsidRPr="001B07A5" w:rsidRDefault="001B07A5" w:rsidP="001B07A5">
      <w:pPr>
        <w:spacing w:after="0" w:line="240" w:lineRule="auto"/>
        <w:rPr>
          <w:rFonts w:ascii="Times" w:eastAsia="Times New Roman" w:hAnsi="Times" w:cs="Times New Roman"/>
          <w:sz w:val="20"/>
          <w:szCs w:val="20"/>
          <w:lang w:eastAsia="en-US"/>
        </w:rPr>
      </w:pPr>
    </w:p>
    <w:p w14:paraId="31F7996B" w14:textId="77777777" w:rsidR="00B53CBD" w:rsidRDefault="00B53CBD">
      <w:pPr>
        <w:rPr>
          <w:rFonts w:asciiTheme="majorHAnsi" w:eastAsiaTheme="majorEastAsia" w:hAnsiTheme="majorHAnsi" w:cstheme="majorBidi"/>
          <w:b/>
          <w:bCs/>
          <w:smallCaps/>
          <w:color w:val="000000" w:themeColor="text1"/>
          <w:sz w:val="36"/>
          <w:szCs w:val="36"/>
        </w:rPr>
      </w:pPr>
      <w:r>
        <w:br w:type="page"/>
      </w:r>
    </w:p>
    <w:p w14:paraId="4FF6FDAC" w14:textId="516E8F18" w:rsidR="005B4563" w:rsidRDefault="004828EF" w:rsidP="004828EF">
      <w:pPr>
        <w:pStyle w:val="Heading1"/>
      </w:pPr>
      <w:r>
        <w:lastRenderedPageBreak/>
        <w:t>R and RStudio</w:t>
      </w:r>
    </w:p>
    <w:p w14:paraId="2C99114B" w14:textId="77777777" w:rsidR="004828EF" w:rsidRDefault="004828EF" w:rsidP="004828EF">
      <w:pPr>
        <w:pStyle w:val="Heading2"/>
      </w:pPr>
      <w:r>
        <w:t>How to think about R</w:t>
      </w:r>
    </w:p>
    <w:p w14:paraId="07394823" w14:textId="77777777" w:rsidR="004828EF" w:rsidRDefault="004828EF" w:rsidP="004828EF">
      <w:r>
        <w:t xml:space="preserve">Although we don’t have enough time to delve deeply into all aspects of R, what I hope to push you towards is to develop your own strategies and tactics to struggle through (successfully!) using R to implement analysis using unfamiliar techniques (packages). </w:t>
      </w:r>
    </w:p>
    <w:p w14:paraId="3B910AAE" w14:textId="77777777" w:rsidR="004828EF" w:rsidRDefault="004828EF" w:rsidP="004828EF"/>
    <w:p w14:paraId="4653963E" w14:textId="77777777" w:rsidR="004828EF" w:rsidRDefault="004828EF" w:rsidP="004828EF">
      <w:r>
        <w:t>R is, in a sense, an object-oriented language</w:t>
      </w:r>
    </w:p>
    <w:p w14:paraId="0FB7AAFC" w14:textId="77777777" w:rsidR="004828EF" w:rsidRDefault="004828EF" w:rsidP="004828EF"/>
    <w:p w14:paraId="14272C96" w14:textId="77777777" w:rsidR="004828EF" w:rsidRDefault="004828EF" w:rsidP="004828EF">
      <w:pPr>
        <w:pStyle w:val="ListParagraph"/>
        <w:numPr>
          <w:ilvl w:val="0"/>
          <w:numId w:val="32"/>
        </w:numPr>
        <w:spacing w:after="0" w:line="240" w:lineRule="auto"/>
      </w:pPr>
      <w:r>
        <w:t>Everything in R is considered an object</w:t>
      </w:r>
    </w:p>
    <w:p w14:paraId="3DE64252" w14:textId="77777777" w:rsidR="004828EF" w:rsidRDefault="004828EF" w:rsidP="004828EF">
      <w:pPr>
        <w:pStyle w:val="ListParagraph"/>
        <w:numPr>
          <w:ilvl w:val="0"/>
          <w:numId w:val="32"/>
        </w:numPr>
        <w:spacing w:after="0" w:line="240" w:lineRule="auto"/>
      </w:pPr>
      <w:r>
        <w:t>R supports encapsulation (grouping distinct but related data items into a single object class instance)</w:t>
      </w:r>
    </w:p>
    <w:p w14:paraId="458B16BC" w14:textId="77777777" w:rsidR="004828EF" w:rsidRDefault="004828EF" w:rsidP="004828EF">
      <w:pPr>
        <w:pStyle w:val="ListParagraph"/>
        <w:numPr>
          <w:ilvl w:val="0"/>
          <w:numId w:val="32"/>
        </w:numPr>
        <w:spacing w:after="0" w:line="240" w:lineRule="auto"/>
      </w:pPr>
      <w:r>
        <w:t>R is polymorphic (a function call can lead to different operations for objects of different classes enabling generic functions)</w:t>
      </w:r>
    </w:p>
    <w:p w14:paraId="03F40710" w14:textId="77777777" w:rsidR="004828EF" w:rsidRDefault="004828EF" w:rsidP="004828EF">
      <w:pPr>
        <w:pStyle w:val="ListParagraph"/>
        <w:numPr>
          <w:ilvl w:val="0"/>
          <w:numId w:val="32"/>
        </w:numPr>
        <w:spacing w:after="0" w:line="240" w:lineRule="auto"/>
      </w:pPr>
      <w:r>
        <w:t>R allows inheritance (extending a given class to a more specialized class)</w:t>
      </w:r>
    </w:p>
    <w:p w14:paraId="43BF9F58" w14:textId="77777777" w:rsidR="004828EF" w:rsidRDefault="004828EF" w:rsidP="004828EF"/>
    <w:p w14:paraId="2950C518" w14:textId="77777777" w:rsidR="004828EF" w:rsidRDefault="004828EF" w:rsidP="004828EF">
      <w:r>
        <w:t>Examples of generic functions: print(), str(), summary()</w:t>
      </w:r>
    </w:p>
    <w:p w14:paraId="1AA5E032" w14:textId="77777777" w:rsidR="004828EF" w:rsidRDefault="004828EF" w:rsidP="004828EF"/>
    <w:p w14:paraId="689693A9" w14:textId="77777777" w:rsidR="004828EF" w:rsidRDefault="004828EF" w:rsidP="004828EF">
      <w:r>
        <w:t>Objects in R are instances of R classes.  An R class is simply a definition of elements that make up the object and the methods (operations) you can perform on that object.  There are multiple ways to discover the class of an object but the simplest is by using the class() function.</w:t>
      </w:r>
    </w:p>
    <w:p w14:paraId="73ABAEC1" w14:textId="77777777" w:rsidR="004828EF" w:rsidRDefault="004828EF" w:rsidP="004828EF"/>
    <w:p w14:paraId="1C5C25B1" w14:textId="77777777" w:rsidR="004828EF" w:rsidRDefault="004828EF" w:rsidP="004828EF">
      <w:r>
        <w:t xml:space="preserve">Classes are used by generic functions. A generic function is a actually a family of functions like summary().  Summary()  provides output </w:t>
      </w:r>
      <w:r w:rsidRPr="0073002D">
        <w:rPr>
          <w:i/>
          <w:u w:val="single"/>
        </w:rPr>
        <w:t>tailored</w:t>
      </w:r>
      <w:r>
        <w:t xml:space="preserve"> to the specific class of data passed to the function.</w:t>
      </w:r>
    </w:p>
    <w:p w14:paraId="161EA948" w14:textId="77777777" w:rsidR="004828EF" w:rsidRDefault="004828EF" w:rsidP="004828EF"/>
    <w:p w14:paraId="3150E88D" w14:textId="77777777" w:rsidR="004828EF" w:rsidRDefault="004828EF" w:rsidP="004828EF">
      <w:r>
        <w:t>An S3 class (still the dominant class paradigm in R) consists of a list of class names and dispatch capabilities (for each class name there is a dispatch capability – dispatch capability is analogous to method or operation). For example, if you type print on the command line, you can see (below) that the print function is simply a call to UseMethod(“print”).</w:t>
      </w:r>
    </w:p>
    <w:p w14:paraId="07F6484F" w14:textId="77777777" w:rsidR="004828EF" w:rsidRDefault="004828EF" w:rsidP="004828EF"/>
    <w:p w14:paraId="0E40C56F" w14:textId="77777777" w:rsidR="004828EF" w:rsidRDefault="004828EF" w:rsidP="004828EF">
      <w:r>
        <w:t>&gt; print</w:t>
      </w:r>
    </w:p>
    <w:p w14:paraId="65E2F8C8" w14:textId="77777777" w:rsidR="004828EF" w:rsidRDefault="004828EF" w:rsidP="004828EF">
      <w:r>
        <w:t xml:space="preserve">function (x, ...) </w:t>
      </w:r>
    </w:p>
    <w:p w14:paraId="4F6EF91B" w14:textId="77777777" w:rsidR="004828EF" w:rsidRDefault="004828EF" w:rsidP="004828EF">
      <w:r>
        <w:t>UseMethod("print")</w:t>
      </w:r>
    </w:p>
    <w:p w14:paraId="6F576296" w14:textId="77777777" w:rsidR="004828EF" w:rsidRDefault="004828EF" w:rsidP="004828EF">
      <w:r>
        <w:t>&lt;bytecode: 0x7fc1059c4fb8&gt;</w:t>
      </w:r>
    </w:p>
    <w:p w14:paraId="066E1646" w14:textId="77777777" w:rsidR="004828EF" w:rsidRDefault="004828EF" w:rsidP="004828EF">
      <w:r>
        <w:lastRenderedPageBreak/>
        <w:t>&lt;environment: namespace:base&gt;</w:t>
      </w:r>
    </w:p>
    <w:p w14:paraId="48591F9F" w14:textId="77777777" w:rsidR="004828EF" w:rsidRDefault="004828EF" w:rsidP="004828EF"/>
    <w:p w14:paraId="1E1EE657" w14:textId="77777777" w:rsidR="004828EF" w:rsidRDefault="004828EF" w:rsidP="004828EF">
      <w:r>
        <w:t>Based on the packages I have loaded, there are 220 methods available to print. I’ve just provided a sample below and notice that ggplot has its own print method.</w:t>
      </w:r>
    </w:p>
    <w:p w14:paraId="22774756" w14:textId="77777777" w:rsidR="004828EF" w:rsidRDefault="004828EF" w:rsidP="004828EF"/>
    <w:p w14:paraId="54F87CC4" w14:textId="77777777" w:rsidR="004828EF" w:rsidRDefault="004828EF" w:rsidP="004828EF">
      <w:r>
        <w:t>&gt; methods(print)</w:t>
      </w:r>
    </w:p>
    <w:p w14:paraId="5BD752D4" w14:textId="77777777" w:rsidR="004828EF" w:rsidRDefault="004828EF" w:rsidP="004828EF">
      <w:r>
        <w:t xml:space="preserve">  [1] print.abbrev*                                </w:t>
      </w:r>
    </w:p>
    <w:p w14:paraId="6E9170DF" w14:textId="77777777" w:rsidR="004828EF" w:rsidRDefault="004828EF" w:rsidP="004828EF">
      <w:r>
        <w:t xml:space="preserve">  [2] print.acf*                                   </w:t>
      </w:r>
    </w:p>
    <w:p w14:paraId="5CA3FD64" w14:textId="77777777" w:rsidR="004828EF" w:rsidRDefault="004828EF" w:rsidP="004828EF">
      <w:r>
        <w:t xml:space="preserve">  [3] print.AES*                                   </w:t>
      </w:r>
    </w:p>
    <w:p w14:paraId="1A3CD234" w14:textId="77777777" w:rsidR="004828EF" w:rsidRDefault="004828EF" w:rsidP="004828EF">
      <w:r>
        <w:t xml:space="preserve">  [4] print.anova                                  </w:t>
      </w:r>
    </w:p>
    <w:p w14:paraId="2A58C572" w14:textId="77777777" w:rsidR="004828EF" w:rsidRDefault="004828EF" w:rsidP="004828EF">
      <w:r>
        <w:t xml:space="preserve"> …</w:t>
      </w:r>
    </w:p>
    <w:p w14:paraId="2A9B74DE" w14:textId="77777777" w:rsidR="004828EF" w:rsidRDefault="004828EF" w:rsidP="004828EF">
      <w:r>
        <w:t xml:space="preserve"> </w:t>
      </w:r>
      <w:r w:rsidRPr="000A05CC">
        <w:rPr>
          <w:highlight w:val="yellow"/>
        </w:rPr>
        <w:t>[92] print.ggplot*</w:t>
      </w:r>
      <w:r>
        <w:t xml:space="preserve">                                </w:t>
      </w:r>
    </w:p>
    <w:p w14:paraId="28DF22F2" w14:textId="77777777" w:rsidR="004828EF" w:rsidRDefault="004828EF" w:rsidP="004828EF">
      <w:r>
        <w:t xml:space="preserve"> [93] print.gList*                                 </w:t>
      </w:r>
    </w:p>
    <w:p w14:paraId="134C5D88" w14:textId="77777777" w:rsidR="004828EF" w:rsidRDefault="004828EF" w:rsidP="004828EF">
      <w:r>
        <w:t xml:space="preserve"> [94] print.glm                                    </w:t>
      </w:r>
    </w:p>
    <w:p w14:paraId="73ACE60C" w14:textId="77777777" w:rsidR="004828EF" w:rsidRDefault="004828EF" w:rsidP="004828EF">
      <w:r>
        <w:t xml:space="preserve">… </w:t>
      </w:r>
    </w:p>
    <w:p w14:paraId="4B024AAD" w14:textId="77777777" w:rsidR="004828EF" w:rsidRDefault="004828EF" w:rsidP="004828EF">
      <w:r>
        <w:t xml:space="preserve">[115] print.lm                                     </w:t>
      </w:r>
    </w:p>
    <w:p w14:paraId="31F7B37A" w14:textId="77777777" w:rsidR="004828EF" w:rsidRDefault="004828EF" w:rsidP="004828EF">
      <w:r>
        <w:t xml:space="preserve">… </w:t>
      </w:r>
    </w:p>
    <w:p w14:paraId="06AD26FE" w14:textId="77777777" w:rsidR="004828EF" w:rsidRDefault="004828EF" w:rsidP="004828EF">
      <w:r>
        <w:t xml:space="preserve">[188] print.summary.lm*                            </w:t>
      </w:r>
    </w:p>
    <w:p w14:paraId="3BBD7F51" w14:textId="77777777" w:rsidR="004828EF" w:rsidRDefault="004828EF" w:rsidP="004828EF">
      <w:r>
        <w:t xml:space="preserve">[189] print.summary.loess*                         </w:t>
      </w:r>
    </w:p>
    <w:p w14:paraId="6FCA243C" w14:textId="77777777" w:rsidR="004828EF" w:rsidRDefault="004828EF" w:rsidP="004828EF">
      <w:r>
        <w:t xml:space="preserve">… </w:t>
      </w:r>
    </w:p>
    <w:p w14:paraId="38DCFB85" w14:textId="77777777" w:rsidR="004828EF" w:rsidRDefault="004828EF" w:rsidP="004828EF">
      <w:r>
        <w:t xml:space="preserve">[202] print.table                                  </w:t>
      </w:r>
    </w:p>
    <w:p w14:paraId="10AA028C" w14:textId="77777777" w:rsidR="004828EF" w:rsidRDefault="004828EF" w:rsidP="004828EF">
      <w:r>
        <w:t xml:space="preserve">[203] print.tables_aov*                            </w:t>
      </w:r>
    </w:p>
    <w:p w14:paraId="6530778B" w14:textId="77777777" w:rsidR="004828EF" w:rsidRDefault="004828EF" w:rsidP="004828EF">
      <w:r>
        <w:t xml:space="preserve">[204] print.terms  </w:t>
      </w:r>
    </w:p>
    <w:p w14:paraId="0F6702AA" w14:textId="77777777" w:rsidR="004828EF" w:rsidRDefault="004828EF" w:rsidP="004828EF">
      <w:r>
        <w:t xml:space="preserve">…                                </w:t>
      </w:r>
    </w:p>
    <w:p w14:paraId="7DDDEE33" w14:textId="77777777" w:rsidR="004828EF" w:rsidRDefault="004828EF" w:rsidP="004828EF">
      <w:r>
        <w:t xml:space="preserve">[217] print.warnings                               </w:t>
      </w:r>
    </w:p>
    <w:p w14:paraId="46080E71" w14:textId="77777777" w:rsidR="004828EF" w:rsidRDefault="004828EF" w:rsidP="004828EF">
      <w:r>
        <w:t xml:space="preserve">[218] print.xgettext*                              </w:t>
      </w:r>
    </w:p>
    <w:p w14:paraId="3E1EDEE4" w14:textId="77777777" w:rsidR="004828EF" w:rsidRDefault="004828EF" w:rsidP="004828EF">
      <w:r>
        <w:t xml:space="preserve">[219] print.xngettext*                             </w:t>
      </w:r>
    </w:p>
    <w:p w14:paraId="4159A280" w14:textId="77777777" w:rsidR="004828EF" w:rsidRDefault="004828EF" w:rsidP="004828EF">
      <w:r>
        <w:t xml:space="preserve">[220] print.xtabs*                                 </w:t>
      </w:r>
    </w:p>
    <w:p w14:paraId="26BBE1E4" w14:textId="77777777" w:rsidR="004828EF" w:rsidRDefault="004828EF" w:rsidP="004828EF"/>
    <w:p w14:paraId="10D5B60E" w14:textId="77777777" w:rsidR="004828EF" w:rsidRDefault="004828EF" w:rsidP="004828EF">
      <w:r>
        <w:lastRenderedPageBreak/>
        <w:t xml:space="preserve">   Non-visible functions are asterisked</w:t>
      </w:r>
    </w:p>
    <w:p w14:paraId="71B602D6" w14:textId="77777777" w:rsidR="004828EF" w:rsidRDefault="004828EF" w:rsidP="004828EF"/>
    <w:p w14:paraId="6E97BE15" w14:textId="77777777" w:rsidR="004828EF" w:rsidRDefault="004828EF" w:rsidP="004828EF">
      <w:r w:rsidRPr="00C8606E">
        <w:rPr>
          <w:highlight w:val="yellow"/>
        </w:rPr>
        <w:t xml:space="preserve">Why </w:t>
      </w:r>
      <w:r>
        <w:rPr>
          <w:highlight w:val="yellow"/>
        </w:rPr>
        <w:t>should you care</w:t>
      </w:r>
      <w:r w:rsidRPr="00C8606E">
        <w:rPr>
          <w:highlight w:val="yellow"/>
        </w:rPr>
        <w:t>?</w:t>
      </w:r>
      <w:r>
        <w:t xml:space="preserve"> Primarily because I don’t need to remember or look-up 220 different print functions based on the object I would like to print.</w:t>
      </w:r>
    </w:p>
    <w:p w14:paraId="4E640CA9" w14:textId="77777777" w:rsidR="004828EF" w:rsidRDefault="004828EF" w:rsidP="004828EF"/>
    <w:p w14:paraId="6F4691EC" w14:textId="646A4AA2" w:rsidR="004828EF" w:rsidRDefault="004828EF" w:rsidP="004828EF">
      <w:r>
        <w:t>Referring to your future ggplot homework, this is important because the parameters for the print command depend on the method being called (which of course is associated with the object instance passed to the generic function).</w:t>
      </w:r>
    </w:p>
    <w:p w14:paraId="01590579" w14:textId="77777777" w:rsidR="004828EF" w:rsidRDefault="004828EF" w:rsidP="004828EF"/>
    <w:p w14:paraId="4F339473" w14:textId="77777777" w:rsidR="004828EF" w:rsidRDefault="004828EF" w:rsidP="004828EF">
      <w:r>
        <w:t>Compare the help panels for these two calls:</w:t>
      </w:r>
    </w:p>
    <w:p w14:paraId="08D2E10A" w14:textId="77777777" w:rsidR="004828EF" w:rsidRDefault="004828EF" w:rsidP="004828EF">
      <w:r>
        <w:t>?print</w:t>
      </w:r>
    </w:p>
    <w:p w14:paraId="1D0FF2BC" w14:textId="77777777" w:rsidR="004828EF" w:rsidRDefault="004828EF" w:rsidP="004828EF">
      <w:r>
        <w:t>?print.ggplot</w:t>
      </w:r>
    </w:p>
    <w:p w14:paraId="07DFCF52" w14:textId="77777777" w:rsidR="004828EF" w:rsidRDefault="004828EF" w:rsidP="004828EF"/>
    <w:p w14:paraId="30213908" w14:textId="77777777" w:rsidR="004828EF" w:rsidRDefault="004828EF" w:rsidP="004828EF">
      <w:r>
        <w:t>The ggplot print method includes the vp= parameter. To successfully complete your homework, you need to create the “what” (these are the three plot variables created using ggplot constructs) and then the “where” (these are the viewport definitions created using grid constructs). The vp= parameter refers to the “where”.</w:t>
      </w:r>
    </w:p>
    <w:p w14:paraId="0595C33F" w14:textId="77777777" w:rsidR="004828EF" w:rsidRDefault="004828EF" w:rsidP="004828EF"/>
    <w:p w14:paraId="5D700B78" w14:textId="77777777" w:rsidR="004828EF" w:rsidRDefault="004828EF" w:rsidP="004828EF">
      <w:r>
        <w:t>Every object in R has a definition and we can find out what’s included in an instance of an object using the str() function. This even works to some extent to view the parameters of a function but, ?&lt;function_name&gt; works better if the documentation is decent.</w:t>
      </w:r>
    </w:p>
    <w:p w14:paraId="2E74F4A7" w14:textId="77777777" w:rsidR="004828EF" w:rsidRDefault="004828EF" w:rsidP="004828EF"/>
    <w:p w14:paraId="57DA8063" w14:textId="77777777" w:rsidR="004828EF" w:rsidRDefault="004828EF" w:rsidP="004828EF">
      <w:r>
        <w:t xml:space="preserve">Lets look at the structure of an </w:t>
      </w:r>
      <w:r w:rsidRPr="00326AD3">
        <w:rPr>
          <w:b/>
          <w:i/>
          <w:u w:val="single"/>
        </w:rPr>
        <w:t>instance of</w:t>
      </w:r>
      <w:r>
        <w:t xml:space="preserve"> a </w:t>
      </w:r>
      <w:r w:rsidRPr="000A05CC">
        <w:rPr>
          <w:highlight w:val="yellow"/>
        </w:rPr>
        <w:t>plot</w:t>
      </w:r>
      <w:r>
        <w:t xml:space="preserve"> object created using ggplot (at the very bottom you also notice that the class of this object is “gg” “ggplot”):</w:t>
      </w:r>
    </w:p>
    <w:p w14:paraId="66CC27E3" w14:textId="77777777" w:rsidR="00770E79" w:rsidRDefault="00770E79" w:rsidP="00770E79">
      <w:r>
        <w:t># Load grid package</w:t>
      </w:r>
    </w:p>
    <w:p w14:paraId="412324E1" w14:textId="77777777" w:rsidR="00770E79" w:rsidRDefault="00770E79" w:rsidP="00770E79">
      <w:r>
        <w:t>require("grid")</w:t>
      </w:r>
    </w:p>
    <w:p w14:paraId="7C4A976A" w14:textId="77777777" w:rsidR="00770E79" w:rsidRDefault="00770E79" w:rsidP="00770E79"/>
    <w:p w14:paraId="549FA8E1" w14:textId="77777777" w:rsidR="00770E79" w:rsidRDefault="00770E79" w:rsidP="00770E79">
      <w:r>
        <w:t># Bring Diamonds data into memory</w:t>
      </w:r>
    </w:p>
    <w:p w14:paraId="0C1EA4D2" w14:textId="77777777" w:rsidR="00770E79" w:rsidRDefault="00770E79" w:rsidP="00770E79">
      <w:r>
        <w:t>data(diamonds)</w:t>
      </w:r>
    </w:p>
    <w:p w14:paraId="0EA5C10B" w14:textId="77777777" w:rsidR="00770E79" w:rsidRDefault="00770E79" w:rsidP="00770E79"/>
    <w:p w14:paraId="07EB71AE" w14:textId="77777777" w:rsidR="00770E79" w:rsidRDefault="00770E79" w:rsidP="00770E79">
      <w:r>
        <w:t># Plot relationship of carat on price by color</w:t>
      </w:r>
    </w:p>
    <w:p w14:paraId="6E74D9E7" w14:textId="77777777" w:rsidR="00770E79" w:rsidRDefault="00770E79" w:rsidP="00770E79">
      <w:r>
        <w:lastRenderedPageBreak/>
        <w:t>carat_prc &lt;- ggplot(diamonds, aes(x=carat,y=price))</w:t>
      </w:r>
    </w:p>
    <w:p w14:paraId="13D86DE1" w14:textId="77777777" w:rsidR="00770E79" w:rsidRDefault="00770E79" w:rsidP="00770E79">
      <w:r>
        <w:t>carat_prc + labs(title="Diamonds - Weight to Price by Color") +</w:t>
      </w:r>
    </w:p>
    <w:p w14:paraId="70FC070F" w14:textId="77777777" w:rsidR="00770E79" w:rsidRDefault="00770E79" w:rsidP="00770E79">
      <w:r>
        <w:t xml:space="preserve">  theme(plot.title = element_text(size = rel(2), colour = "blue")) +</w:t>
      </w:r>
    </w:p>
    <w:p w14:paraId="0FA7BEBE" w14:textId="77777777" w:rsidR="00770E79" w:rsidRDefault="00770E79" w:rsidP="00770E79">
      <w:r>
        <w:t xml:space="preserve">  labs(x="Weight", y="Price") + </w:t>
      </w:r>
    </w:p>
    <w:p w14:paraId="747C2802" w14:textId="0A05D8A0" w:rsidR="004828EF" w:rsidRDefault="00770E79" w:rsidP="004828EF">
      <w:r>
        <w:t xml:space="preserve">  geom_point(aes(color = factor(color)))</w:t>
      </w:r>
    </w:p>
    <w:p w14:paraId="5A17D0F5" w14:textId="48009634" w:rsidR="004828EF" w:rsidRDefault="00770E79" w:rsidP="004828EF">
      <w:r>
        <w:t>&gt; str(</w:t>
      </w:r>
      <w:r w:rsidR="004828EF">
        <w:t>carat_prc)</w:t>
      </w:r>
    </w:p>
    <w:p w14:paraId="5EB82723" w14:textId="77777777" w:rsidR="004828EF" w:rsidRDefault="004828EF" w:rsidP="004828EF">
      <w:r>
        <w:t>List of 9</w:t>
      </w:r>
    </w:p>
    <w:p w14:paraId="59C24547" w14:textId="77777777" w:rsidR="004828EF" w:rsidRDefault="004828EF" w:rsidP="004828EF">
      <w:r>
        <w:t xml:space="preserve"> $ data       :'data.frame':</w:t>
      </w:r>
      <w:r>
        <w:tab/>
        <w:t>53940 obs. of  13 variables:</w:t>
      </w:r>
    </w:p>
    <w:p w14:paraId="0CE88D49" w14:textId="77777777" w:rsidR="004828EF" w:rsidRDefault="004828EF" w:rsidP="004828EF">
      <w:r>
        <w:t xml:space="preserve">  ..$ carat   : num [1:53940] 0.23 0.21 0.23 0.29 0.31 0.24 0.24 0.26 0.22 0.23 ...</w:t>
      </w:r>
    </w:p>
    <w:p w14:paraId="5080F0DA" w14:textId="77777777" w:rsidR="004828EF" w:rsidRDefault="004828EF" w:rsidP="004828EF">
      <w:r>
        <w:t xml:space="preserve">  ..$ cut     : Ord.factor w/ 5 levels "Fair"&lt;"Good"&lt;..: 5 4 2 4 2 3 3 3 1 3 ...</w:t>
      </w:r>
    </w:p>
    <w:p w14:paraId="7DA4B209" w14:textId="77777777" w:rsidR="004828EF" w:rsidRDefault="004828EF" w:rsidP="004828EF">
      <w:r>
        <w:t xml:space="preserve">  ..$ color   : Ord.factor w/ 7 levels "D"&lt;"E"&lt;"F"&lt;"G"&lt;..: 2 2 2 6 7 7 6 5 2 5 ...</w:t>
      </w:r>
    </w:p>
    <w:p w14:paraId="324EF11E" w14:textId="77777777" w:rsidR="004828EF" w:rsidRDefault="004828EF" w:rsidP="004828EF">
      <w:r>
        <w:t xml:space="preserve">  ..$ clarity : Ord.factor w/ 8 levels "I1"&lt;"SI2"&lt;"SI1"&lt;..: 2 3 5 4 2 6 7 3 4 5 ...</w:t>
      </w:r>
    </w:p>
    <w:p w14:paraId="1984CA77" w14:textId="77777777" w:rsidR="004828EF" w:rsidRDefault="004828EF" w:rsidP="004828EF">
      <w:r>
        <w:t xml:space="preserve">  ..$ depth   : num [1:53940] 61.5 59.8 56.9 62.4 63.3 62.8 62.3 61.9 65.1 59.4 ...</w:t>
      </w:r>
    </w:p>
    <w:p w14:paraId="16580469" w14:textId="77777777" w:rsidR="004828EF" w:rsidRDefault="004828EF" w:rsidP="004828EF">
      <w:r>
        <w:t xml:space="preserve">  ..$ table   : num [1:53940] 55 61 65 58 58 57 57 55 61 61 ...</w:t>
      </w:r>
    </w:p>
    <w:p w14:paraId="49ADE711" w14:textId="77777777" w:rsidR="004828EF" w:rsidRDefault="004828EF" w:rsidP="004828EF">
      <w:r>
        <w:t xml:space="preserve">  ..$ price   : int [1:53940] 326 326 327 334 335 336 336 337 337 338 ...</w:t>
      </w:r>
    </w:p>
    <w:p w14:paraId="2F86567C" w14:textId="77777777" w:rsidR="004828EF" w:rsidRDefault="004828EF" w:rsidP="004828EF">
      <w:r>
        <w:t xml:space="preserve">  ..$ x       : num [1:53940] 3.95 3.89 4.05 4.2 4.34 3.94 3.95 4.07 3.87 4 ...</w:t>
      </w:r>
    </w:p>
    <w:p w14:paraId="4FB0AEAF" w14:textId="77777777" w:rsidR="004828EF" w:rsidRDefault="004828EF" w:rsidP="004828EF">
      <w:r>
        <w:t xml:space="preserve">  ..$ y       : num [1:53940] 3.98 3.84 4.07 4.23 4.35 3.96 3.98 4.11 3.78 4.05 ...</w:t>
      </w:r>
    </w:p>
    <w:p w14:paraId="482A4F08" w14:textId="77777777" w:rsidR="004828EF" w:rsidRDefault="004828EF" w:rsidP="004828EF">
      <w:r>
        <w:t xml:space="preserve">  ..$ z       : num [1:53940] 2.43 2.31 2.31 2.63 2.75 2.48 2.47 2.53 2.49 2.39 ...</w:t>
      </w:r>
    </w:p>
    <w:p w14:paraId="1A26CF7C" w14:textId="77777777" w:rsidR="004828EF" w:rsidRDefault="004828EF" w:rsidP="004828EF">
      <w:r>
        <w:t xml:space="preserve">  ..$ logprice: num [1:53940] 5.79 5.79 5.79 5.81 5.81 ...</w:t>
      </w:r>
    </w:p>
    <w:p w14:paraId="5DF278E6" w14:textId="77777777" w:rsidR="004828EF" w:rsidRDefault="004828EF" w:rsidP="004828EF">
      <w:r>
        <w:t xml:space="preserve">  ..$ logcarat: num [1:53940] -1.47 -1.56 -1.47 -1.24 -1.17 ...</w:t>
      </w:r>
    </w:p>
    <w:p w14:paraId="3A14F9E1" w14:textId="77777777" w:rsidR="004828EF" w:rsidRDefault="004828EF" w:rsidP="004828EF">
      <w:r>
        <w:t xml:space="preserve">  ..$ presids : num [1:53940] -0.1989 -0.0464 -0.1958 -0.5631 -0.6718 ...</w:t>
      </w:r>
    </w:p>
    <w:p w14:paraId="51C2FCE9" w14:textId="77777777" w:rsidR="004828EF" w:rsidRDefault="004828EF" w:rsidP="004828EF">
      <w:r>
        <w:t xml:space="preserve"> $ layers     :List of 1</w:t>
      </w:r>
    </w:p>
    <w:p w14:paraId="406D5E1F" w14:textId="77777777" w:rsidR="004828EF" w:rsidRDefault="004828EF" w:rsidP="004828EF">
      <w:r>
        <w:t xml:space="preserve">  ..$ :Classes 'proto', 'environment' &lt;environment: 0x7fc109034200&gt; </w:t>
      </w:r>
    </w:p>
    <w:p w14:paraId="3EC09F2F" w14:textId="77777777" w:rsidR="004828EF" w:rsidRDefault="004828EF" w:rsidP="004828EF">
      <w:r>
        <w:t xml:space="preserve"> $ scales     :Reference class 'Scales' [package "ggplot2"] with 1 fields</w:t>
      </w:r>
    </w:p>
    <w:p w14:paraId="7EA79255" w14:textId="77777777" w:rsidR="004828EF" w:rsidRDefault="004828EF" w:rsidP="004828EF">
      <w:r>
        <w:t xml:space="preserve">  ..$ scales: list()</w:t>
      </w:r>
    </w:p>
    <w:p w14:paraId="7DA5B2EC" w14:textId="77777777" w:rsidR="004828EF" w:rsidRDefault="004828EF" w:rsidP="004828EF">
      <w:r>
        <w:t xml:space="preserve">  ..and 21 methods, of which 9 are possibly relevant:</w:t>
      </w:r>
    </w:p>
    <w:p w14:paraId="58CE053D" w14:textId="77777777" w:rsidR="004828EF" w:rsidRDefault="004828EF" w:rsidP="004828EF">
      <w:r>
        <w:t xml:space="preserve">  ..  add, clone, find, get_scales, has_scale,</w:t>
      </w:r>
    </w:p>
    <w:p w14:paraId="72ABD896" w14:textId="77777777" w:rsidR="004828EF" w:rsidRDefault="004828EF" w:rsidP="004828EF">
      <w:r>
        <w:t xml:space="preserve">  ..  initialize, input, n, non_position_scales</w:t>
      </w:r>
    </w:p>
    <w:p w14:paraId="45A0F41E" w14:textId="77777777" w:rsidR="004828EF" w:rsidRDefault="004828EF" w:rsidP="004828EF">
      <w:r>
        <w:lastRenderedPageBreak/>
        <w:t xml:space="preserve"> $ mapping    :List of 2</w:t>
      </w:r>
    </w:p>
    <w:p w14:paraId="4AC20607" w14:textId="77777777" w:rsidR="004828EF" w:rsidRDefault="004828EF" w:rsidP="004828EF">
      <w:r>
        <w:t xml:space="preserve">  ..$ x: symbol logcarat</w:t>
      </w:r>
    </w:p>
    <w:p w14:paraId="106E204C" w14:textId="77777777" w:rsidR="004828EF" w:rsidRDefault="004828EF" w:rsidP="004828EF">
      <w:r>
        <w:t xml:space="preserve">  ..$ y: symbol presids</w:t>
      </w:r>
    </w:p>
    <w:p w14:paraId="6BD9D0B5" w14:textId="77777777" w:rsidR="004828EF" w:rsidRDefault="004828EF" w:rsidP="004828EF">
      <w:r>
        <w:t xml:space="preserve"> $ theme      :List of 2</w:t>
      </w:r>
    </w:p>
    <w:p w14:paraId="1E28AC70" w14:textId="77777777" w:rsidR="004828EF" w:rsidRDefault="004828EF" w:rsidP="004828EF">
      <w:r>
        <w:t xml:space="preserve">  ..$ plot.title     :List of 8</w:t>
      </w:r>
    </w:p>
    <w:p w14:paraId="196C01C2" w14:textId="77777777" w:rsidR="004828EF" w:rsidRDefault="004828EF" w:rsidP="004828EF">
      <w:r>
        <w:t xml:space="preserve">  .. ..$ family    : NULL</w:t>
      </w:r>
    </w:p>
    <w:p w14:paraId="5F8C2460" w14:textId="77777777" w:rsidR="004828EF" w:rsidRDefault="004828EF" w:rsidP="004828EF">
      <w:r>
        <w:t xml:space="preserve">  .. ..$ face      : NULL</w:t>
      </w:r>
    </w:p>
    <w:p w14:paraId="1E5C59DC" w14:textId="77777777" w:rsidR="004828EF" w:rsidRDefault="004828EF" w:rsidP="004828EF">
      <w:r>
        <w:t xml:space="preserve">  .. ..$ colour    : chr "blue"</w:t>
      </w:r>
    </w:p>
    <w:p w14:paraId="57EFFE60" w14:textId="77777777" w:rsidR="004828EF" w:rsidRDefault="004828EF" w:rsidP="004828EF">
      <w:r>
        <w:t xml:space="preserve">  .. ..$ size      :Class 'rel'  num 2</w:t>
      </w:r>
    </w:p>
    <w:p w14:paraId="2CFE7E38" w14:textId="77777777" w:rsidR="004828EF" w:rsidRDefault="004828EF" w:rsidP="004828EF">
      <w:r>
        <w:t xml:space="preserve">  .. ..$ hjust     : NULL</w:t>
      </w:r>
    </w:p>
    <w:p w14:paraId="3A3CFFEA" w14:textId="77777777" w:rsidR="004828EF" w:rsidRDefault="004828EF" w:rsidP="004828EF">
      <w:r>
        <w:t xml:space="preserve">  .. ..$ vjust     : NULL</w:t>
      </w:r>
    </w:p>
    <w:p w14:paraId="5132781E" w14:textId="77777777" w:rsidR="004828EF" w:rsidRDefault="004828EF" w:rsidP="004828EF">
      <w:r>
        <w:t xml:space="preserve">  .. ..$ angle     : NULL</w:t>
      </w:r>
    </w:p>
    <w:p w14:paraId="1836F503" w14:textId="77777777" w:rsidR="004828EF" w:rsidRDefault="004828EF" w:rsidP="004828EF">
      <w:r>
        <w:t xml:space="preserve">  .. ..$ lineheight: NULL</w:t>
      </w:r>
    </w:p>
    <w:p w14:paraId="0F622CF7" w14:textId="77777777" w:rsidR="004828EF" w:rsidRDefault="004828EF" w:rsidP="004828EF">
      <w:r>
        <w:t xml:space="preserve">  .. ..- attr(*, "class")= chr [1:2] "element_text" "element"</w:t>
      </w:r>
    </w:p>
    <w:p w14:paraId="4463AE09" w14:textId="77777777" w:rsidR="004828EF" w:rsidRDefault="004828EF" w:rsidP="004828EF">
      <w:r>
        <w:t xml:space="preserve">  ..$ legend.position: chr "top"</w:t>
      </w:r>
    </w:p>
    <w:p w14:paraId="3F1872DA" w14:textId="77777777" w:rsidR="004828EF" w:rsidRDefault="004828EF" w:rsidP="004828EF">
      <w:r>
        <w:t xml:space="preserve">  ..- attr(*, "class")= chr [1:2] "theme" "gg"</w:t>
      </w:r>
    </w:p>
    <w:p w14:paraId="27FAD808" w14:textId="77777777" w:rsidR="004828EF" w:rsidRDefault="004828EF" w:rsidP="004828EF">
      <w:r>
        <w:t xml:space="preserve">  ..- attr(*, "complete")= logi FALSE</w:t>
      </w:r>
    </w:p>
    <w:p w14:paraId="5D3E85A5" w14:textId="77777777" w:rsidR="004828EF" w:rsidRDefault="004828EF" w:rsidP="004828EF">
      <w:r>
        <w:t xml:space="preserve"> $ coordinates:List of 1</w:t>
      </w:r>
    </w:p>
    <w:p w14:paraId="4299E382" w14:textId="77777777" w:rsidR="004828EF" w:rsidRDefault="004828EF" w:rsidP="004828EF">
      <w:r>
        <w:t xml:space="preserve">  ..$ limits:List of 2</w:t>
      </w:r>
    </w:p>
    <w:p w14:paraId="24B9C087" w14:textId="77777777" w:rsidR="004828EF" w:rsidRDefault="004828EF" w:rsidP="004828EF">
      <w:r>
        <w:t xml:space="preserve">  .. ..$ x: NULL</w:t>
      </w:r>
    </w:p>
    <w:p w14:paraId="051BCDC5" w14:textId="77777777" w:rsidR="004828EF" w:rsidRDefault="004828EF" w:rsidP="004828EF">
      <w:r>
        <w:t xml:space="preserve">  .. ..$ y: NULL</w:t>
      </w:r>
    </w:p>
    <w:p w14:paraId="16B1A010" w14:textId="77777777" w:rsidR="004828EF" w:rsidRDefault="004828EF" w:rsidP="004828EF">
      <w:r>
        <w:t xml:space="preserve">  ..- attr(*, "class")= chr [1:2] "cartesian" "coord"</w:t>
      </w:r>
    </w:p>
    <w:p w14:paraId="375640B5" w14:textId="77777777" w:rsidR="004828EF" w:rsidRDefault="004828EF" w:rsidP="004828EF">
      <w:r>
        <w:t xml:space="preserve"> $ facet      :List of 1</w:t>
      </w:r>
    </w:p>
    <w:p w14:paraId="02FD30C1" w14:textId="77777777" w:rsidR="004828EF" w:rsidRDefault="004828EF" w:rsidP="004828EF">
      <w:r>
        <w:t xml:space="preserve">  ..$ shrink: logi TRUE</w:t>
      </w:r>
    </w:p>
    <w:p w14:paraId="46441D27" w14:textId="77777777" w:rsidR="004828EF" w:rsidRDefault="004828EF" w:rsidP="004828EF">
      <w:r>
        <w:t xml:space="preserve">  ..- attr(*, "class")= chr [1:2] "null" "facet"</w:t>
      </w:r>
    </w:p>
    <w:p w14:paraId="3E1F2E1F" w14:textId="77777777" w:rsidR="004828EF" w:rsidRDefault="004828EF" w:rsidP="004828EF">
      <w:r>
        <w:t xml:space="preserve"> $ plot_env   :&lt;environment: R_GlobalEnv&gt; </w:t>
      </w:r>
    </w:p>
    <w:p w14:paraId="4D393AA5" w14:textId="77777777" w:rsidR="004828EF" w:rsidRDefault="004828EF" w:rsidP="004828EF">
      <w:r>
        <w:t xml:space="preserve"> $ labels     :List of 4</w:t>
      </w:r>
    </w:p>
    <w:p w14:paraId="278BAE8D" w14:textId="77777777" w:rsidR="004828EF" w:rsidRDefault="004828EF" w:rsidP="004828EF">
      <w:r>
        <w:t xml:space="preserve">  ..$ x     : chr "Weight"</w:t>
      </w:r>
    </w:p>
    <w:p w14:paraId="34B40C33" w14:textId="77777777" w:rsidR="004828EF" w:rsidRDefault="004828EF" w:rsidP="004828EF">
      <w:r>
        <w:lastRenderedPageBreak/>
        <w:t xml:space="preserve">  ..$ y     : chr "Price Residuals"</w:t>
      </w:r>
    </w:p>
    <w:p w14:paraId="7A44C41C" w14:textId="77777777" w:rsidR="004828EF" w:rsidRDefault="004828EF" w:rsidP="004828EF">
      <w:r>
        <w:t xml:space="preserve">  ..$ title : chr "Diamonds - Weight to Price by Color"</w:t>
      </w:r>
    </w:p>
    <w:p w14:paraId="3B24603B" w14:textId="77777777" w:rsidR="004828EF" w:rsidRDefault="004828EF" w:rsidP="004828EF">
      <w:r>
        <w:t xml:space="preserve">  ..$ colour: chr "factor(color)"</w:t>
      </w:r>
    </w:p>
    <w:p w14:paraId="2411A497" w14:textId="0899AB8A" w:rsidR="004828EF" w:rsidRDefault="004828EF" w:rsidP="00770E79">
      <w:pPr>
        <w:pStyle w:val="ListParagraph"/>
        <w:numPr>
          <w:ilvl w:val="0"/>
          <w:numId w:val="33"/>
        </w:numPr>
        <w:spacing w:after="0" w:line="240" w:lineRule="auto"/>
      </w:pPr>
      <w:r w:rsidRPr="00770E79">
        <w:rPr>
          <w:highlight w:val="yellow"/>
        </w:rPr>
        <w:t>attr(*, "class")= chr [1:2] "gg" "ggplot"</w:t>
      </w:r>
    </w:p>
    <w:p w14:paraId="53E4051A" w14:textId="77777777" w:rsidR="004828EF" w:rsidRDefault="004828EF" w:rsidP="004828EF"/>
    <w:p w14:paraId="6DA4A4E3" w14:textId="78ED61E5" w:rsidR="004828EF" w:rsidRDefault="004828EF" w:rsidP="004828EF">
      <w:r w:rsidRPr="00B23CF5">
        <w:rPr>
          <w:highlight w:val="yellow"/>
        </w:rPr>
        <w:t>Why should you care?</w:t>
      </w:r>
      <w:r>
        <w:t xml:space="preserve"> From the questions I receive, it seem</w:t>
      </w:r>
      <w:r w:rsidR="00770E79">
        <w:t>s</w:t>
      </w:r>
      <w:r>
        <w:t xml:space="preserve"> </w:t>
      </w:r>
      <w:r w:rsidR="00770E79">
        <w:t xml:space="preserve">people </w:t>
      </w:r>
      <w:r>
        <w:t>struggl</w:t>
      </w:r>
      <w:r w:rsidR="00770E79">
        <w:t>e</w:t>
      </w:r>
      <w:r>
        <w:t xml:space="preserve"> with how to think about R conceptually. The “g</w:t>
      </w:r>
      <w:r w:rsidR="00D25579">
        <w:t>r</w:t>
      </w:r>
      <w:r>
        <w:t>ammar” of graphics from an R perspective is really about the process of setting attributes in a ggplot object instance to control the rendering of a plot (what a plot looks like).  Because you can build plots in layers, the order of the process matters and can help simplify the task. The grid package provides a set of functions and object classes (viewport being the primary object class) to position plots within a space. In the same sense, positioning objects is about learning the process of setting the attributes and calling the proper functions to set up the plotting space.</w:t>
      </w:r>
    </w:p>
    <w:p w14:paraId="60568EA0" w14:textId="77777777" w:rsidR="004828EF" w:rsidRDefault="004828EF" w:rsidP="004828EF"/>
    <w:p w14:paraId="6E451CA8" w14:textId="71633BD3" w:rsidR="004828EF" w:rsidRDefault="00770E79" w:rsidP="004828EF">
      <w:r>
        <w:t>Remember to use</w:t>
      </w:r>
      <w:r w:rsidR="004828EF">
        <w:t xml:space="preserve"> </w:t>
      </w:r>
      <w:r w:rsidR="004828EF" w:rsidRPr="00835A95">
        <w:rPr>
          <w:highlight w:val="yellow"/>
        </w:rPr>
        <w:t>start small, fail fast</w:t>
      </w:r>
      <w:r w:rsidR="004828EF">
        <w:t xml:space="preserve"> as an approach</w:t>
      </w:r>
      <w:r>
        <w:t xml:space="preserve"> understanding how things work in any new programming language</w:t>
      </w:r>
      <w:r w:rsidR="004828EF">
        <w:t>.</w:t>
      </w:r>
      <w:r>
        <w:t xml:space="preserve"> For example, run some simple experiments when using a new function or data structure before trying to combine its use in a larger script or function. Once you understand each atomic element, then it’s much easier to combine into a larger solution.</w:t>
      </w:r>
    </w:p>
    <w:p w14:paraId="1C6F5423" w14:textId="31FE768A" w:rsidR="004828EF" w:rsidRDefault="00770E79" w:rsidP="004828EF">
      <w:r>
        <w:t>Hypothetically, you may need the</w:t>
      </w:r>
      <w:r w:rsidR="004828EF">
        <w:t xml:space="preserve"> grid package </w:t>
      </w:r>
      <w:r>
        <w:t>in an upcoming assignment.</w:t>
      </w:r>
      <w:r w:rsidR="004828EF">
        <w:t xml:space="preserve"> </w:t>
      </w:r>
      <w:r>
        <w:t>H</w:t>
      </w:r>
      <w:r w:rsidR="004828EF">
        <w:t xml:space="preserve">ere’s one approach to </w:t>
      </w:r>
      <w:r>
        <w:t>exploring grid</w:t>
      </w:r>
      <w:r w:rsidR="004828EF">
        <w:t>:</w:t>
      </w:r>
    </w:p>
    <w:p w14:paraId="4EFCD8EA" w14:textId="0A1668BF" w:rsidR="004828EF" w:rsidRDefault="004828EF" w:rsidP="004828EF">
      <w:r>
        <w:t>Grid documentation is easy to access in R-Studio by selecting the Packages tab (in the pane with Files, Help, Plots, Viewer tabs).  Find the grid package and click on the link.  This pulls up the Help Tab with the following (partial):</w:t>
      </w:r>
    </w:p>
    <w:p w14:paraId="551A6F22"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Documentation for package ‘grid’ version 3.0.2</w:t>
      </w:r>
    </w:p>
    <w:p w14:paraId="72265B4B" w14:textId="77777777" w:rsidR="004828EF" w:rsidRDefault="00BD6AA0" w:rsidP="004828EF">
      <w:pPr>
        <w:widowControl w:val="0"/>
        <w:numPr>
          <w:ilvl w:val="0"/>
          <w:numId w:val="31"/>
        </w:numPr>
        <w:tabs>
          <w:tab w:val="left" w:pos="220"/>
          <w:tab w:val="left" w:pos="720"/>
        </w:tabs>
        <w:autoSpaceDE w:val="0"/>
        <w:autoSpaceDN w:val="0"/>
        <w:adjustRightInd w:val="0"/>
        <w:spacing w:after="0" w:line="240" w:lineRule="auto"/>
        <w:ind w:hanging="720"/>
        <w:rPr>
          <w:rFonts w:ascii="Helvetica" w:hAnsi="Helvetica" w:cs="Helvetica"/>
          <w:sz w:val="26"/>
          <w:szCs w:val="26"/>
        </w:rPr>
      </w:pPr>
      <w:hyperlink r:id="rId14" w:history="1">
        <w:r w:rsidR="004828EF">
          <w:rPr>
            <w:rFonts w:ascii="Helvetica" w:hAnsi="Helvetica" w:cs="Helvetica"/>
            <w:color w:val="0000E9"/>
            <w:sz w:val="26"/>
            <w:szCs w:val="26"/>
            <w:u w:val="single"/>
          </w:rPr>
          <w:t>DESCRIPTION file</w:t>
        </w:r>
      </w:hyperlink>
      <w:r w:rsidR="004828EF">
        <w:rPr>
          <w:rFonts w:ascii="Helvetica" w:hAnsi="Helvetica" w:cs="Helvetica"/>
          <w:sz w:val="26"/>
          <w:szCs w:val="26"/>
        </w:rPr>
        <w:t>.</w:t>
      </w:r>
    </w:p>
    <w:p w14:paraId="44893452" w14:textId="77777777" w:rsidR="004828EF" w:rsidRPr="00A57C97" w:rsidRDefault="00BD6AA0" w:rsidP="004828EF">
      <w:pPr>
        <w:widowControl w:val="0"/>
        <w:numPr>
          <w:ilvl w:val="0"/>
          <w:numId w:val="31"/>
        </w:numPr>
        <w:tabs>
          <w:tab w:val="left" w:pos="220"/>
          <w:tab w:val="left" w:pos="720"/>
        </w:tabs>
        <w:autoSpaceDE w:val="0"/>
        <w:autoSpaceDN w:val="0"/>
        <w:adjustRightInd w:val="0"/>
        <w:spacing w:after="0" w:line="240" w:lineRule="auto"/>
        <w:ind w:hanging="720"/>
      </w:pPr>
      <w:hyperlink r:id="rId15" w:history="1">
        <w:r w:rsidR="004828EF">
          <w:rPr>
            <w:rFonts w:ascii="Helvetica" w:hAnsi="Helvetica" w:cs="Helvetica"/>
            <w:color w:val="0000E9"/>
            <w:sz w:val="26"/>
            <w:szCs w:val="26"/>
            <w:u w:val="single"/>
          </w:rPr>
          <w:t>User guides, package vignettes and other documentation.</w:t>
        </w:r>
      </w:hyperlink>
    </w:p>
    <w:p w14:paraId="5EA9132A" w14:textId="77777777" w:rsidR="004828EF" w:rsidRDefault="004828EF" w:rsidP="004828EF">
      <w:pPr>
        <w:widowControl w:val="0"/>
        <w:tabs>
          <w:tab w:val="left" w:pos="220"/>
          <w:tab w:val="left" w:pos="720"/>
        </w:tabs>
        <w:autoSpaceDE w:val="0"/>
        <w:autoSpaceDN w:val="0"/>
        <w:adjustRightInd w:val="0"/>
        <w:rPr>
          <w:rFonts w:ascii="Helvetica" w:hAnsi="Helvetica" w:cs="Helvetica"/>
          <w:color w:val="0000E9"/>
          <w:sz w:val="26"/>
          <w:szCs w:val="26"/>
        </w:rPr>
      </w:pPr>
    </w:p>
    <w:p w14:paraId="1751293F" w14:textId="77777777" w:rsidR="004828EF" w:rsidRDefault="004828EF" w:rsidP="004828EF">
      <w:r>
        <w:t>Click on the link “User guides, package vignettes and other documentation”, and this page appears:</w:t>
      </w:r>
    </w:p>
    <w:p w14:paraId="1FA81A73" w14:textId="77777777" w:rsidR="004828EF" w:rsidRDefault="004828EF" w:rsidP="004828EF"/>
    <w:p w14:paraId="0F0B68F9"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Vignettes from package 'grid'</w:t>
      </w:r>
    </w:p>
    <w:tbl>
      <w:tblPr>
        <w:tblW w:w="13620" w:type="dxa"/>
        <w:tblBorders>
          <w:top w:val="nil"/>
          <w:left w:val="nil"/>
          <w:right w:val="nil"/>
        </w:tblBorders>
        <w:tblLayout w:type="fixed"/>
        <w:tblLook w:val="0000" w:firstRow="0" w:lastRow="0" w:firstColumn="0" w:lastColumn="0" w:noHBand="0" w:noVBand="0"/>
      </w:tblPr>
      <w:tblGrid>
        <w:gridCol w:w="3052"/>
        <w:gridCol w:w="245"/>
        <w:gridCol w:w="7041"/>
        <w:gridCol w:w="1080"/>
        <w:gridCol w:w="1101"/>
        <w:gridCol w:w="1101"/>
      </w:tblGrid>
      <w:tr w:rsidR="004828EF" w14:paraId="55B0C9D1" w14:textId="77777777" w:rsidTr="00E25C86">
        <w:tc>
          <w:tcPr>
            <w:tcW w:w="2940" w:type="dxa"/>
            <w:tcMar>
              <w:top w:w="20" w:type="nil"/>
              <w:left w:w="20" w:type="nil"/>
              <w:bottom w:w="20" w:type="nil"/>
              <w:right w:w="20" w:type="nil"/>
            </w:tcMar>
          </w:tcPr>
          <w:p w14:paraId="43C6DEF7" w14:textId="77777777" w:rsidR="004828EF" w:rsidRDefault="00BD6AA0" w:rsidP="00E25C86">
            <w:pPr>
              <w:widowControl w:val="0"/>
              <w:autoSpaceDE w:val="0"/>
              <w:autoSpaceDN w:val="0"/>
              <w:adjustRightInd w:val="0"/>
              <w:jc w:val="right"/>
              <w:rPr>
                <w:rFonts w:ascii="Helvetica" w:hAnsi="Helvetica" w:cs="Helvetica"/>
                <w:sz w:val="26"/>
                <w:szCs w:val="26"/>
              </w:rPr>
            </w:pPr>
            <w:hyperlink r:id="rId16" w:history="1">
              <w:r w:rsidR="004828EF">
                <w:rPr>
                  <w:rFonts w:ascii="Helvetica" w:hAnsi="Helvetica" w:cs="Helvetica"/>
                  <w:color w:val="0000E9"/>
                  <w:sz w:val="26"/>
                  <w:szCs w:val="26"/>
                  <w:u w:val="single" w:color="0000E9"/>
                </w:rPr>
                <w:t>grid::displaylist</w:t>
              </w:r>
            </w:hyperlink>
          </w:p>
        </w:tc>
        <w:tc>
          <w:tcPr>
            <w:tcW w:w="220" w:type="dxa"/>
            <w:tcMar>
              <w:top w:w="20" w:type="nil"/>
              <w:left w:w="20" w:type="nil"/>
              <w:bottom w:w="20" w:type="nil"/>
              <w:right w:w="20" w:type="nil"/>
            </w:tcMar>
            <w:vAlign w:val="center"/>
          </w:tcPr>
          <w:p w14:paraId="3F6480A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0DA82EC2"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Display Lists in grid</w:t>
            </w:r>
          </w:p>
        </w:tc>
        <w:tc>
          <w:tcPr>
            <w:tcW w:w="1040" w:type="dxa"/>
            <w:tcMar>
              <w:top w:w="20" w:type="nil"/>
              <w:left w:w="20" w:type="nil"/>
              <w:bottom w:w="20" w:type="nil"/>
              <w:right w:w="20" w:type="nil"/>
            </w:tcMar>
          </w:tcPr>
          <w:p w14:paraId="081682C6" w14:textId="77777777" w:rsidR="004828EF" w:rsidRDefault="00BD6AA0" w:rsidP="00E25C86">
            <w:pPr>
              <w:widowControl w:val="0"/>
              <w:autoSpaceDE w:val="0"/>
              <w:autoSpaceDN w:val="0"/>
              <w:adjustRightInd w:val="0"/>
              <w:rPr>
                <w:rFonts w:ascii="Helvetica" w:hAnsi="Helvetica" w:cs="Helvetica"/>
                <w:sz w:val="26"/>
                <w:szCs w:val="26"/>
              </w:rPr>
            </w:pPr>
            <w:hyperlink r:id="rId1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2A3A58B" w14:textId="77777777" w:rsidR="004828EF" w:rsidRDefault="00BD6AA0" w:rsidP="00E25C86">
            <w:pPr>
              <w:widowControl w:val="0"/>
              <w:autoSpaceDE w:val="0"/>
              <w:autoSpaceDN w:val="0"/>
              <w:adjustRightInd w:val="0"/>
              <w:rPr>
                <w:rFonts w:ascii="Helvetica" w:hAnsi="Helvetica" w:cs="Helvetica"/>
                <w:sz w:val="26"/>
                <w:szCs w:val="26"/>
              </w:rPr>
            </w:pPr>
            <w:hyperlink r:id="rId1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B12A781" w14:textId="77777777" w:rsidR="004828EF" w:rsidRDefault="00BD6AA0" w:rsidP="00E25C86">
            <w:pPr>
              <w:widowControl w:val="0"/>
              <w:autoSpaceDE w:val="0"/>
              <w:autoSpaceDN w:val="0"/>
              <w:adjustRightInd w:val="0"/>
              <w:rPr>
                <w:rFonts w:ascii="Helvetica" w:hAnsi="Helvetica" w:cs="Helvetica"/>
                <w:sz w:val="26"/>
                <w:szCs w:val="26"/>
              </w:rPr>
            </w:pPr>
            <w:hyperlink r:id="rId19" w:history="1">
              <w:r w:rsidR="004828EF">
                <w:rPr>
                  <w:rFonts w:ascii="Helvetica" w:hAnsi="Helvetica" w:cs="Helvetica"/>
                  <w:color w:val="0000E9"/>
                  <w:sz w:val="26"/>
                  <w:szCs w:val="26"/>
                  <w:u w:val="single" w:color="0000E9"/>
                </w:rPr>
                <w:t>R code</w:t>
              </w:r>
            </w:hyperlink>
          </w:p>
        </w:tc>
      </w:tr>
      <w:tr w:rsidR="004828EF" w14:paraId="004638D9" w14:textId="77777777" w:rsidTr="00E25C86">
        <w:tblPrEx>
          <w:tblBorders>
            <w:top w:val="none" w:sz="0" w:space="0" w:color="auto"/>
          </w:tblBorders>
        </w:tblPrEx>
        <w:tc>
          <w:tcPr>
            <w:tcW w:w="2940" w:type="dxa"/>
            <w:tcMar>
              <w:top w:w="20" w:type="nil"/>
              <w:left w:w="20" w:type="nil"/>
              <w:bottom w:w="20" w:type="nil"/>
              <w:right w:w="20" w:type="nil"/>
            </w:tcMar>
          </w:tcPr>
          <w:p w14:paraId="7A3B3B7A" w14:textId="77777777" w:rsidR="004828EF" w:rsidRDefault="00BD6AA0" w:rsidP="00E25C86">
            <w:pPr>
              <w:widowControl w:val="0"/>
              <w:autoSpaceDE w:val="0"/>
              <w:autoSpaceDN w:val="0"/>
              <w:adjustRightInd w:val="0"/>
              <w:jc w:val="right"/>
              <w:rPr>
                <w:rFonts w:ascii="Helvetica" w:hAnsi="Helvetica" w:cs="Helvetica"/>
                <w:sz w:val="26"/>
                <w:szCs w:val="26"/>
              </w:rPr>
            </w:pPr>
            <w:hyperlink r:id="rId20" w:history="1">
              <w:r w:rsidR="004828EF">
                <w:rPr>
                  <w:rFonts w:ascii="Helvetica" w:hAnsi="Helvetica" w:cs="Helvetica"/>
                  <w:color w:val="0000E9"/>
                  <w:sz w:val="26"/>
                  <w:szCs w:val="26"/>
                  <w:u w:val="single" w:color="0000E9"/>
                </w:rPr>
                <w:t>grid::frame</w:t>
              </w:r>
            </w:hyperlink>
          </w:p>
        </w:tc>
        <w:tc>
          <w:tcPr>
            <w:tcW w:w="220" w:type="dxa"/>
            <w:tcMar>
              <w:top w:w="20" w:type="nil"/>
              <w:left w:w="20" w:type="nil"/>
              <w:bottom w:w="20" w:type="nil"/>
              <w:right w:w="20" w:type="nil"/>
            </w:tcMar>
            <w:vAlign w:val="center"/>
          </w:tcPr>
          <w:p w14:paraId="4D65AE62"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0DFB13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Frames and packing grobs</w:t>
            </w:r>
          </w:p>
        </w:tc>
        <w:tc>
          <w:tcPr>
            <w:tcW w:w="1040" w:type="dxa"/>
            <w:tcMar>
              <w:top w:w="20" w:type="nil"/>
              <w:left w:w="20" w:type="nil"/>
              <w:bottom w:w="20" w:type="nil"/>
              <w:right w:w="20" w:type="nil"/>
            </w:tcMar>
          </w:tcPr>
          <w:p w14:paraId="309DFC4C" w14:textId="77777777" w:rsidR="004828EF" w:rsidRDefault="00BD6AA0" w:rsidP="00E25C86">
            <w:pPr>
              <w:widowControl w:val="0"/>
              <w:autoSpaceDE w:val="0"/>
              <w:autoSpaceDN w:val="0"/>
              <w:adjustRightInd w:val="0"/>
              <w:rPr>
                <w:rFonts w:ascii="Helvetica" w:hAnsi="Helvetica" w:cs="Helvetica"/>
                <w:sz w:val="26"/>
                <w:szCs w:val="26"/>
              </w:rPr>
            </w:pPr>
            <w:hyperlink r:id="rId2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37E4B25F" w14:textId="77777777" w:rsidR="004828EF" w:rsidRDefault="00BD6AA0" w:rsidP="00E25C86">
            <w:pPr>
              <w:widowControl w:val="0"/>
              <w:autoSpaceDE w:val="0"/>
              <w:autoSpaceDN w:val="0"/>
              <w:adjustRightInd w:val="0"/>
              <w:rPr>
                <w:rFonts w:ascii="Helvetica" w:hAnsi="Helvetica" w:cs="Helvetica"/>
                <w:sz w:val="26"/>
                <w:szCs w:val="26"/>
              </w:rPr>
            </w:pPr>
            <w:hyperlink r:id="rId2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B9BBA48" w14:textId="77777777" w:rsidR="004828EF" w:rsidRDefault="00BD6AA0" w:rsidP="00E25C86">
            <w:pPr>
              <w:widowControl w:val="0"/>
              <w:autoSpaceDE w:val="0"/>
              <w:autoSpaceDN w:val="0"/>
              <w:adjustRightInd w:val="0"/>
              <w:rPr>
                <w:rFonts w:ascii="Helvetica" w:hAnsi="Helvetica" w:cs="Helvetica"/>
                <w:sz w:val="26"/>
                <w:szCs w:val="26"/>
              </w:rPr>
            </w:pPr>
            <w:hyperlink r:id="rId23" w:history="1">
              <w:r w:rsidR="004828EF">
                <w:rPr>
                  <w:rFonts w:ascii="Helvetica" w:hAnsi="Helvetica" w:cs="Helvetica"/>
                  <w:color w:val="0000E9"/>
                  <w:sz w:val="26"/>
                  <w:szCs w:val="26"/>
                  <w:u w:val="single" w:color="0000E9"/>
                </w:rPr>
                <w:t>R code</w:t>
              </w:r>
            </w:hyperlink>
          </w:p>
        </w:tc>
      </w:tr>
      <w:tr w:rsidR="004828EF" w14:paraId="7DD17E3F" w14:textId="77777777" w:rsidTr="00E25C86">
        <w:tblPrEx>
          <w:tblBorders>
            <w:top w:val="none" w:sz="0" w:space="0" w:color="auto"/>
          </w:tblBorders>
        </w:tblPrEx>
        <w:tc>
          <w:tcPr>
            <w:tcW w:w="2940" w:type="dxa"/>
            <w:tcMar>
              <w:top w:w="20" w:type="nil"/>
              <w:left w:w="20" w:type="nil"/>
              <w:bottom w:w="20" w:type="nil"/>
              <w:right w:w="20" w:type="nil"/>
            </w:tcMar>
          </w:tcPr>
          <w:p w14:paraId="20FF8465" w14:textId="77777777" w:rsidR="004828EF" w:rsidRDefault="00BD6AA0" w:rsidP="00E25C86">
            <w:pPr>
              <w:widowControl w:val="0"/>
              <w:autoSpaceDE w:val="0"/>
              <w:autoSpaceDN w:val="0"/>
              <w:adjustRightInd w:val="0"/>
              <w:jc w:val="right"/>
              <w:rPr>
                <w:rFonts w:ascii="Helvetica" w:hAnsi="Helvetica" w:cs="Helvetica"/>
                <w:sz w:val="26"/>
                <w:szCs w:val="26"/>
              </w:rPr>
            </w:pPr>
            <w:hyperlink r:id="rId24" w:history="1">
              <w:r w:rsidR="004828EF">
                <w:rPr>
                  <w:rFonts w:ascii="Helvetica" w:hAnsi="Helvetica" w:cs="Helvetica"/>
                  <w:color w:val="0000E9"/>
                  <w:sz w:val="26"/>
                  <w:szCs w:val="26"/>
                  <w:u w:val="single" w:color="0000E9"/>
                </w:rPr>
                <w:t>grid::grid</w:t>
              </w:r>
            </w:hyperlink>
          </w:p>
        </w:tc>
        <w:tc>
          <w:tcPr>
            <w:tcW w:w="220" w:type="dxa"/>
            <w:tcMar>
              <w:top w:w="20" w:type="nil"/>
              <w:left w:w="20" w:type="nil"/>
              <w:bottom w:w="20" w:type="nil"/>
              <w:right w:w="20" w:type="nil"/>
            </w:tcMar>
            <w:vAlign w:val="center"/>
          </w:tcPr>
          <w:p w14:paraId="0586ECF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43C77A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Introduction to grid</w:t>
            </w:r>
          </w:p>
        </w:tc>
        <w:tc>
          <w:tcPr>
            <w:tcW w:w="1040" w:type="dxa"/>
            <w:tcMar>
              <w:top w:w="20" w:type="nil"/>
              <w:left w:w="20" w:type="nil"/>
              <w:bottom w:w="20" w:type="nil"/>
              <w:right w:w="20" w:type="nil"/>
            </w:tcMar>
          </w:tcPr>
          <w:p w14:paraId="3EC7DC13" w14:textId="77777777" w:rsidR="004828EF" w:rsidRDefault="00BD6AA0" w:rsidP="00E25C86">
            <w:pPr>
              <w:widowControl w:val="0"/>
              <w:autoSpaceDE w:val="0"/>
              <w:autoSpaceDN w:val="0"/>
              <w:adjustRightInd w:val="0"/>
              <w:rPr>
                <w:rFonts w:ascii="Helvetica" w:hAnsi="Helvetica" w:cs="Helvetica"/>
                <w:sz w:val="26"/>
                <w:szCs w:val="26"/>
              </w:rPr>
            </w:pPr>
            <w:hyperlink r:id="rId2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4528F89" w14:textId="77777777" w:rsidR="004828EF" w:rsidRDefault="00BD6AA0" w:rsidP="00E25C86">
            <w:pPr>
              <w:widowControl w:val="0"/>
              <w:autoSpaceDE w:val="0"/>
              <w:autoSpaceDN w:val="0"/>
              <w:adjustRightInd w:val="0"/>
              <w:rPr>
                <w:rFonts w:ascii="Helvetica" w:hAnsi="Helvetica" w:cs="Helvetica"/>
                <w:sz w:val="26"/>
                <w:szCs w:val="26"/>
              </w:rPr>
            </w:pPr>
            <w:hyperlink r:id="rId2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E592AF3" w14:textId="77777777" w:rsidR="004828EF" w:rsidRDefault="00BD6AA0" w:rsidP="00E25C86">
            <w:pPr>
              <w:widowControl w:val="0"/>
              <w:autoSpaceDE w:val="0"/>
              <w:autoSpaceDN w:val="0"/>
              <w:adjustRightInd w:val="0"/>
              <w:rPr>
                <w:rFonts w:ascii="Helvetica" w:hAnsi="Helvetica" w:cs="Helvetica"/>
                <w:sz w:val="26"/>
                <w:szCs w:val="26"/>
              </w:rPr>
            </w:pPr>
            <w:hyperlink r:id="rId27" w:history="1">
              <w:r w:rsidR="004828EF">
                <w:rPr>
                  <w:rFonts w:ascii="Helvetica" w:hAnsi="Helvetica" w:cs="Helvetica"/>
                  <w:color w:val="0000E9"/>
                  <w:sz w:val="26"/>
                  <w:szCs w:val="26"/>
                  <w:u w:val="single" w:color="0000E9"/>
                </w:rPr>
                <w:t>R code</w:t>
              </w:r>
            </w:hyperlink>
          </w:p>
        </w:tc>
      </w:tr>
      <w:tr w:rsidR="004828EF" w14:paraId="30818597" w14:textId="77777777" w:rsidTr="00E25C86">
        <w:tblPrEx>
          <w:tblBorders>
            <w:top w:val="none" w:sz="0" w:space="0" w:color="auto"/>
          </w:tblBorders>
        </w:tblPrEx>
        <w:tc>
          <w:tcPr>
            <w:tcW w:w="2940" w:type="dxa"/>
            <w:tcMar>
              <w:top w:w="20" w:type="nil"/>
              <w:left w:w="20" w:type="nil"/>
              <w:bottom w:w="20" w:type="nil"/>
              <w:right w:w="20" w:type="nil"/>
            </w:tcMar>
          </w:tcPr>
          <w:p w14:paraId="68E52C26" w14:textId="77777777" w:rsidR="004828EF" w:rsidRDefault="00BD6AA0" w:rsidP="00E25C86">
            <w:pPr>
              <w:widowControl w:val="0"/>
              <w:autoSpaceDE w:val="0"/>
              <w:autoSpaceDN w:val="0"/>
              <w:adjustRightInd w:val="0"/>
              <w:jc w:val="right"/>
              <w:rPr>
                <w:rFonts w:ascii="Helvetica" w:hAnsi="Helvetica" w:cs="Helvetica"/>
                <w:sz w:val="26"/>
                <w:szCs w:val="26"/>
              </w:rPr>
            </w:pPr>
            <w:hyperlink r:id="rId28" w:history="1">
              <w:r w:rsidR="004828EF">
                <w:rPr>
                  <w:rFonts w:ascii="Helvetica" w:hAnsi="Helvetica" w:cs="Helvetica"/>
                  <w:color w:val="0000E9"/>
                  <w:sz w:val="26"/>
                  <w:szCs w:val="26"/>
                  <w:u w:val="single" w:color="0000E9"/>
                </w:rPr>
                <w:t>grid::grobs</w:t>
              </w:r>
            </w:hyperlink>
          </w:p>
        </w:tc>
        <w:tc>
          <w:tcPr>
            <w:tcW w:w="220" w:type="dxa"/>
            <w:tcMar>
              <w:top w:w="20" w:type="nil"/>
              <w:left w:w="20" w:type="nil"/>
              <w:bottom w:w="20" w:type="nil"/>
              <w:right w:w="20" w:type="nil"/>
            </w:tcMar>
            <w:vAlign w:val="center"/>
          </w:tcPr>
          <w:p w14:paraId="3ADB91FC"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47C44C5"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Working with grid grobs</w:t>
            </w:r>
          </w:p>
        </w:tc>
        <w:tc>
          <w:tcPr>
            <w:tcW w:w="1040" w:type="dxa"/>
            <w:tcMar>
              <w:top w:w="20" w:type="nil"/>
              <w:left w:w="20" w:type="nil"/>
              <w:bottom w:w="20" w:type="nil"/>
              <w:right w:w="20" w:type="nil"/>
            </w:tcMar>
          </w:tcPr>
          <w:p w14:paraId="7E66F355" w14:textId="77777777" w:rsidR="004828EF" w:rsidRDefault="00BD6AA0" w:rsidP="00E25C86">
            <w:pPr>
              <w:widowControl w:val="0"/>
              <w:autoSpaceDE w:val="0"/>
              <w:autoSpaceDN w:val="0"/>
              <w:adjustRightInd w:val="0"/>
              <w:rPr>
                <w:rFonts w:ascii="Helvetica" w:hAnsi="Helvetica" w:cs="Helvetica"/>
                <w:sz w:val="26"/>
                <w:szCs w:val="26"/>
              </w:rPr>
            </w:pPr>
            <w:hyperlink r:id="rId29"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E9205CE" w14:textId="77777777" w:rsidR="004828EF" w:rsidRDefault="00BD6AA0" w:rsidP="00E25C86">
            <w:pPr>
              <w:widowControl w:val="0"/>
              <w:autoSpaceDE w:val="0"/>
              <w:autoSpaceDN w:val="0"/>
              <w:adjustRightInd w:val="0"/>
              <w:rPr>
                <w:rFonts w:ascii="Helvetica" w:hAnsi="Helvetica" w:cs="Helvetica"/>
                <w:sz w:val="26"/>
                <w:szCs w:val="26"/>
              </w:rPr>
            </w:pPr>
            <w:hyperlink r:id="rId30"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2F5887A" w14:textId="77777777" w:rsidR="004828EF" w:rsidRDefault="00BD6AA0" w:rsidP="00E25C86">
            <w:pPr>
              <w:widowControl w:val="0"/>
              <w:autoSpaceDE w:val="0"/>
              <w:autoSpaceDN w:val="0"/>
              <w:adjustRightInd w:val="0"/>
              <w:rPr>
                <w:rFonts w:ascii="Helvetica" w:hAnsi="Helvetica" w:cs="Helvetica"/>
                <w:sz w:val="26"/>
                <w:szCs w:val="26"/>
              </w:rPr>
            </w:pPr>
            <w:hyperlink r:id="rId31" w:history="1">
              <w:r w:rsidR="004828EF">
                <w:rPr>
                  <w:rFonts w:ascii="Helvetica" w:hAnsi="Helvetica" w:cs="Helvetica"/>
                  <w:color w:val="0000E9"/>
                  <w:sz w:val="26"/>
                  <w:szCs w:val="26"/>
                  <w:u w:val="single" w:color="0000E9"/>
                </w:rPr>
                <w:t>R code</w:t>
              </w:r>
            </w:hyperlink>
          </w:p>
        </w:tc>
      </w:tr>
      <w:tr w:rsidR="004828EF" w14:paraId="6D86A92F" w14:textId="77777777" w:rsidTr="00E25C86">
        <w:tblPrEx>
          <w:tblBorders>
            <w:top w:val="none" w:sz="0" w:space="0" w:color="auto"/>
          </w:tblBorders>
        </w:tblPrEx>
        <w:tc>
          <w:tcPr>
            <w:tcW w:w="2940" w:type="dxa"/>
            <w:tcMar>
              <w:top w:w="20" w:type="nil"/>
              <w:left w:w="20" w:type="nil"/>
              <w:bottom w:w="20" w:type="nil"/>
              <w:right w:w="20" w:type="nil"/>
            </w:tcMar>
          </w:tcPr>
          <w:p w14:paraId="73EEC074" w14:textId="77777777" w:rsidR="004828EF" w:rsidRDefault="00BD6AA0" w:rsidP="00E25C86">
            <w:pPr>
              <w:widowControl w:val="0"/>
              <w:autoSpaceDE w:val="0"/>
              <w:autoSpaceDN w:val="0"/>
              <w:adjustRightInd w:val="0"/>
              <w:jc w:val="right"/>
              <w:rPr>
                <w:rFonts w:ascii="Helvetica" w:hAnsi="Helvetica" w:cs="Helvetica"/>
                <w:sz w:val="26"/>
                <w:szCs w:val="26"/>
              </w:rPr>
            </w:pPr>
            <w:hyperlink r:id="rId32" w:history="1">
              <w:r w:rsidR="004828EF">
                <w:rPr>
                  <w:rFonts w:ascii="Helvetica" w:hAnsi="Helvetica" w:cs="Helvetica"/>
                  <w:color w:val="0000E9"/>
                  <w:sz w:val="26"/>
                  <w:szCs w:val="26"/>
                  <w:u w:val="single" w:color="0000E9"/>
                </w:rPr>
                <w:t>grid::interactive</w:t>
              </w:r>
            </w:hyperlink>
          </w:p>
        </w:tc>
        <w:tc>
          <w:tcPr>
            <w:tcW w:w="220" w:type="dxa"/>
            <w:tcMar>
              <w:top w:w="20" w:type="nil"/>
              <w:left w:w="20" w:type="nil"/>
              <w:bottom w:w="20" w:type="nil"/>
              <w:right w:w="20" w:type="nil"/>
            </w:tcMar>
            <w:vAlign w:val="center"/>
          </w:tcPr>
          <w:p w14:paraId="295A10B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7F40DA0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Editing grid Graphics</w:t>
            </w:r>
          </w:p>
        </w:tc>
        <w:tc>
          <w:tcPr>
            <w:tcW w:w="1040" w:type="dxa"/>
            <w:tcMar>
              <w:top w:w="20" w:type="nil"/>
              <w:left w:w="20" w:type="nil"/>
              <w:bottom w:w="20" w:type="nil"/>
              <w:right w:w="20" w:type="nil"/>
            </w:tcMar>
          </w:tcPr>
          <w:p w14:paraId="75F947A9" w14:textId="77777777" w:rsidR="004828EF" w:rsidRDefault="00BD6AA0" w:rsidP="00E25C86">
            <w:pPr>
              <w:widowControl w:val="0"/>
              <w:autoSpaceDE w:val="0"/>
              <w:autoSpaceDN w:val="0"/>
              <w:adjustRightInd w:val="0"/>
              <w:rPr>
                <w:rFonts w:ascii="Helvetica" w:hAnsi="Helvetica" w:cs="Helvetica"/>
                <w:sz w:val="26"/>
                <w:szCs w:val="26"/>
              </w:rPr>
            </w:pPr>
            <w:hyperlink r:id="rId33"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73F07D1" w14:textId="77777777" w:rsidR="004828EF" w:rsidRDefault="00BD6AA0" w:rsidP="00E25C86">
            <w:pPr>
              <w:widowControl w:val="0"/>
              <w:autoSpaceDE w:val="0"/>
              <w:autoSpaceDN w:val="0"/>
              <w:adjustRightInd w:val="0"/>
              <w:rPr>
                <w:rFonts w:ascii="Helvetica" w:hAnsi="Helvetica" w:cs="Helvetica"/>
                <w:sz w:val="26"/>
                <w:szCs w:val="26"/>
              </w:rPr>
            </w:pPr>
            <w:hyperlink r:id="rId34"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481BCCA5" w14:textId="77777777" w:rsidR="004828EF" w:rsidRDefault="00BD6AA0" w:rsidP="00E25C86">
            <w:pPr>
              <w:widowControl w:val="0"/>
              <w:autoSpaceDE w:val="0"/>
              <w:autoSpaceDN w:val="0"/>
              <w:adjustRightInd w:val="0"/>
              <w:rPr>
                <w:rFonts w:ascii="Helvetica" w:hAnsi="Helvetica" w:cs="Helvetica"/>
                <w:sz w:val="26"/>
                <w:szCs w:val="26"/>
              </w:rPr>
            </w:pPr>
            <w:hyperlink r:id="rId35" w:history="1">
              <w:r w:rsidR="004828EF">
                <w:rPr>
                  <w:rFonts w:ascii="Helvetica" w:hAnsi="Helvetica" w:cs="Helvetica"/>
                  <w:color w:val="0000E9"/>
                  <w:sz w:val="26"/>
                  <w:szCs w:val="26"/>
                  <w:u w:val="single" w:color="0000E9"/>
                </w:rPr>
                <w:t>R code</w:t>
              </w:r>
            </w:hyperlink>
          </w:p>
        </w:tc>
      </w:tr>
      <w:tr w:rsidR="004828EF" w14:paraId="15A46565" w14:textId="77777777" w:rsidTr="00E25C86">
        <w:tblPrEx>
          <w:tblBorders>
            <w:top w:val="none" w:sz="0" w:space="0" w:color="auto"/>
          </w:tblBorders>
        </w:tblPrEx>
        <w:tc>
          <w:tcPr>
            <w:tcW w:w="2940" w:type="dxa"/>
            <w:tcMar>
              <w:top w:w="20" w:type="nil"/>
              <w:left w:w="20" w:type="nil"/>
              <w:bottom w:w="20" w:type="nil"/>
              <w:right w:w="20" w:type="nil"/>
            </w:tcMar>
          </w:tcPr>
          <w:p w14:paraId="621568B5" w14:textId="77777777" w:rsidR="004828EF" w:rsidRDefault="00BD6AA0" w:rsidP="00E25C86">
            <w:pPr>
              <w:widowControl w:val="0"/>
              <w:autoSpaceDE w:val="0"/>
              <w:autoSpaceDN w:val="0"/>
              <w:adjustRightInd w:val="0"/>
              <w:jc w:val="right"/>
              <w:rPr>
                <w:rFonts w:ascii="Helvetica" w:hAnsi="Helvetica" w:cs="Helvetica"/>
                <w:sz w:val="26"/>
                <w:szCs w:val="26"/>
              </w:rPr>
            </w:pPr>
            <w:hyperlink r:id="rId36" w:history="1">
              <w:r w:rsidR="004828EF">
                <w:rPr>
                  <w:rFonts w:ascii="Helvetica" w:hAnsi="Helvetica" w:cs="Helvetica"/>
                  <w:color w:val="0000E9"/>
                  <w:sz w:val="26"/>
                  <w:szCs w:val="26"/>
                  <w:u w:val="single" w:color="0000E9"/>
                </w:rPr>
                <w:t>grid::locndimn</w:t>
              </w:r>
            </w:hyperlink>
          </w:p>
        </w:tc>
        <w:tc>
          <w:tcPr>
            <w:tcW w:w="220" w:type="dxa"/>
            <w:tcMar>
              <w:top w:w="20" w:type="nil"/>
              <w:left w:w="20" w:type="nil"/>
              <w:bottom w:w="20" w:type="nil"/>
              <w:right w:w="20" w:type="nil"/>
            </w:tcMar>
            <w:vAlign w:val="center"/>
          </w:tcPr>
          <w:p w14:paraId="6A5ED2A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2C5186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Locations versus Dimensions</w:t>
            </w:r>
          </w:p>
        </w:tc>
        <w:tc>
          <w:tcPr>
            <w:tcW w:w="1040" w:type="dxa"/>
            <w:tcMar>
              <w:top w:w="20" w:type="nil"/>
              <w:left w:w="20" w:type="nil"/>
              <w:bottom w:w="20" w:type="nil"/>
              <w:right w:w="20" w:type="nil"/>
            </w:tcMar>
          </w:tcPr>
          <w:p w14:paraId="6E461449" w14:textId="77777777" w:rsidR="004828EF" w:rsidRDefault="00BD6AA0" w:rsidP="00E25C86">
            <w:pPr>
              <w:widowControl w:val="0"/>
              <w:autoSpaceDE w:val="0"/>
              <w:autoSpaceDN w:val="0"/>
              <w:adjustRightInd w:val="0"/>
              <w:rPr>
                <w:rFonts w:ascii="Helvetica" w:hAnsi="Helvetica" w:cs="Helvetica"/>
                <w:sz w:val="26"/>
                <w:szCs w:val="26"/>
              </w:rPr>
            </w:pPr>
            <w:hyperlink r:id="rId3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8531CE" w14:textId="77777777" w:rsidR="004828EF" w:rsidRDefault="00BD6AA0" w:rsidP="00E25C86">
            <w:pPr>
              <w:widowControl w:val="0"/>
              <w:autoSpaceDE w:val="0"/>
              <w:autoSpaceDN w:val="0"/>
              <w:adjustRightInd w:val="0"/>
              <w:rPr>
                <w:rFonts w:ascii="Helvetica" w:hAnsi="Helvetica" w:cs="Helvetica"/>
                <w:sz w:val="26"/>
                <w:szCs w:val="26"/>
              </w:rPr>
            </w:pPr>
            <w:hyperlink r:id="rId3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3DD453EC" w14:textId="77777777" w:rsidR="004828EF" w:rsidRDefault="00BD6AA0" w:rsidP="00E25C86">
            <w:pPr>
              <w:widowControl w:val="0"/>
              <w:autoSpaceDE w:val="0"/>
              <w:autoSpaceDN w:val="0"/>
              <w:adjustRightInd w:val="0"/>
              <w:rPr>
                <w:rFonts w:ascii="Helvetica" w:hAnsi="Helvetica" w:cs="Helvetica"/>
                <w:sz w:val="26"/>
                <w:szCs w:val="26"/>
              </w:rPr>
            </w:pPr>
            <w:hyperlink r:id="rId39" w:history="1">
              <w:r w:rsidR="004828EF">
                <w:rPr>
                  <w:rFonts w:ascii="Helvetica" w:hAnsi="Helvetica" w:cs="Helvetica"/>
                  <w:color w:val="0000E9"/>
                  <w:sz w:val="26"/>
                  <w:szCs w:val="26"/>
                  <w:u w:val="single" w:color="0000E9"/>
                </w:rPr>
                <w:t>R code</w:t>
              </w:r>
            </w:hyperlink>
          </w:p>
        </w:tc>
      </w:tr>
      <w:tr w:rsidR="004828EF" w14:paraId="5CADC477" w14:textId="77777777" w:rsidTr="00E25C86">
        <w:tblPrEx>
          <w:tblBorders>
            <w:top w:val="none" w:sz="0" w:space="0" w:color="auto"/>
          </w:tblBorders>
        </w:tblPrEx>
        <w:tc>
          <w:tcPr>
            <w:tcW w:w="2940" w:type="dxa"/>
            <w:tcMar>
              <w:top w:w="20" w:type="nil"/>
              <w:left w:w="20" w:type="nil"/>
              <w:bottom w:w="20" w:type="nil"/>
              <w:right w:w="20" w:type="nil"/>
            </w:tcMar>
          </w:tcPr>
          <w:p w14:paraId="5ED2934E" w14:textId="77777777" w:rsidR="004828EF" w:rsidRDefault="00BD6AA0" w:rsidP="00E25C86">
            <w:pPr>
              <w:widowControl w:val="0"/>
              <w:autoSpaceDE w:val="0"/>
              <w:autoSpaceDN w:val="0"/>
              <w:adjustRightInd w:val="0"/>
              <w:jc w:val="right"/>
              <w:rPr>
                <w:rFonts w:ascii="Helvetica" w:hAnsi="Helvetica" w:cs="Helvetica"/>
                <w:sz w:val="26"/>
                <w:szCs w:val="26"/>
              </w:rPr>
            </w:pPr>
            <w:hyperlink r:id="rId40" w:history="1">
              <w:r w:rsidR="004828EF">
                <w:rPr>
                  <w:rFonts w:ascii="Helvetica" w:hAnsi="Helvetica" w:cs="Helvetica"/>
                  <w:color w:val="0000E9"/>
                  <w:sz w:val="26"/>
                  <w:szCs w:val="26"/>
                  <w:u w:val="single" w:color="0000E9"/>
                </w:rPr>
                <w:t>grid::moveline</w:t>
              </w:r>
            </w:hyperlink>
          </w:p>
        </w:tc>
        <w:tc>
          <w:tcPr>
            <w:tcW w:w="220" w:type="dxa"/>
            <w:tcMar>
              <w:top w:w="20" w:type="nil"/>
              <w:left w:w="20" w:type="nil"/>
              <w:bottom w:w="20" w:type="nil"/>
              <w:right w:w="20" w:type="nil"/>
            </w:tcMar>
            <w:vAlign w:val="center"/>
          </w:tcPr>
          <w:p w14:paraId="4F69F95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F8F6EE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Demonstrating move-to and line-to</w:t>
            </w:r>
          </w:p>
        </w:tc>
        <w:tc>
          <w:tcPr>
            <w:tcW w:w="1040" w:type="dxa"/>
            <w:tcMar>
              <w:top w:w="20" w:type="nil"/>
              <w:left w:w="20" w:type="nil"/>
              <w:bottom w:w="20" w:type="nil"/>
              <w:right w:w="20" w:type="nil"/>
            </w:tcMar>
          </w:tcPr>
          <w:p w14:paraId="2C9F384A" w14:textId="77777777" w:rsidR="004828EF" w:rsidRDefault="00BD6AA0" w:rsidP="00E25C86">
            <w:pPr>
              <w:widowControl w:val="0"/>
              <w:autoSpaceDE w:val="0"/>
              <w:autoSpaceDN w:val="0"/>
              <w:adjustRightInd w:val="0"/>
              <w:rPr>
                <w:rFonts w:ascii="Helvetica" w:hAnsi="Helvetica" w:cs="Helvetica"/>
                <w:sz w:val="26"/>
                <w:szCs w:val="26"/>
              </w:rPr>
            </w:pPr>
            <w:hyperlink r:id="rId4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33F3F94" w14:textId="77777777" w:rsidR="004828EF" w:rsidRDefault="00BD6AA0" w:rsidP="00E25C86">
            <w:pPr>
              <w:widowControl w:val="0"/>
              <w:autoSpaceDE w:val="0"/>
              <w:autoSpaceDN w:val="0"/>
              <w:adjustRightInd w:val="0"/>
              <w:rPr>
                <w:rFonts w:ascii="Helvetica" w:hAnsi="Helvetica" w:cs="Helvetica"/>
                <w:sz w:val="26"/>
                <w:szCs w:val="26"/>
              </w:rPr>
            </w:pPr>
            <w:hyperlink r:id="rId4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5C7702A8" w14:textId="77777777" w:rsidR="004828EF" w:rsidRDefault="00BD6AA0" w:rsidP="00E25C86">
            <w:pPr>
              <w:widowControl w:val="0"/>
              <w:autoSpaceDE w:val="0"/>
              <w:autoSpaceDN w:val="0"/>
              <w:adjustRightInd w:val="0"/>
              <w:rPr>
                <w:rFonts w:ascii="Helvetica" w:hAnsi="Helvetica" w:cs="Helvetica"/>
                <w:sz w:val="26"/>
                <w:szCs w:val="26"/>
              </w:rPr>
            </w:pPr>
            <w:hyperlink r:id="rId43" w:history="1">
              <w:r w:rsidR="004828EF">
                <w:rPr>
                  <w:rFonts w:ascii="Helvetica" w:hAnsi="Helvetica" w:cs="Helvetica"/>
                  <w:color w:val="0000E9"/>
                  <w:sz w:val="26"/>
                  <w:szCs w:val="26"/>
                  <w:u w:val="single" w:color="0000E9"/>
                </w:rPr>
                <w:t>R code</w:t>
              </w:r>
            </w:hyperlink>
          </w:p>
        </w:tc>
      </w:tr>
      <w:tr w:rsidR="004828EF" w14:paraId="3A6CA6E6" w14:textId="77777777" w:rsidTr="00E25C86">
        <w:tblPrEx>
          <w:tblBorders>
            <w:top w:val="none" w:sz="0" w:space="0" w:color="auto"/>
          </w:tblBorders>
        </w:tblPrEx>
        <w:tc>
          <w:tcPr>
            <w:tcW w:w="2940" w:type="dxa"/>
            <w:tcMar>
              <w:top w:w="20" w:type="nil"/>
              <w:left w:w="20" w:type="nil"/>
              <w:bottom w:w="20" w:type="nil"/>
              <w:right w:w="20" w:type="nil"/>
            </w:tcMar>
          </w:tcPr>
          <w:p w14:paraId="1156F67B" w14:textId="77777777" w:rsidR="004828EF" w:rsidRDefault="00BD6AA0" w:rsidP="00E25C86">
            <w:pPr>
              <w:widowControl w:val="0"/>
              <w:autoSpaceDE w:val="0"/>
              <w:autoSpaceDN w:val="0"/>
              <w:adjustRightInd w:val="0"/>
              <w:jc w:val="right"/>
              <w:rPr>
                <w:rFonts w:ascii="Helvetica" w:hAnsi="Helvetica" w:cs="Helvetica"/>
                <w:sz w:val="26"/>
                <w:szCs w:val="26"/>
              </w:rPr>
            </w:pPr>
            <w:hyperlink r:id="rId44" w:history="1">
              <w:r w:rsidR="004828EF">
                <w:rPr>
                  <w:rFonts w:ascii="Helvetica" w:hAnsi="Helvetica" w:cs="Helvetica"/>
                  <w:color w:val="0000E9"/>
                  <w:sz w:val="26"/>
                  <w:szCs w:val="26"/>
                  <w:u w:val="single" w:color="0000E9"/>
                </w:rPr>
                <w:t>grid::nonfinite</w:t>
              </w:r>
            </w:hyperlink>
          </w:p>
        </w:tc>
        <w:tc>
          <w:tcPr>
            <w:tcW w:w="220" w:type="dxa"/>
            <w:tcMar>
              <w:top w:w="20" w:type="nil"/>
              <w:left w:w="20" w:type="nil"/>
              <w:bottom w:w="20" w:type="nil"/>
              <w:right w:w="20" w:type="nil"/>
            </w:tcMar>
            <w:vAlign w:val="center"/>
          </w:tcPr>
          <w:p w14:paraId="503A79B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E5C41B0"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Non-finite values</w:t>
            </w:r>
          </w:p>
        </w:tc>
        <w:tc>
          <w:tcPr>
            <w:tcW w:w="1040" w:type="dxa"/>
            <w:tcMar>
              <w:top w:w="20" w:type="nil"/>
              <w:left w:w="20" w:type="nil"/>
              <w:bottom w:w="20" w:type="nil"/>
              <w:right w:w="20" w:type="nil"/>
            </w:tcMar>
          </w:tcPr>
          <w:p w14:paraId="6450DF77" w14:textId="77777777" w:rsidR="004828EF" w:rsidRDefault="00BD6AA0" w:rsidP="00E25C86">
            <w:pPr>
              <w:widowControl w:val="0"/>
              <w:autoSpaceDE w:val="0"/>
              <w:autoSpaceDN w:val="0"/>
              <w:adjustRightInd w:val="0"/>
              <w:rPr>
                <w:rFonts w:ascii="Helvetica" w:hAnsi="Helvetica" w:cs="Helvetica"/>
                <w:sz w:val="26"/>
                <w:szCs w:val="26"/>
              </w:rPr>
            </w:pPr>
            <w:hyperlink r:id="rId4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0D99D30B" w14:textId="77777777" w:rsidR="004828EF" w:rsidRDefault="00BD6AA0" w:rsidP="00E25C86">
            <w:pPr>
              <w:widowControl w:val="0"/>
              <w:autoSpaceDE w:val="0"/>
              <w:autoSpaceDN w:val="0"/>
              <w:adjustRightInd w:val="0"/>
              <w:rPr>
                <w:rFonts w:ascii="Helvetica" w:hAnsi="Helvetica" w:cs="Helvetica"/>
                <w:sz w:val="26"/>
                <w:szCs w:val="26"/>
              </w:rPr>
            </w:pPr>
            <w:hyperlink r:id="rId4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6141F54E" w14:textId="77777777" w:rsidR="004828EF" w:rsidRDefault="00BD6AA0" w:rsidP="00E25C86">
            <w:pPr>
              <w:widowControl w:val="0"/>
              <w:autoSpaceDE w:val="0"/>
              <w:autoSpaceDN w:val="0"/>
              <w:adjustRightInd w:val="0"/>
              <w:rPr>
                <w:rFonts w:ascii="Helvetica" w:hAnsi="Helvetica" w:cs="Helvetica"/>
                <w:sz w:val="26"/>
                <w:szCs w:val="26"/>
              </w:rPr>
            </w:pPr>
            <w:hyperlink r:id="rId47" w:history="1">
              <w:r w:rsidR="004828EF">
                <w:rPr>
                  <w:rFonts w:ascii="Helvetica" w:hAnsi="Helvetica" w:cs="Helvetica"/>
                  <w:color w:val="0000E9"/>
                  <w:sz w:val="26"/>
                  <w:szCs w:val="26"/>
                  <w:u w:val="single" w:color="0000E9"/>
                </w:rPr>
                <w:t>R code</w:t>
              </w:r>
            </w:hyperlink>
          </w:p>
        </w:tc>
      </w:tr>
      <w:tr w:rsidR="004828EF" w14:paraId="75DF9037" w14:textId="77777777" w:rsidTr="00E25C86">
        <w:tblPrEx>
          <w:tblBorders>
            <w:top w:val="none" w:sz="0" w:space="0" w:color="auto"/>
          </w:tblBorders>
        </w:tblPrEx>
        <w:tc>
          <w:tcPr>
            <w:tcW w:w="2940" w:type="dxa"/>
            <w:tcMar>
              <w:top w:w="20" w:type="nil"/>
              <w:left w:w="20" w:type="nil"/>
              <w:bottom w:w="20" w:type="nil"/>
              <w:right w:w="20" w:type="nil"/>
            </w:tcMar>
          </w:tcPr>
          <w:p w14:paraId="754B9F2A" w14:textId="77777777" w:rsidR="004828EF" w:rsidRDefault="00BD6AA0" w:rsidP="00E25C86">
            <w:pPr>
              <w:widowControl w:val="0"/>
              <w:autoSpaceDE w:val="0"/>
              <w:autoSpaceDN w:val="0"/>
              <w:adjustRightInd w:val="0"/>
              <w:jc w:val="right"/>
              <w:rPr>
                <w:rFonts w:ascii="Helvetica" w:hAnsi="Helvetica" w:cs="Helvetica"/>
                <w:sz w:val="26"/>
                <w:szCs w:val="26"/>
              </w:rPr>
            </w:pPr>
            <w:hyperlink r:id="rId48" w:history="1">
              <w:r w:rsidR="004828EF">
                <w:rPr>
                  <w:rFonts w:ascii="Helvetica" w:hAnsi="Helvetica" w:cs="Helvetica"/>
                  <w:color w:val="0000E9"/>
                  <w:sz w:val="26"/>
                  <w:szCs w:val="26"/>
                  <w:u w:val="single" w:color="0000E9"/>
                </w:rPr>
                <w:t>grid::plotexample</w:t>
              </w:r>
            </w:hyperlink>
          </w:p>
        </w:tc>
        <w:tc>
          <w:tcPr>
            <w:tcW w:w="220" w:type="dxa"/>
            <w:tcMar>
              <w:top w:w="20" w:type="nil"/>
              <w:left w:w="20" w:type="nil"/>
              <w:bottom w:w="20" w:type="nil"/>
              <w:right w:w="20" w:type="nil"/>
            </w:tcMar>
            <w:vAlign w:val="center"/>
          </w:tcPr>
          <w:p w14:paraId="712617C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D6A0693"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Writing grid Code</w:t>
            </w:r>
          </w:p>
        </w:tc>
        <w:tc>
          <w:tcPr>
            <w:tcW w:w="1040" w:type="dxa"/>
            <w:tcMar>
              <w:top w:w="20" w:type="nil"/>
              <w:left w:w="20" w:type="nil"/>
              <w:bottom w:w="20" w:type="nil"/>
              <w:right w:w="20" w:type="nil"/>
            </w:tcMar>
          </w:tcPr>
          <w:p w14:paraId="478B2FE9" w14:textId="77777777" w:rsidR="004828EF" w:rsidRDefault="00BD6AA0" w:rsidP="00E25C86">
            <w:pPr>
              <w:widowControl w:val="0"/>
              <w:autoSpaceDE w:val="0"/>
              <w:autoSpaceDN w:val="0"/>
              <w:adjustRightInd w:val="0"/>
              <w:rPr>
                <w:rFonts w:ascii="Helvetica" w:hAnsi="Helvetica" w:cs="Helvetica"/>
                <w:sz w:val="26"/>
                <w:szCs w:val="26"/>
              </w:rPr>
            </w:pPr>
            <w:hyperlink r:id="rId49"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1B9D6CF" w14:textId="77777777" w:rsidR="004828EF" w:rsidRDefault="00BD6AA0" w:rsidP="00E25C86">
            <w:pPr>
              <w:widowControl w:val="0"/>
              <w:autoSpaceDE w:val="0"/>
              <w:autoSpaceDN w:val="0"/>
              <w:adjustRightInd w:val="0"/>
              <w:rPr>
                <w:rFonts w:ascii="Helvetica" w:hAnsi="Helvetica" w:cs="Helvetica"/>
                <w:sz w:val="26"/>
                <w:szCs w:val="26"/>
              </w:rPr>
            </w:pPr>
            <w:hyperlink r:id="rId50"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1172A2E3" w14:textId="77777777" w:rsidR="004828EF" w:rsidRDefault="00BD6AA0" w:rsidP="00E25C86">
            <w:pPr>
              <w:widowControl w:val="0"/>
              <w:autoSpaceDE w:val="0"/>
              <w:autoSpaceDN w:val="0"/>
              <w:adjustRightInd w:val="0"/>
              <w:rPr>
                <w:rFonts w:ascii="Helvetica" w:hAnsi="Helvetica" w:cs="Helvetica"/>
                <w:sz w:val="26"/>
                <w:szCs w:val="26"/>
              </w:rPr>
            </w:pPr>
            <w:hyperlink r:id="rId51" w:history="1">
              <w:r w:rsidR="004828EF">
                <w:rPr>
                  <w:rFonts w:ascii="Helvetica" w:hAnsi="Helvetica" w:cs="Helvetica"/>
                  <w:color w:val="0000E9"/>
                  <w:sz w:val="26"/>
                  <w:szCs w:val="26"/>
                  <w:u w:val="single" w:color="0000E9"/>
                </w:rPr>
                <w:t>R code</w:t>
              </w:r>
            </w:hyperlink>
          </w:p>
        </w:tc>
      </w:tr>
      <w:tr w:rsidR="004828EF" w14:paraId="1ECE3EDA" w14:textId="77777777" w:rsidTr="00E25C86">
        <w:tblPrEx>
          <w:tblBorders>
            <w:top w:val="none" w:sz="0" w:space="0" w:color="auto"/>
          </w:tblBorders>
        </w:tblPrEx>
        <w:tc>
          <w:tcPr>
            <w:tcW w:w="2940" w:type="dxa"/>
            <w:tcMar>
              <w:top w:w="20" w:type="nil"/>
              <w:left w:w="20" w:type="nil"/>
              <w:bottom w:w="20" w:type="nil"/>
              <w:right w:w="20" w:type="nil"/>
            </w:tcMar>
          </w:tcPr>
          <w:p w14:paraId="1CAC7F33" w14:textId="77777777" w:rsidR="004828EF" w:rsidRDefault="00BD6AA0" w:rsidP="00E25C86">
            <w:pPr>
              <w:widowControl w:val="0"/>
              <w:autoSpaceDE w:val="0"/>
              <w:autoSpaceDN w:val="0"/>
              <w:adjustRightInd w:val="0"/>
              <w:jc w:val="right"/>
              <w:rPr>
                <w:rFonts w:ascii="Helvetica" w:hAnsi="Helvetica" w:cs="Helvetica"/>
                <w:sz w:val="26"/>
                <w:szCs w:val="26"/>
              </w:rPr>
            </w:pPr>
            <w:hyperlink r:id="rId52" w:history="1">
              <w:r w:rsidR="004828EF">
                <w:rPr>
                  <w:rFonts w:ascii="Helvetica" w:hAnsi="Helvetica" w:cs="Helvetica"/>
                  <w:color w:val="0000E9"/>
                  <w:sz w:val="26"/>
                  <w:szCs w:val="26"/>
                  <w:u w:val="single" w:color="0000E9"/>
                </w:rPr>
                <w:t>grid::rotated</w:t>
              </w:r>
            </w:hyperlink>
          </w:p>
        </w:tc>
        <w:tc>
          <w:tcPr>
            <w:tcW w:w="220" w:type="dxa"/>
            <w:tcMar>
              <w:top w:w="20" w:type="nil"/>
              <w:left w:w="20" w:type="nil"/>
              <w:bottom w:w="20" w:type="nil"/>
              <w:right w:w="20" w:type="nil"/>
            </w:tcMar>
            <w:vAlign w:val="center"/>
          </w:tcPr>
          <w:p w14:paraId="20988CB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75A088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Rotated Viewports</w:t>
            </w:r>
          </w:p>
        </w:tc>
        <w:tc>
          <w:tcPr>
            <w:tcW w:w="1040" w:type="dxa"/>
            <w:tcMar>
              <w:top w:w="20" w:type="nil"/>
              <w:left w:w="20" w:type="nil"/>
              <w:bottom w:w="20" w:type="nil"/>
              <w:right w:w="20" w:type="nil"/>
            </w:tcMar>
          </w:tcPr>
          <w:p w14:paraId="74057BDA" w14:textId="77777777" w:rsidR="004828EF" w:rsidRDefault="00BD6AA0" w:rsidP="00E25C86">
            <w:pPr>
              <w:widowControl w:val="0"/>
              <w:autoSpaceDE w:val="0"/>
              <w:autoSpaceDN w:val="0"/>
              <w:adjustRightInd w:val="0"/>
              <w:rPr>
                <w:rFonts w:ascii="Helvetica" w:hAnsi="Helvetica" w:cs="Helvetica"/>
                <w:sz w:val="26"/>
                <w:szCs w:val="26"/>
              </w:rPr>
            </w:pPr>
            <w:hyperlink r:id="rId53"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6D5A7A" w14:textId="77777777" w:rsidR="004828EF" w:rsidRDefault="00BD6AA0" w:rsidP="00E25C86">
            <w:pPr>
              <w:widowControl w:val="0"/>
              <w:autoSpaceDE w:val="0"/>
              <w:autoSpaceDN w:val="0"/>
              <w:adjustRightInd w:val="0"/>
              <w:rPr>
                <w:rFonts w:ascii="Helvetica" w:hAnsi="Helvetica" w:cs="Helvetica"/>
                <w:sz w:val="26"/>
                <w:szCs w:val="26"/>
              </w:rPr>
            </w:pPr>
            <w:hyperlink r:id="rId54"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2B34AC99" w14:textId="77777777" w:rsidR="004828EF" w:rsidRDefault="00BD6AA0" w:rsidP="00E25C86">
            <w:pPr>
              <w:widowControl w:val="0"/>
              <w:autoSpaceDE w:val="0"/>
              <w:autoSpaceDN w:val="0"/>
              <w:adjustRightInd w:val="0"/>
              <w:rPr>
                <w:rFonts w:ascii="Helvetica" w:hAnsi="Helvetica" w:cs="Helvetica"/>
                <w:sz w:val="26"/>
                <w:szCs w:val="26"/>
              </w:rPr>
            </w:pPr>
            <w:hyperlink r:id="rId55" w:history="1">
              <w:r w:rsidR="004828EF">
                <w:rPr>
                  <w:rFonts w:ascii="Helvetica" w:hAnsi="Helvetica" w:cs="Helvetica"/>
                  <w:color w:val="0000E9"/>
                  <w:sz w:val="26"/>
                  <w:szCs w:val="26"/>
                  <w:u w:val="single" w:color="0000E9"/>
                </w:rPr>
                <w:t>R code</w:t>
              </w:r>
            </w:hyperlink>
          </w:p>
        </w:tc>
      </w:tr>
      <w:tr w:rsidR="004828EF" w14:paraId="18836EEC" w14:textId="77777777" w:rsidTr="00E25C86">
        <w:tblPrEx>
          <w:tblBorders>
            <w:top w:val="none" w:sz="0" w:space="0" w:color="auto"/>
          </w:tblBorders>
        </w:tblPrEx>
        <w:tc>
          <w:tcPr>
            <w:tcW w:w="2940" w:type="dxa"/>
            <w:tcMar>
              <w:top w:w="20" w:type="nil"/>
              <w:left w:w="20" w:type="nil"/>
              <w:bottom w:w="20" w:type="nil"/>
              <w:right w:w="20" w:type="nil"/>
            </w:tcMar>
          </w:tcPr>
          <w:p w14:paraId="694DFFCB" w14:textId="77777777" w:rsidR="004828EF" w:rsidRDefault="00BD6AA0" w:rsidP="00E25C86">
            <w:pPr>
              <w:widowControl w:val="0"/>
              <w:autoSpaceDE w:val="0"/>
              <w:autoSpaceDN w:val="0"/>
              <w:adjustRightInd w:val="0"/>
              <w:jc w:val="right"/>
              <w:rPr>
                <w:rFonts w:ascii="Helvetica" w:hAnsi="Helvetica" w:cs="Helvetica"/>
                <w:sz w:val="26"/>
                <w:szCs w:val="26"/>
              </w:rPr>
            </w:pPr>
            <w:hyperlink r:id="rId56" w:history="1">
              <w:r w:rsidR="004828EF">
                <w:rPr>
                  <w:rFonts w:ascii="Helvetica" w:hAnsi="Helvetica" w:cs="Helvetica"/>
                  <w:color w:val="0000E9"/>
                  <w:sz w:val="26"/>
                  <w:szCs w:val="26"/>
                  <w:u w:val="single" w:color="0000E9"/>
                </w:rPr>
                <w:t>grid::saveload</w:t>
              </w:r>
            </w:hyperlink>
          </w:p>
        </w:tc>
        <w:tc>
          <w:tcPr>
            <w:tcW w:w="220" w:type="dxa"/>
            <w:tcMar>
              <w:top w:w="20" w:type="nil"/>
              <w:left w:w="20" w:type="nil"/>
              <w:bottom w:w="20" w:type="nil"/>
              <w:right w:w="20" w:type="nil"/>
            </w:tcMar>
            <w:vAlign w:val="center"/>
          </w:tcPr>
          <w:p w14:paraId="705AFD5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DB5D05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Persistent representations</w:t>
            </w:r>
          </w:p>
        </w:tc>
        <w:tc>
          <w:tcPr>
            <w:tcW w:w="1040" w:type="dxa"/>
            <w:tcMar>
              <w:top w:w="20" w:type="nil"/>
              <w:left w:w="20" w:type="nil"/>
              <w:bottom w:w="20" w:type="nil"/>
              <w:right w:w="20" w:type="nil"/>
            </w:tcMar>
          </w:tcPr>
          <w:p w14:paraId="73067C6F" w14:textId="77777777" w:rsidR="004828EF" w:rsidRDefault="00BD6AA0" w:rsidP="00E25C86">
            <w:pPr>
              <w:widowControl w:val="0"/>
              <w:autoSpaceDE w:val="0"/>
              <w:autoSpaceDN w:val="0"/>
              <w:adjustRightInd w:val="0"/>
              <w:rPr>
                <w:rFonts w:ascii="Helvetica" w:hAnsi="Helvetica" w:cs="Helvetica"/>
                <w:sz w:val="26"/>
                <w:szCs w:val="26"/>
              </w:rPr>
            </w:pPr>
            <w:hyperlink r:id="rId57"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5AE09EA4" w14:textId="77777777" w:rsidR="004828EF" w:rsidRDefault="00BD6AA0" w:rsidP="00E25C86">
            <w:pPr>
              <w:widowControl w:val="0"/>
              <w:autoSpaceDE w:val="0"/>
              <w:autoSpaceDN w:val="0"/>
              <w:adjustRightInd w:val="0"/>
              <w:rPr>
                <w:rFonts w:ascii="Helvetica" w:hAnsi="Helvetica" w:cs="Helvetica"/>
                <w:sz w:val="26"/>
                <w:szCs w:val="26"/>
              </w:rPr>
            </w:pPr>
            <w:hyperlink r:id="rId58"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7632DE34" w14:textId="77777777" w:rsidR="004828EF" w:rsidRDefault="00BD6AA0" w:rsidP="00E25C86">
            <w:pPr>
              <w:widowControl w:val="0"/>
              <w:autoSpaceDE w:val="0"/>
              <w:autoSpaceDN w:val="0"/>
              <w:adjustRightInd w:val="0"/>
              <w:rPr>
                <w:rFonts w:ascii="Helvetica" w:hAnsi="Helvetica" w:cs="Helvetica"/>
                <w:sz w:val="26"/>
                <w:szCs w:val="26"/>
              </w:rPr>
            </w:pPr>
            <w:hyperlink r:id="rId59" w:history="1">
              <w:r w:rsidR="004828EF">
                <w:rPr>
                  <w:rFonts w:ascii="Helvetica" w:hAnsi="Helvetica" w:cs="Helvetica"/>
                  <w:color w:val="0000E9"/>
                  <w:sz w:val="26"/>
                  <w:szCs w:val="26"/>
                  <w:u w:val="single" w:color="0000E9"/>
                </w:rPr>
                <w:t>R code</w:t>
              </w:r>
            </w:hyperlink>
          </w:p>
        </w:tc>
      </w:tr>
      <w:tr w:rsidR="004828EF" w14:paraId="494E161E" w14:textId="77777777" w:rsidTr="00E25C86">
        <w:tblPrEx>
          <w:tblBorders>
            <w:top w:val="none" w:sz="0" w:space="0" w:color="auto"/>
          </w:tblBorders>
        </w:tblPrEx>
        <w:tc>
          <w:tcPr>
            <w:tcW w:w="2940" w:type="dxa"/>
            <w:tcMar>
              <w:top w:w="20" w:type="nil"/>
              <w:left w:w="20" w:type="nil"/>
              <w:bottom w:w="20" w:type="nil"/>
              <w:right w:w="20" w:type="nil"/>
            </w:tcMar>
          </w:tcPr>
          <w:p w14:paraId="05431B4B" w14:textId="77777777" w:rsidR="004828EF" w:rsidRDefault="00BD6AA0" w:rsidP="00E25C86">
            <w:pPr>
              <w:widowControl w:val="0"/>
              <w:autoSpaceDE w:val="0"/>
              <w:autoSpaceDN w:val="0"/>
              <w:adjustRightInd w:val="0"/>
              <w:jc w:val="right"/>
              <w:rPr>
                <w:rFonts w:ascii="Helvetica" w:hAnsi="Helvetica" w:cs="Helvetica"/>
                <w:sz w:val="26"/>
                <w:szCs w:val="26"/>
              </w:rPr>
            </w:pPr>
            <w:hyperlink r:id="rId60" w:history="1">
              <w:r w:rsidR="004828EF">
                <w:rPr>
                  <w:rFonts w:ascii="Helvetica" w:hAnsi="Helvetica" w:cs="Helvetica"/>
                  <w:color w:val="0000E9"/>
                  <w:sz w:val="26"/>
                  <w:szCs w:val="26"/>
                  <w:u w:val="single" w:color="0000E9"/>
                </w:rPr>
                <w:t>grid::esharing</w:t>
              </w:r>
            </w:hyperlink>
          </w:p>
        </w:tc>
        <w:tc>
          <w:tcPr>
            <w:tcW w:w="220" w:type="dxa"/>
            <w:tcMar>
              <w:top w:w="20" w:type="nil"/>
              <w:left w:w="20" w:type="nil"/>
              <w:bottom w:w="20" w:type="nil"/>
              <w:right w:w="20" w:type="nil"/>
            </w:tcMar>
            <w:vAlign w:val="center"/>
          </w:tcPr>
          <w:p w14:paraId="7A7AD1A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4C8EEF8"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Modifying multiple grobs simultaneously</w:t>
            </w:r>
          </w:p>
        </w:tc>
        <w:tc>
          <w:tcPr>
            <w:tcW w:w="1040" w:type="dxa"/>
            <w:tcMar>
              <w:top w:w="20" w:type="nil"/>
              <w:left w:w="20" w:type="nil"/>
              <w:bottom w:w="20" w:type="nil"/>
              <w:right w:w="20" w:type="nil"/>
            </w:tcMar>
          </w:tcPr>
          <w:p w14:paraId="3B848612" w14:textId="77777777" w:rsidR="004828EF" w:rsidRDefault="00BD6AA0" w:rsidP="00E25C86">
            <w:pPr>
              <w:widowControl w:val="0"/>
              <w:autoSpaceDE w:val="0"/>
              <w:autoSpaceDN w:val="0"/>
              <w:adjustRightInd w:val="0"/>
              <w:rPr>
                <w:rFonts w:ascii="Helvetica" w:hAnsi="Helvetica" w:cs="Helvetica"/>
                <w:sz w:val="26"/>
                <w:szCs w:val="26"/>
              </w:rPr>
            </w:pPr>
            <w:hyperlink r:id="rId61"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618428B" w14:textId="77777777" w:rsidR="004828EF" w:rsidRDefault="00BD6AA0" w:rsidP="00E25C86">
            <w:pPr>
              <w:widowControl w:val="0"/>
              <w:autoSpaceDE w:val="0"/>
              <w:autoSpaceDN w:val="0"/>
              <w:adjustRightInd w:val="0"/>
              <w:rPr>
                <w:rFonts w:ascii="Helvetica" w:hAnsi="Helvetica" w:cs="Helvetica"/>
                <w:sz w:val="26"/>
                <w:szCs w:val="26"/>
              </w:rPr>
            </w:pPr>
            <w:hyperlink r:id="rId62"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4BBDBED0" w14:textId="77777777" w:rsidR="004828EF" w:rsidRDefault="00BD6AA0" w:rsidP="00E25C86">
            <w:pPr>
              <w:widowControl w:val="0"/>
              <w:autoSpaceDE w:val="0"/>
              <w:autoSpaceDN w:val="0"/>
              <w:adjustRightInd w:val="0"/>
              <w:rPr>
                <w:rFonts w:ascii="Helvetica" w:hAnsi="Helvetica" w:cs="Helvetica"/>
                <w:sz w:val="26"/>
                <w:szCs w:val="26"/>
              </w:rPr>
            </w:pPr>
            <w:hyperlink r:id="rId63" w:history="1">
              <w:r w:rsidR="004828EF">
                <w:rPr>
                  <w:rFonts w:ascii="Helvetica" w:hAnsi="Helvetica" w:cs="Helvetica"/>
                  <w:color w:val="0000E9"/>
                  <w:sz w:val="26"/>
                  <w:szCs w:val="26"/>
                  <w:u w:val="single" w:color="0000E9"/>
                </w:rPr>
                <w:t>R code</w:t>
              </w:r>
            </w:hyperlink>
          </w:p>
        </w:tc>
      </w:tr>
      <w:tr w:rsidR="004828EF" w14:paraId="131D7DDD" w14:textId="77777777" w:rsidTr="00E25C86">
        <w:tc>
          <w:tcPr>
            <w:tcW w:w="2940" w:type="dxa"/>
            <w:tcMar>
              <w:top w:w="20" w:type="nil"/>
              <w:left w:w="20" w:type="nil"/>
              <w:bottom w:w="20" w:type="nil"/>
              <w:right w:w="20" w:type="nil"/>
            </w:tcMar>
          </w:tcPr>
          <w:p w14:paraId="53B34D98" w14:textId="77777777" w:rsidR="004828EF" w:rsidRDefault="00BD6AA0" w:rsidP="00E25C86">
            <w:pPr>
              <w:widowControl w:val="0"/>
              <w:autoSpaceDE w:val="0"/>
              <w:autoSpaceDN w:val="0"/>
              <w:adjustRightInd w:val="0"/>
              <w:jc w:val="right"/>
              <w:rPr>
                <w:rFonts w:ascii="Helvetica" w:hAnsi="Helvetica" w:cs="Helvetica"/>
                <w:sz w:val="26"/>
                <w:szCs w:val="26"/>
              </w:rPr>
            </w:pPr>
            <w:hyperlink r:id="rId64" w:history="1">
              <w:r w:rsidR="004828EF">
                <w:rPr>
                  <w:rFonts w:ascii="Helvetica" w:hAnsi="Helvetica" w:cs="Helvetica"/>
                  <w:color w:val="0000E9"/>
                  <w:sz w:val="26"/>
                  <w:szCs w:val="26"/>
                  <w:u w:val="single" w:color="0000E9"/>
                </w:rPr>
                <w:t>grid::viewports</w:t>
              </w:r>
            </w:hyperlink>
          </w:p>
        </w:tc>
        <w:tc>
          <w:tcPr>
            <w:tcW w:w="220" w:type="dxa"/>
            <w:tcMar>
              <w:top w:w="20" w:type="nil"/>
              <w:left w:w="20" w:type="nil"/>
              <w:bottom w:w="20" w:type="nil"/>
              <w:right w:w="20" w:type="nil"/>
            </w:tcMar>
            <w:vAlign w:val="center"/>
          </w:tcPr>
          <w:p w14:paraId="20B4B21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4F21B99B"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Working with viewports</w:t>
            </w:r>
          </w:p>
        </w:tc>
        <w:tc>
          <w:tcPr>
            <w:tcW w:w="1040" w:type="dxa"/>
            <w:tcMar>
              <w:top w:w="20" w:type="nil"/>
              <w:left w:w="20" w:type="nil"/>
              <w:bottom w:w="20" w:type="nil"/>
              <w:right w:w="20" w:type="nil"/>
            </w:tcMar>
          </w:tcPr>
          <w:p w14:paraId="5BDA5C8D" w14:textId="77777777" w:rsidR="004828EF" w:rsidRDefault="00BD6AA0" w:rsidP="00E25C86">
            <w:pPr>
              <w:widowControl w:val="0"/>
              <w:autoSpaceDE w:val="0"/>
              <w:autoSpaceDN w:val="0"/>
              <w:adjustRightInd w:val="0"/>
              <w:rPr>
                <w:rFonts w:ascii="Helvetica" w:hAnsi="Helvetica" w:cs="Helvetica"/>
                <w:sz w:val="26"/>
                <w:szCs w:val="26"/>
              </w:rPr>
            </w:pPr>
            <w:hyperlink r:id="rId65"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31D86FB" w14:textId="77777777" w:rsidR="004828EF" w:rsidRDefault="00BD6AA0" w:rsidP="00E25C86">
            <w:pPr>
              <w:widowControl w:val="0"/>
              <w:autoSpaceDE w:val="0"/>
              <w:autoSpaceDN w:val="0"/>
              <w:adjustRightInd w:val="0"/>
              <w:rPr>
                <w:rFonts w:ascii="Helvetica" w:hAnsi="Helvetica" w:cs="Helvetica"/>
                <w:sz w:val="26"/>
                <w:szCs w:val="26"/>
              </w:rPr>
            </w:pPr>
            <w:hyperlink r:id="rId66" w:history="1">
              <w:r w:rsidR="004828EF">
                <w:rPr>
                  <w:rFonts w:ascii="Helvetica" w:hAnsi="Helvetica" w:cs="Helvetica"/>
                  <w:color w:val="0000E9"/>
                  <w:sz w:val="26"/>
                  <w:szCs w:val="26"/>
                  <w:u w:val="single" w:color="0000E9"/>
                </w:rPr>
                <w:t>source</w:t>
              </w:r>
            </w:hyperlink>
          </w:p>
        </w:tc>
        <w:tc>
          <w:tcPr>
            <w:tcW w:w="1060" w:type="dxa"/>
            <w:tcMar>
              <w:top w:w="20" w:type="nil"/>
              <w:left w:w="20" w:type="nil"/>
              <w:bottom w:w="20" w:type="nil"/>
              <w:right w:w="20" w:type="nil"/>
            </w:tcMar>
          </w:tcPr>
          <w:p w14:paraId="7ED02B63" w14:textId="77777777" w:rsidR="004828EF" w:rsidRDefault="00BD6AA0" w:rsidP="00E25C86">
            <w:pPr>
              <w:widowControl w:val="0"/>
              <w:autoSpaceDE w:val="0"/>
              <w:autoSpaceDN w:val="0"/>
              <w:adjustRightInd w:val="0"/>
              <w:rPr>
                <w:rFonts w:ascii="Helvetica" w:hAnsi="Helvetica" w:cs="Helvetica"/>
                <w:sz w:val="26"/>
                <w:szCs w:val="26"/>
              </w:rPr>
            </w:pPr>
            <w:hyperlink r:id="rId67" w:history="1">
              <w:r w:rsidR="004828EF">
                <w:rPr>
                  <w:rFonts w:ascii="Helvetica" w:hAnsi="Helvetica" w:cs="Helvetica"/>
                  <w:color w:val="0000E9"/>
                  <w:sz w:val="26"/>
                  <w:szCs w:val="26"/>
                  <w:u w:val="single" w:color="0000E9"/>
                </w:rPr>
                <w:t>R code</w:t>
              </w:r>
            </w:hyperlink>
          </w:p>
        </w:tc>
      </w:tr>
    </w:tbl>
    <w:p w14:paraId="6D72355D" w14:textId="77777777" w:rsidR="004828EF" w:rsidRDefault="004828EF" w:rsidP="004828EF"/>
    <w:p w14:paraId="3C95DF00" w14:textId="3A8A58F7" w:rsidR="004828EF" w:rsidRDefault="004828EF" w:rsidP="004828EF">
      <w:r>
        <w:t xml:space="preserve"> (not included here but part of the help panel are links to pdf, source, r-code.</w:t>
      </w:r>
    </w:p>
    <w:p w14:paraId="5C98EA8D" w14:textId="63D184D9" w:rsidR="004828EF" w:rsidRDefault="004828EF" w:rsidP="004828EF">
      <w:r>
        <w:t xml:space="preserve">The first thing that catches my attention is </w:t>
      </w:r>
      <w:hyperlink r:id="rId68" w:history="1">
        <w:r>
          <w:rPr>
            <w:color w:val="0000E9"/>
            <w:u w:val="single" w:color="0000E9"/>
          </w:rPr>
          <w:t>grid::plotexample</w:t>
        </w:r>
      </w:hyperlink>
      <w:r>
        <w:t xml:space="preserve">. If you pull up the pdf, there are some examples you can </w:t>
      </w:r>
      <w:r w:rsidR="00BC2CA7">
        <w:t>execute to gain confidence in the use of grid</w:t>
      </w:r>
      <w:r>
        <w:t>.</w:t>
      </w:r>
    </w:p>
    <w:p w14:paraId="716AFE1C" w14:textId="642D8703" w:rsidR="004828EF" w:rsidRDefault="00BC2CA7" w:rsidP="00BC2CA7">
      <w:pPr>
        <w:pStyle w:val="Heading2"/>
      </w:pPr>
      <w:r>
        <w:t>NA and NULL in R</w:t>
      </w:r>
    </w:p>
    <w:p w14:paraId="6D08F9DE" w14:textId="0D2F7E13" w:rsidR="00BC2CA7" w:rsidRDefault="00BC2CA7" w:rsidP="00BC2CA7">
      <w:r>
        <w:rPr>
          <w:noProof/>
          <w:lang w:eastAsia="en-US"/>
        </w:rPr>
        <mc:AlternateContent>
          <mc:Choice Requires="wps">
            <w:drawing>
              <wp:anchor distT="0" distB="0" distL="114300" distR="114300" simplePos="0" relativeHeight="251665408" behindDoc="0" locked="0" layoutInCell="1" allowOverlap="1" wp14:anchorId="269DA12D" wp14:editId="297794D2">
                <wp:simplePos x="0" y="0"/>
                <wp:positionH relativeFrom="column">
                  <wp:posOffset>0</wp:posOffset>
                </wp:positionH>
                <wp:positionV relativeFrom="paragraph">
                  <wp:posOffset>14605</wp:posOffset>
                </wp:positionV>
                <wp:extent cx="2743200" cy="1028700"/>
                <wp:effectExtent l="0" t="0" r="25400" b="38100"/>
                <wp:wrapTight wrapText="bothSides">
                  <wp:wrapPolygon edited="0">
                    <wp:start x="0" y="0"/>
                    <wp:lineTo x="0" y="21867"/>
                    <wp:lineTo x="21600" y="21867"/>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solidFill>
                            <a:schemeClr val="tx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FBE1D5" w14:textId="77777777" w:rsidR="003F08D9" w:rsidRDefault="003F08D9" w:rsidP="004828EF">
                            <w:pPr>
                              <w:pStyle w:val="Heading3"/>
                            </w:pPr>
                            <w:r>
                              <w:t>A note about NULL and NA</w:t>
                            </w:r>
                          </w:p>
                          <w:p w14:paraId="2F1397E0" w14:textId="77777777" w:rsidR="003F08D9" w:rsidRDefault="003F08D9" w:rsidP="004828EF">
                            <w:r w:rsidRPr="00C102D8">
                              <w:rPr>
                                <w:b/>
                              </w:rPr>
                              <w:t>NA</w:t>
                            </w:r>
                            <w:r>
                              <w:t xml:space="preserve"> is equivalent to “missing”.  Data is unknown for a particular observation.</w:t>
                            </w:r>
                          </w:p>
                          <w:p w14:paraId="1DB62AA5" w14:textId="77777777" w:rsidR="003F08D9" w:rsidRDefault="003F08D9" w:rsidP="004828EF">
                            <w:r w:rsidRPr="00C102D8">
                              <w:rPr>
                                <w:b/>
                              </w:rPr>
                              <w:t>NULL</w:t>
                            </w:r>
                            <w:r>
                              <w:t xml:space="preserve"> is analogous to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DA12D" id="_x0000_t202" coordsize="21600,21600" o:spt="202" path="m,l,21600r21600,l21600,xe">
                <v:stroke joinstyle="miter"/>
                <v:path gradientshapeok="t" o:connecttype="rect"/>
              </v:shapetype>
              <v:shape id="Text Box 11" o:spid="_x0000_s1026" type="#_x0000_t202" style="position:absolute;margin-left:0;margin-top:1.15pt;width:3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" filled="f" strokecolor="#323232 [3215]">
                <v:textbox>
                  <w:txbxContent>
                    <w:p w14:paraId="59FBE1D5" w14:textId="77777777" w:rsidR="003F08D9" w:rsidRDefault="003F08D9" w:rsidP="004828EF">
                      <w:pPr>
                        <w:pStyle w:val="Heading3"/>
                      </w:pPr>
                      <w:r>
                        <w:t>A note about NULL and NA</w:t>
                      </w:r>
                    </w:p>
                    <w:p w14:paraId="2F1397E0" w14:textId="77777777" w:rsidR="003F08D9" w:rsidRDefault="003F08D9" w:rsidP="004828EF">
                      <w:r w:rsidRPr="00C102D8">
                        <w:rPr>
                          <w:b/>
                        </w:rPr>
                        <w:t>NA</w:t>
                      </w:r>
                      <w:r>
                        <w:t xml:space="preserve"> is equivalent to “missing”.  Data is unknown for a particular observation.</w:t>
                      </w:r>
                    </w:p>
                    <w:p w14:paraId="1DB62AA5" w14:textId="77777777" w:rsidR="003F08D9" w:rsidRDefault="003F08D9" w:rsidP="004828EF">
                      <w:r w:rsidRPr="00C102D8">
                        <w:rPr>
                          <w:b/>
                        </w:rPr>
                        <w:t>NULL</w:t>
                      </w:r>
                      <w:r>
                        <w:t xml:space="preserve"> is analogous to “doesn’t exist”</w:t>
                      </w:r>
                    </w:p>
                  </w:txbxContent>
                </v:textbox>
                <w10:wrap type="tight"/>
              </v:shape>
            </w:pict>
          </mc:Fallback>
        </mc:AlternateContent>
      </w:r>
    </w:p>
    <w:p w14:paraId="0C66A4CD" w14:textId="77777777" w:rsidR="00BC2CA7" w:rsidRDefault="00BC2CA7" w:rsidP="00BC2CA7"/>
    <w:p w14:paraId="6B94F78E" w14:textId="77777777" w:rsidR="00BC2CA7" w:rsidRDefault="00BC2CA7" w:rsidP="00BC2CA7"/>
    <w:p w14:paraId="4CE9F66D" w14:textId="77777777" w:rsidR="00BC2CA7" w:rsidRDefault="00BC2CA7" w:rsidP="00BC2CA7"/>
    <w:p w14:paraId="4A13EF81" w14:textId="469F868B" w:rsidR="00BC2CA7" w:rsidRDefault="00BC2CA7" w:rsidP="00BC2CA7">
      <w:r>
        <w:t>Work through these examples until it clicks for you.</w:t>
      </w:r>
    </w:p>
    <w:p w14:paraId="79D7F7A9" w14:textId="77777777" w:rsidR="00BC2CA7" w:rsidRDefault="00BC2CA7" w:rsidP="00BC2CA7">
      <w:r>
        <w:t>x1 &lt;- c(88, NA, 12, 168, 13)</w:t>
      </w:r>
    </w:p>
    <w:p w14:paraId="0A2059DB" w14:textId="70F95F41" w:rsidR="00BC2CA7" w:rsidRDefault="00BC2CA7" w:rsidP="00BC2CA7">
      <w:r>
        <w:t>x2 &lt;- c(88, NULL, 12, 168, 13)</w:t>
      </w:r>
    </w:p>
    <w:p w14:paraId="1623E906" w14:textId="77777777" w:rsidR="00BC2CA7" w:rsidRDefault="00BC2CA7" w:rsidP="00BC2CA7">
      <w:r>
        <w:t>mean(x1)</w:t>
      </w:r>
    </w:p>
    <w:p w14:paraId="7AAF4313" w14:textId="77777777" w:rsidR="00BC2CA7" w:rsidRDefault="00BC2CA7" w:rsidP="00BC2CA7">
      <w:r>
        <w:t>mean(x2)</w:t>
      </w:r>
    </w:p>
    <w:p w14:paraId="7C412E67" w14:textId="29C83BDF" w:rsidR="00BC2CA7" w:rsidRDefault="00BC2CA7" w:rsidP="00BC2CA7">
      <w:r>
        <w:lastRenderedPageBreak/>
        <w:t>mean(x1, na.rm=TRUE)</w:t>
      </w:r>
    </w:p>
    <w:p w14:paraId="6B9E10B7" w14:textId="77777777" w:rsidR="00BC2CA7" w:rsidRDefault="00BC2CA7" w:rsidP="00BC2CA7">
      <w:r>
        <w:t># Initialize z1 to NULL and put even numbers into a vector</w:t>
      </w:r>
    </w:p>
    <w:p w14:paraId="29F41A84" w14:textId="77777777" w:rsidR="00BC2CA7" w:rsidRDefault="00BC2CA7" w:rsidP="00BC2CA7">
      <w:r>
        <w:t>z1 &lt;- NULL</w:t>
      </w:r>
    </w:p>
    <w:p w14:paraId="14AA124C" w14:textId="77777777" w:rsidR="00BC2CA7" w:rsidRDefault="00BC2CA7" w:rsidP="00BC2CA7">
      <w:r>
        <w:t>for (i in 1:20) if (i %%2 == 0) z &lt;- c(z1,i)</w:t>
      </w:r>
    </w:p>
    <w:p w14:paraId="5B8CA701" w14:textId="77777777" w:rsidR="00BC2CA7" w:rsidRDefault="00BC2CA7" w:rsidP="00BC2CA7">
      <w:r>
        <w:t>z1</w:t>
      </w:r>
    </w:p>
    <w:p w14:paraId="30A35EAD" w14:textId="2AEA0961" w:rsidR="004828EF" w:rsidRDefault="004828EF" w:rsidP="00BC2CA7">
      <w:pPr>
        <w:pStyle w:val="Heading2"/>
      </w:pPr>
      <w:r>
        <w:t>Exploring Implicit loops in R</w:t>
      </w:r>
    </w:p>
    <w:p w14:paraId="4ACAE63E" w14:textId="01ADAC36" w:rsidR="004828EF" w:rsidRDefault="00BC2CA7" w:rsidP="004828EF">
      <w:r>
        <w:t>Building on the previous discussion of objects, because R uses generic functions that use class specific methods (or Dispatch Capabilities) to operate on objects, the methods can “assume” that you want to apply an operation to an entire vector without have to write an explicit loop to traverse through each element of the vector or matrix or whatever class of object you’re dealing with at the time.</w:t>
      </w:r>
    </w:p>
    <w:p w14:paraId="64EFA493" w14:textId="77777777" w:rsidR="004828EF" w:rsidRDefault="004828EF" w:rsidP="004828EF">
      <w:r>
        <w:t># Two implementations of the same problem</w:t>
      </w:r>
    </w:p>
    <w:p w14:paraId="58898340" w14:textId="77777777" w:rsidR="004828EF" w:rsidRDefault="004828EF" w:rsidP="004828EF">
      <w:r>
        <w:t># Explicit looping</w:t>
      </w:r>
    </w:p>
    <w:p w14:paraId="2E7D2503" w14:textId="77777777" w:rsidR="004828EF" w:rsidRDefault="004828EF" w:rsidP="004828EF">
      <w:r>
        <w:t>b1 &lt;- c(3, 4, 8, 23, 25, 7, 1, 23, 1, 9, 14, 22, 1, 0, 32)</w:t>
      </w:r>
    </w:p>
    <w:p w14:paraId="1201BA1C" w14:textId="77777777" w:rsidR="004828EF" w:rsidRDefault="004828EF" w:rsidP="004828EF">
      <w:r>
        <w:t>first1 &lt;- function(x) {</w:t>
      </w:r>
    </w:p>
    <w:p w14:paraId="674D8BBA" w14:textId="77777777" w:rsidR="004828EF" w:rsidRDefault="004828EF" w:rsidP="004828EF">
      <w:r>
        <w:t xml:space="preserve">  for (i in 1:length(x)) { if (x[i] == 1) break #break out of loop</w:t>
      </w:r>
    </w:p>
    <w:p w14:paraId="24F64A52" w14:textId="77777777" w:rsidR="004828EF" w:rsidRDefault="004828EF" w:rsidP="004828EF">
      <w:r>
        <w:t xml:space="preserve">  }</w:t>
      </w:r>
    </w:p>
    <w:p w14:paraId="178DE6E9" w14:textId="77777777" w:rsidR="004828EF" w:rsidRDefault="004828EF" w:rsidP="004828EF">
      <w:r>
        <w:t xml:space="preserve">  return(i)</w:t>
      </w:r>
    </w:p>
    <w:p w14:paraId="39E0382F" w14:textId="77777777" w:rsidR="004828EF" w:rsidRDefault="004828EF" w:rsidP="004828EF">
      <w:r>
        <w:t>}</w:t>
      </w:r>
    </w:p>
    <w:p w14:paraId="69D83E1C" w14:textId="77777777" w:rsidR="004828EF" w:rsidRDefault="004828EF" w:rsidP="004828EF">
      <w:r>
        <w:t>first1(b1)</w:t>
      </w:r>
    </w:p>
    <w:p w14:paraId="27D3AC9D" w14:textId="77777777" w:rsidR="004828EF" w:rsidRDefault="004828EF" w:rsidP="004828EF"/>
    <w:p w14:paraId="7E91C0D9" w14:textId="77777777" w:rsidR="004828EF" w:rsidRDefault="004828EF" w:rsidP="004828EF">
      <w:r>
        <w:t># take advantage of implicit looping in the which function</w:t>
      </w:r>
    </w:p>
    <w:p w14:paraId="38A03F6A" w14:textId="77777777" w:rsidR="004828EF" w:rsidRDefault="004828EF" w:rsidP="004828EF">
      <w:r>
        <w:t># the disadvantage is that the function will cycle through</w:t>
      </w:r>
    </w:p>
    <w:p w14:paraId="76ADA5A3" w14:textId="77777777" w:rsidR="004828EF" w:rsidRDefault="004828EF" w:rsidP="004828EF">
      <w:r>
        <w:t># the entire vector to create a boolean values and then return</w:t>
      </w:r>
    </w:p>
    <w:p w14:paraId="7EB86023" w14:textId="77777777" w:rsidR="004828EF" w:rsidRDefault="004828EF" w:rsidP="004828EF">
      <w:r>
        <w:t># the index of the first place where the condition is true</w:t>
      </w:r>
    </w:p>
    <w:p w14:paraId="024D1DB9" w14:textId="77777777" w:rsidR="004828EF" w:rsidRDefault="004828EF" w:rsidP="004828EF">
      <w:r>
        <w:t xml:space="preserve"># For a very large vector, this might be less efficient </w:t>
      </w:r>
    </w:p>
    <w:p w14:paraId="6379F12F" w14:textId="77777777" w:rsidR="004828EF" w:rsidRDefault="004828EF" w:rsidP="004828EF">
      <w:r>
        <w:t># than an explicit loop that terminates when the first</w:t>
      </w:r>
    </w:p>
    <w:p w14:paraId="58269402" w14:textId="77777777" w:rsidR="004828EF" w:rsidRDefault="004828EF" w:rsidP="004828EF">
      <w:r>
        <w:t># value is found.</w:t>
      </w:r>
    </w:p>
    <w:p w14:paraId="5B08EBD7" w14:textId="77777777" w:rsidR="004828EF" w:rsidRDefault="004828EF" w:rsidP="004828EF">
      <w:r>
        <w:t>first1a &lt;- function(x) return (which (x == 1)[1])</w:t>
      </w:r>
    </w:p>
    <w:p w14:paraId="004C6C27" w14:textId="77777777" w:rsidR="004828EF" w:rsidRDefault="004828EF" w:rsidP="004828EF">
      <w:r>
        <w:t>first1a(b1)</w:t>
      </w:r>
    </w:p>
    <w:p w14:paraId="0EDDCDDE" w14:textId="77777777" w:rsidR="004828EF" w:rsidRDefault="004828EF" w:rsidP="004828EF"/>
    <w:p w14:paraId="6E2F6BE1" w14:textId="77777777" w:rsidR="004828EF" w:rsidRDefault="004828EF" w:rsidP="004828EF">
      <w:r>
        <w:t xml:space="preserve">In addition to the standard if – else constructs found in other languages, R also has a vectorized if-then-else function called ifelse(). </w:t>
      </w:r>
    </w:p>
    <w:p w14:paraId="2C4A81B8" w14:textId="77777777" w:rsidR="004828EF" w:rsidRDefault="004828EF" w:rsidP="004828EF"/>
    <w:p w14:paraId="415F39F3" w14:textId="77777777" w:rsidR="004828EF" w:rsidRDefault="004828EF" w:rsidP="004828EF">
      <w:r>
        <w:t>Here’s an example:</w:t>
      </w:r>
    </w:p>
    <w:p w14:paraId="7D3EEB67" w14:textId="77777777" w:rsidR="004828EF" w:rsidRDefault="004828EF" w:rsidP="004828EF"/>
    <w:p w14:paraId="71D9BD3C" w14:textId="77777777" w:rsidR="004828EF" w:rsidRDefault="004828EF" w:rsidP="004828EF">
      <w:r>
        <w:t>c1 &lt;- 1:10</w:t>
      </w:r>
    </w:p>
    <w:p w14:paraId="493D9983" w14:textId="77777777" w:rsidR="004828EF" w:rsidRDefault="004828EF" w:rsidP="004828EF">
      <w:r>
        <w:t>c2 &lt;- ifelse(c1 %% 2 == 0, "EVEN", "ODD")</w:t>
      </w:r>
    </w:p>
    <w:p w14:paraId="5B371406" w14:textId="77777777" w:rsidR="004828EF" w:rsidRDefault="004828EF" w:rsidP="004828EF">
      <w:r>
        <w:t>c2</w:t>
      </w:r>
    </w:p>
    <w:p w14:paraId="6B08176C" w14:textId="77777777" w:rsidR="004828EF" w:rsidRDefault="004828EF" w:rsidP="004828EF"/>
    <w:p w14:paraId="307783FE" w14:textId="77777777" w:rsidR="004828EF" w:rsidRDefault="004828EF" w:rsidP="004828EF">
      <w:r>
        <w:t>What happens here is that the expression c1 %%2 == 0 results in a vector:</w:t>
      </w:r>
    </w:p>
    <w:p w14:paraId="740F878E" w14:textId="77777777" w:rsidR="004828EF" w:rsidRDefault="004828EF" w:rsidP="004828EF">
      <w:r>
        <w:t xml:space="preserve">[F, T, F, T, F, T, F, T, F, T].  The second argument is treated as a vector [“EVEN” , “EVEN”, .., “EVEN”] with ten elements created by recycling. The third argument is treated as a vector [“ODD”, “ODD”, .., “ODD”] with ten elements also created by recycling. </w:t>
      </w:r>
    </w:p>
    <w:p w14:paraId="12D03C17" w14:textId="77777777" w:rsidR="004828EF" w:rsidRDefault="004828EF" w:rsidP="004828EF"/>
    <w:p w14:paraId="599DE83D" w14:textId="77777777" w:rsidR="004828EF" w:rsidRDefault="004828EF" w:rsidP="004828EF">
      <w:r>
        <w:t>Here’s another example:</w:t>
      </w:r>
    </w:p>
    <w:p w14:paraId="19E35A9B" w14:textId="77777777" w:rsidR="004828EF" w:rsidRDefault="004828EF" w:rsidP="004828EF">
      <w:r>
        <w:t>c3 &lt;- c(9,2,12,5,16,4)</w:t>
      </w:r>
    </w:p>
    <w:p w14:paraId="4217BC1C" w14:textId="77777777" w:rsidR="004828EF" w:rsidRDefault="004828EF" w:rsidP="004828EF">
      <w:r>
        <w:t>c4 &lt;- ifelse(c3 &gt; 6, 2*c3, 3*c3)</w:t>
      </w:r>
    </w:p>
    <w:p w14:paraId="239842CF" w14:textId="77777777" w:rsidR="004828EF" w:rsidRDefault="004828EF" w:rsidP="004828EF">
      <w:r>
        <w:t>c4</w:t>
      </w:r>
    </w:p>
    <w:p w14:paraId="2347C15D" w14:textId="77777777" w:rsidR="004828EF" w:rsidRDefault="004828EF" w:rsidP="004828EF"/>
    <w:p w14:paraId="12D1CF2D" w14:textId="77777777" w:rsidR="004828EF" w:rsidRDefault="004828EF" w:rsidP="004828EF">
      <w:r>
        <w:t>Now let’s look at a measure of association based on Kendall’s Tau.</w:t>
      </w:r>
    </w:p>
    <w:p w14:paraId="1605A247" w14:textId="77777777" w:rsidR="004828EF" w:rsidRDefault="004828EF" w:rsidP="004828EF"/>
    <w:p w14:paraId="712F48B8" w14:textId="77777777" w:rsidR="004828EF" w:rsidRDefault="004828EF" w:rsidP="004828EF">
      <w:r>
        <w:t># Using ifelse to create an association measure based</w:t>
      </w:r>
    </w:p>
    <w:p w14:paraId="3E05AD42" w14:textId="77777777" w:rsidR="004828EF" w:rsidRDefault="004828EF" w:rsidP="004828EF">
      <w:r>
        <w:t># on made up data.</w:t>
      </w:r>
    </w:p>
    <w:p w14:paraId="7AD4A4E6" w14:textId="77777777" w:rsidR="004828EF" w:rsidRDefault="004828EF" w:rsidP="004828EF">
      <w:r>
        <w:t>AirTemp &lt;- c(5, 12, 13, 3, 6, 0, 1, 15, 16, 8, 88)</w:t>
      </w:r>
    </w:p>
    <w:p w14:paraId="4AC70949" w14:textId="77777777" w:rsidR="004828EF" w:rsidRDefault="004828EF" w:rsidP="004828EF">
      <w:r>
        <w:t>Pressure &lt;- c(4, 2, 3, 23, 6, 10, 11, 12, 6, 3, 2)</w:t>
      </w:r>
    </w:p>
    <w:p w14:paraId="50BC0791" w14:textId="77777777" w:rsidR="004828EF" w:rsidRDefault="004828EF" w:rsidP="004828EF"/>
    <w:p w14:paraId="587B1B8B" w14:textId="77777777" w:rsidR="004828EF" w:rsidRDefault="004828EF" w:rsidP="004828EF">
      <w:r>
        <w:t># The measure is defined as the proportion of time</w:t>
      </w:r>
    </w:p>
    <w:p w14:paraId="05DC837C" w14:textId="77777777" w:rsidR="004828EF" w:rsidRDefault="004828EF" w:rsidP="004828EF">
      <w:r>
        <w:t># that AirTemp and Presure move in the same direction</w:t>
      </w:r>
    </w:p>
    <w:p w14:paraId="77ACD34E" w14:textId="77777777" w:rsidR="004828EF" w:rsidRDefault="004828EF" w:rsidP="004828EF"/>
    <w:p w14:paraId="3C335E6F" w14:textId="77777777" w:rsidR="004828EF" w:rsidRDefault="004828EF" w:rsidP="004828EF">
      <w:r>
        <w:t># findud() converts vector v to 1s and -1s representing</w:t>
      </w:r>
    </w:p>
    <w:p w14:paraId="19BA8EFC" w14:textId="77777777" w:rsidR="004828EF" w:rsidRDefault="004828EF" w:rsidP="004828EF">
      <w:r>
        <w:t># whether an element is increasing or decreasing relative</w:t>
      </w:r>
    </w:p>
    <w:p w14:paraId="250C180A" w14:textId="77777777" w:rsidR="004828EF" w:rsidRDefault="004828EF" w:rsidP="004828EF">
      <w:r>
        <w:t># to the previous element. Output length will necessarily</w:t>
      </w:r>
    </w:p>
    <w:p w14:paraId="5C02FDD7" w14:textId="77777777" w:rsidR="004828EF" w:rsidRDefault="004828EF" w:rsidP="004828EF">
      <w:r>
        <w:t># be one less than input. v[-1] is a vector of 15 elements</w:t>
      </w:r>
    </w:p>
    <w:p w14:paraId="79D10282" w14:textId="77777777" w:rsidR="004828EF" w:rsidRDefault="004828EF" w:rsidP="004828EF">
      <w:r>
        <w:t># starting with the second element (removes 1st element)</w:t>
      </w:r>
    </w:p>
    <w:p w14:paraId="625A3A86" w14:textId="77777777" w:rsidR="004828EF" w:rsidRDefault="004828EF" w:rsidP="004828EF">
      <w:r>
        <w:t># v[-length(v)] is also a vector of 15 elements starting</w:t>
      </w:r>
    </w:p>
    <w:p w14:paraId="3A8405EA" w14:textId="77777777" w:rsidR="004828EF" w:rsidRDefault="004828EF" w:rsidP="004828EF">
      <w:r>
        <w:t># with the first element but removing the last.</w:t>
      </w:r>
    </w:p>
    <w:p w14:paraId="75E3B6AC" w14:textId="77777777" w:rsidR="004828EF" w:rsidRDefault="004828EF" w:rsidP="004828EF">
      <w:r>
        <w:t># Then use ifelse to create a 1 for a positive change</w:t>
      </w:r>
    </w:p>
    <w:p w14:paraId="3BE3EE6E" w14:textId="77777777" w:rsidR="004828EF" w:rsidRDefault="004828EF" w:rsidP="004828EF">
      <w:r>
        <w:t># and a -1 for a negative change</w:t>
      </w:r>
    </w:p>
    <w:p w14:paraId="323EB4E0" w14:textId="77777777" w:rsidR="004828EF" w:rsidRDefault="004828EF" w:rsidP="004828EF">
      <w:r>
        <w:t>findud &lt;- function(v) {</w:t>
      </w:r>
    </w:p>
    <w:p w14:paraId="2AADB0B8" w14:textId="77777777" w:rsidR="004828EF" w:rsidRDefault="004828EF" w:rsidP="004828EF">
      <w:r>
        <w:t xml:space="preserve">  vud &lt;- v[-1] - v[-length(v)]</w:t>
      </w:r>
    </w:p>
    <w:p w14:paraId="64615749" w14:textId="77777777" w:rsidR="004828EF" w:rsidRDefault="004828EF" w:rsidP="004828EF">
      <w:r>
        <w:t xml:space="preserve">  return (ifelse(vud &gt; 0, 1, -1))</w:t>
      </w:r>
    </w:p>
    <w:p w14:paraId="055E8090" w14:textId="77777777" w:rsidR="004828EF" w:rsidRDefault="004828EF" w:rsidP="004828EF">
      <w:r>
        <w:t>}</w:t>
      </w:r>
    </w:p>
    <w:p w14:paraId="1576BD27" w14:textId="77777777" w:rsidR="004828EF" w:rsidRDefault="004828EF" w:rsidP="004828EF"/>
    <w:p w14:paraId="0743346C" w14:textId="77777777" w:rsidR="004828EF" w:rsidRDefault="004828EF" w:rsidP="004828EF">
      <w:r>
        <w:t># Instead of making two separate function calls, use</w:t>
      </w:r>
    </w:p>
    <w:p w14:paraId="383ED001" w14:textId="77777777" w:rsidR="004828EF" w:rsidRDefault="004828EF" w:rsidP="004828EF">
      <w:r>
        <w:t># lapply to "apply" the findud function to the two</w:t>
      </w:r>
    </w:p>
    <w:p w14:paraId="5CBE75C0" w14:textId="77777777" w:rsidR="004828EF" w:rsidRDefault="004828EF" w:rsidP="004828EF">
      <w:r>
        <w:t># vectors x and Y. ud[[1]] == ud[[2]] returns a boolean</w:t>
      </w:r>
    </w:p>
    <w:p w14:paraId="11B83A38" w14:textId="77777777" w:rsidR="004828EF" w:rsidRDefault="004828EF" w:rsidP="004828EF">
      <w:r>
        <w:t># vector which is treated as 1's and 0's by the function</w:t>
      </w:r>
    </w:p>
    <w:p w14:paraId="639E264C" w14:textId="77777777" w:rsidR="004828EF" w:rsidRDefault="004828EF" w:rsidP="004828EF">
      <w:r>
        <w:t># mean, i.e. the mean of 4 1's and 6 0's is 0.4 or the</w:t>
      </w:r>
    </w:p>
    <w:p w14:paraId="4530150A" w14:textId="77777777" w:rsidR="004828EF" w:rsidRDefault="004828EF" w:rsidP="004828EF">
      <w:r>
        <w:t># proportion of 1's contained in the vector.</w:t>
      </w:r>
    </w:p>
    <w:p w14:paraId="60A3FBE5" w14:textId="77777777" w:rsidR="004828EF" w:rsidRDefault="004828EF" w:rsidP="004828EF">
      <w:r>
        <w:t>udcorr &lt;- function (x,y) {</w:t>
      </w:r>
    </w:p>
    <w:p w14:paraId="0E03632D" w14:textId="77777777" w:rsidR="004828EF" w:rsidRDefault="004828EF" w:rsidP="004828EF">
      <w:r>
        <w:t xml:space="preserve">  ud &lt;- lapply(list(x,y), findud)</w:t>
      </w:r>
    </w:p>
    <w:p w14:paraId="330066CD" w14:textId="77777777" w:rsidR="004828EF" w:rsidRDefault="004828EF" w:rsidP="004828EF">
      <w:r>
        <w:t xml:space="preserve">  print(ud)</w:t>
      </w:r>
    </w:p>
    <w:p w14:paraId="31749BD1" w14:textId="77777777" w:rsidR="004828EF" w:rsidRPr="00410334" w:rsidRDefault="004828EF" w:rsidP="004828EF">
      <w:r w:rsidRPr="00410334">
        <w:t xml:space="preserve">  return(mean(ud[[1]] == ud[[2]]))</w:t>
      </w:r>
    </w:p>
    <w:p w14:paraId="618A767E" w14:textId="77777777" w:rsidR="004828EF" w:rsidRDefault="004828EF" w:rsidP="004828EF">
      <w:r>
        <w:t>}</w:t>
      </w:r>
    </w:p>
    <w:p w14:paraId="17F0AA40" w14:textId="77777777" w:rsidR="004828EF" w:rsidRDefault="004828EF" w:rsidP="004828EF"/>
    <w:p w14:paraId="06C01100" w14:textId="77777777" w:rsidR="004828EF" w:rsidRDefault="004828EF" w:rsidP="004828EF">
      <w:r>
        <w:t>prop1 &lt;- udcorr(AirTemp, Pressure)</w:t>
      </w:r>
    </w:p>
    <w:p w14:paraId="1158E5E0" w14:textId="77777777" w:rsidR="004828EF" w:rsidRDefault="004828EF" w:rsidP="004828EF">
      <w:r>
        <w:lastRenderedPageBreak/>
        <w:t>prop1</w:t>
      </w:r>
    </w:p>
    <w:p w14:paraId="1A7770AF" w14:textId="77777777" w:rsidR="004828EF" w:rsidRDefault="004828EF" w:rsidP="004828EF"/>
    <w:p w14:paraId="732AA6CA" w14:textId="77777777" w:rsidR="004828EF" w:rsidRDefault="004828EF" w:rsidP="004828EF">
      <w:r w:rsidRPr="00410334">
        <w:rPr>
          <w:b/>
          <w:highlight w:val="yellow"/>
        </w:rPr>
        <w:t>Investigate the sign and diff functions to see why this works</w:t>
      </w:r>
      <w:r w:rsidRPr="00410334">
        <w:rPr>
          <w:b/>
        </w:rPr>
        <w:t>.</w:t>
      </w:r>
    </w:p>
    <w:p w14:paraId="464D7C95" w14:textId="77777777" w:rsidR="004828EF" w:rsidRDefault="004828EF" w:rsidP="004828EF">
      <w:r>
        <w:t># A more compact way to accomplish the same task.</w:t>
      </w:r>
    </w:p>
    <w:p w14:paraId="25B13ADE" w14:textId="77777777" w:rsidR="004828EF" w:rsidRDefault="004828EF" w:rsidP="004828EF">
      <w:r>
        <w:t xml:space="preserve">udcorr2 &lt;- function(x,y) mean(sign(diff(x)) == </w:t>
      </w:r>
    </w:p>
    <w:p w14:paraId="1B2C2F37" w14:textId="77777777" w:rsidR="004828EF" w:rsidRDefault="004828EF" w:rsidP="004828EF">
      <w:r>
        <w:t xml:space="preserve">                              sign(diff(y)))</w:t>
      </w:r>
    </w:p>
    <w:p w14:paraId="091C1F49" w14:textId="77777777" w:rsidR="004828EF" w:rsidRDefault="004828EF" w:rsidP="004828EF">
      <w:r>
        <w:t>prop2 &lt;- udcorr2(AirTemp, Pressure)</w:t>
      </w:r>
    </w:p>
    <w:p w14:paraId="16E8DFE1" w14:textId="77777777" w:rsidR="004828EF" w:rsidRDefault="004828EF" w:rsidP="004828EF">
      <w:r>
        <w:t>prop2</w:t>
      </w:r>
    </w:p>
    <w:p w14:paraId="7EE18297" w14:textId="77777777" w:rsidR="004828EF" w:rsidRDefault="004828EF" w:rsidP="004828EF"/>
    <w:p w14:paraId="2C5BE27A" w14:textId="77777777" w:rsidR="004828EF" w:rsidRPr="00EA60C0" w:rsidRDefault="004828EF" w:rsidP="004828EF">
      <w:pPr>
        <w:rPr>
          <w:b/>
        </w:rPr>
      </w:pPr>
      <w:r w:rsidRPr="00EA60C0">
        <w:rPr>
          <w:b/>
          <w:highlight w:val="yellow"/>
        </w:rPr>
        <w:t>Following is an example of how to get a dataset from the web, load it into R and begin exploring the data.</w:t>
      </w:r>
    </w:p>
    <w:p w14:paraId="5C0C3377" w14:textId="77777777" w:rsidR="004828EF" w:rsidRDefault="004828EF" w:rsidP="004828EF"/>
    <w:p w14:paraId="5B1F5191" w14:textId="77777777" w:rsidR="004828EF" w:rsidRDefault="004828EF" w:rsidP="004828EF">
      <w:r>
        <w:t># One more problem to work through here. UCI is a great</w:t>
      </w:r>
    </w:p>
    <w:p w14:paraId="5B8912BF" w14:textId="77777777" w:rsidR="004828EF" w:rsidRDefault="004828EF" w:rsidP="004828EF">
      <w:r>
        <w:t xml:space="preserve"># resource for datasets. Here's an example of how to </w:t>
      </w:r>
    </w:p>
    <w:p w14:paraId="34A118E2" w14:textId="77777777" w:rsidR="004828EF" w:rsidRDefault="004828EF" w:rsidP="004828EF">
      <w:r>
        <w:t># retrieve the Abalone data</w:t>
      </w:r>
    </w:p>
    <w:p w14:paraId="2344545E" w14:textId="77777777" w:rsidR="004828EF" w:rsidRDefault="004828EF" w:rsidP="004828EF">
      <w:r>
        <w:t>uciaddress &lt;- "http://archive.ics.uci.edu/ml/machine-learning-databases/"</w:t>
      </w:r>
    </w:p>
    <w:p w14:paraId="0F6571D1" w14:textId="77777777" w:rsidR="004828EF" w:rsidRDefault="004828EF" w:rsidP="004828EF">
      <w:r>
        <w:t>dataset &lt;- "abalone/abalone.data"</w:t>
      </w:r>
    </w:p>
    <w:p w14:paraId="41CC2655" w14:textId="77777777" w:rsidR="004828EF" w:rsidRDefault="004828EF" w:rsidP="004828EF">
      <w:r>
        <w:t>getdataset &lt;- paste(uciaddress, dataset, sep="")</w:t>
      </w:r>
    </w:p>
    <w:p w14:paraId="4FE768B0" w14:textId="77777777" w:rsidR="004828EF" w:rsidRDefault="004828EF" w:rsidP="004828EF">
      <w:r>
        <w:t>abalone &lt;- read.csv(getdataset)</w:t>
      </w:r>
    </w:p>
    <w:p w14:paraId="7BA811A8" w14:textId="77777777" w:rsidR="004828EF" w:rsidRDefault="004828EF" w:rsidP="004828EF">
      <w:r>
        <w:t>colnames(abalone) &lt;- c("Gender","Length","Diameter",</w:t>
      </w:r>
    </w:p>
    <w:p w14:paraId="79BA658B" w14:textId="77777777" w:rsidR="004828EF" w:rsidRDefault="004828EF" w:rsidP="004828EF">
      <w:r>
        <w:t xml:space="preserve">                       "Height", "Whole_wgt",</w:t>
      </w:r>
    </w:p>
    <w:p w14:paraId="7ED68E16" w14:textId="77777777" w:rsidR="004828EF" w:rsidRDefault="004828EF" w:rsidP="004828EF">
      <w:r>
        <w:t xml:space="preserve">                       "Shucked_wgt", "Viscera wgt",</w:t>
      </w:r>
    </w:p>
    <w:p w14:paraId="0815E74B" w14:textId="77777777" w:rsidR="004828EF" w:rsidRDefault="004828EF" w:rsidP="004828EF">
      <w:r>
        <w:t xml:space="preserve">                       "Shell wgt", "Rings")</w:t>
      </w:r>
    </w:p>
    <w:p w14:paraId="4B56E11E" w14:textId="77777777" w:rsidR="004828EF" w:rsidRDefault="004828EF" w:rsidP="004828EF"/>
    <w:p w14:paraId="5F071091" w14:textId="77777777" w:rsidR="004828EF" w:rsidRPr="00EA60C0" w:rsidRDefault="004828EF" w:rsidP="004828EF">
      <w:pPr>
        <w:rPr>
          <w:b/>
        </w:rPr>
      </w:pPr>
      <w:r w:rsidRPr="00EA60C0">
        <w:rPr>
          <w:b/>
          <w:highlight w:val="yellow"/>
        </w:rPr>
        <w:t># Quick way to get a sample from a dataframe</w:t>
      </w:r>
    </w:p>
    <w:p w14:paraId="2D136E42" w14:textId="77777777" w:rsidR="004828EF" w:rsidRDefault="004828EF" w:rsidP="004828EF">
      <w:r>
        <w:t xml:space="preserve">randomSample = function(dataframe,n,replacement) {     </w:t>
      </w:r>
    </w:p>
    <w:p w14:paraId="5D799CD0" w14:textId="77777777" w:rsidR="004828EF" w:rsidRDefault="004828EF" w:rsidP="004828EF">
      <w:r>
        <w:t xml:space="preserve">  return (dataframe[sample(nrow(dataframe), n, replace=replacement),]) }</w:t>
      </w:r>
    </w:p>
    <w:p w14:paraId="1D81B24E" w14:textId="77777777" w:rsidR="004828EF" w:rsidRDefault="004828EF" w:rsidP="004828EF">
      <w:r>
        <w:t xml:space="preserve">  </w:t>
      </w:r>
    </w:p>
    <w:p w14:paraId="13A20C8A" w14:textId="77777777" w:rsidR="004828EF" w:rsidRDefault="004828EF" w:rsidP="004828EF">
      <w:r>
        <w:t>absample&lt;-randomSample(abalone, 40, FALSE)</w:t>
      </w:r>
    </w:p>
    <w:p w14:paraId="4AC7D86F" w14:textId="77777777" w:rsidR="004828EF" w:rsidRDefault="004828EF" w:rsidP="004828EF"/>
    <w:p w14:paraId="6FC6ED0B" w14:textId="77777777" w:rsidR="004828EF" w:rsidRDefault="004828EF" w:rsidP="004828EF">
      <w:r>
        <w:t># Let's recode the gender attribute  to demonstrate using nested ifelse().</w:t>
      </w:r>
    </w:p>
    <w:p w14:paraId="3D80AD37" w14:textId="77777777" w:rsidR="004828EF" w:rsidRDefault="004828EF" w:rsidP="004828EF">
      <w:r>
        <w:t># We might want to do this to use Gender in a clustering algorithm.</w:t>
      </w:r>
    </w:p>
    <w:p w14:paraId="0C81F851" w14:textId="77777777" w:rsidR="004828EF" w:rsidRDefault="004828EF" w:rsidP="004828EF">
      <w:r>
        <w:t># What are the actual argument names for ifelse</w:t>
      </w:r>
    </w:p>
    <w:p w14:paraId="711FED07" w14:textId="77777777" w:rsidR="004828EF" w:rsidRDefault="004828EF" w:rsidP="004828EF">
      <w:r>
        <w:t>args(ifelse)</w:t>
      </w:r>
    </w:p>
    <w:p w14:paraId="70D508D2" w14:textId="77777777" w:rsidR="004828EF" w:rsidRDefault="004828EF" w:rsidP="004828EF"/>
    <w:p w14:paraId="37C0540E" w14:textId="77777777" w:rsidR="004828EF" w:rsidRDefault="004828EF" w:rsidP="004828EF">
      <w:r>
        <w:t xml:space="preserve">absample$GenderInt &lt;- ifelse(absample$Gender == 'M', 1, </w:t>
      </w:r>
    </w:p>
    <w:p w14:paraId="686568FC" w14:textId="77777777" w:rsidR="004828EF" w:rsidRDefault="004828EF" w:rsidP="004828EF">
      <w:r>
        <w:t xml:space="preserve">       ifelse(absample$Gender == 'F', 2, 3))</w:t>
      </w:r>
    </w:p>
    <w:p w14:paraId="15798BD4" w14:textId="77777777" w:rsidR="004828EF" w:rsidRDefault="004828EF" w:rsidP="004828EF">
      <w:r>
        <w:t>absample$GenderInt</w:t>
      </w:r>
    </w:p>
    <w:p w14:paraId="72F5F64A" w14:textId="77777777" w:rsidR="004828EF" w:rsidRDefault="004828EF" w:rsidP="004828EF">
      <w:r>
        <w:t>absample$Gender</w:t>
      </w:r>
    </w:p>
    <w:p w14:paraId="60F67083" w14:textId="77777777" w:rsidR="004828EF" w:rsidRDefault="004828EF" w:rsidP="004828EF"/>
    <w:p w14:paraId="694746B3" w14:textId="77777777" w:rsidR="004828EF" w:rsidRDefault="004828EF" w:rsidP="004828EF">
      <w:r>
        <w:t># Find the mean number of rings for each gender type</w:t>
      </w:r>
    </w:p>
    <w:p w14:paraId="6E703D8E" w14:textId="77777777" w:rsidR="004828EF" w:rsidRDefault="004828EF" w:rsidP="004828EF">
      <w:r>
        <w:t>?tapply</w:t>
      </w:r>
    </w:p>
    <w:p w14:paraId="62F66C71" w14:textId="77777777" w:rsidR="004828EF" w:rsidRDefault="004828EF" w:rsidP="004828EF">
      <w:r>
        <w:t>tapply(absample$Rings, absample$Gender, mean)</w:t>
      </w:r>
    </w:p>
    <w:p w14:paraId="22AB0EA2" w14:textId="77777777" w:rsidR="004828EF" w:rsidRDefault="004828EF" w:rsidP="004828EF"/>
    <w:p w14:paraId="175D1FB1" w14:textId="77777777" w:rsidR="004828EF" w:rsidRDefault="004828EF" w:rsidP="004828EF">
      <w:r>
        <w:t>table(list(absample$Gender, absample$Rings))</w:t>
      </w:r>
    </w:p>
    <w:p w14:paraId="6A957DAC" w14:textId="77777777" w:rsidR="004828EF" w:rsidRDefault="004828EF" w:rsidP="004828EF"/>
    <w:p w14:paraId="04032E6B" w14:textId="77777777" w:rsidR="004828EF" w:rsidRDefault="004828EF" w:rsidP="004828EF">
      <w:r>
        <w:t xml:space="preserve"># How good is the sample relative to whole_wgt? How </w:t>
      </w:r>
    </w:p>
    <w:p w14:paraId="091866D0" w14:textId="77777777" w:rsidR="004828EF" w:rsidRDefault="004828EF" w:rsidP="004828EF">
      <w:r>
        <w:t># would you measure?</w:t>
      </w:r>
    </w:p>
    <w:p w14:paraId="082CE5EC" w14:textId="77777777" w:rsidR="004828EF" w:rsidRDefault="004828EF" w:rsidP="004828EF">
      <w:r>
        <w:t>summary(absample$Whole_wgt)</w:t>
      </w:r>
    </w:p>
    <w:p w14:paraId="3D7D5697" w14:textId="77777777" w:rsidR="004828EF" w:rsidRDefault="004828EF" w:rsidP="004828EF">
      <w:r>
        <w:t>summary(abalone$Whole_wgt)</w:t>
      </w:r>
    </w:p>
    <w:p w14:paraId="0C6FC01E" w14:textId="77777777" w:rsidR="004828EF" w:rsidRDefault="004828EF" w:rsidP="004828EF"/>
    <w:p w14:paraId="3629E989" w14:textId="77777777" w:rsidR="004828EF" w:rsidRDefault="004828EF" w:rsidP="004828EF">
      <w:r>
        <w:t># Why is the shell wgt reference different?</w:t>
      </w:r>
    </w:p>
    <w:p w14:paraId="00F0EDD0" w14:textId="77777777" w:rsidR="004828EF" w:rsidRDefault="004828EF" w:rsidP="004828EF">
      <w:r>
        <w:t>summary(absample$"Shell wgt")</w:t>
      </w:r>
    </w:p>
    <w:p w14:paraId="35DFEB27" w14:textId="77777777" w:rsidR="004828EF" w:rsidRDefault="004828EF" w:rsidP="004828EF"/>
    <w:p w14:paraId="6A4CFF8C" w14:textId="77777777" w:rsidR="004828EF" w:rsidRDefault="004828EF" w:rsidP="004828EF">
      <w:r>
        <w:t># Create a new variable size as a binning of Whole_wgt</w:t>
      </w:r>
    </w:p>
    <w:p w14:paraId="26F494FF" w14:textId="77777777" w:rsidR="004828EF" w:rsidRDefault="004828EF" w:rsidP="004828EF">
      <w:r>
        <w:t xml:space="preserve">absample$Size &lt;- ifelse(absample$Whole_wgt &lt; 0.85, </w:t>
      </w:r>
    </w:p>
    <w:p w14:paraId="1004CD23" w14:textId="77777777" w:rsidR="004828EF" w:rsidRDefault="004828EF" w:rsidP="004828EF">
      <w:r>
        <w:t xml:space="preserve">                        "SMALL", "LARGE")</w:t>
      </w:r>
    </w:p>
    <w:p w14:paraId="233E6AAB" w14:textId="77777777" w:rsidR="004828EF" w:rsidRDefault="004828EF" w:rsidP="004828EF">
      <w:r>
        <w:lastRenderedPageBreak/>
        <w:t>table(list(absample$Gender, absample$Size))</w:t>
      </w:r>
    </w:p>
    <w:p w14:paraId="2C8EE961" w14:textId="77777777" w:rsidR="004828EF" w:rsidRDefault="004828EF" w:rsidP="004828EF"/>
    <w:p w14:paraId="019BFE1E" w14:textId="77777777" w:rsidR="004828EF" w:rsidRDefault="004828EF" w:rsidP="004828EF">
      <w:r>
        <w:t># Create a basic plot by weight</w:t>
      </w:r>
    </w:p>
    <w:p w14:paraId="58706A23" w14:textId="77777777" w:rsidR="004828EF" w:rsidRDefault="004828EF" w:rsidP="004828EF">
      <w:r>
        <w:t>Wgt_Gender &lt;- ggplot(absample, aes(x=Diameter,y=Length))</w:t>
      </w:r>
    </w:p>
    <w:p w14:paraId="6BA4A51E" w14:textId="77777777" w:rsidR="004828EF" w:rsidRDefault="004828EF" w:rsidP="004828EF">
      <w:r>
        <w:t>Wgt_Gender &lt;- Wgt_Gender + labs(title="Diameter vs Length by Gender") +</w:t>
      </w:r>
    </w:p>
    <w:p w14:paraId="265F647D" w14:textId="77777777" w:rsidR="004828EF" w:rsidRDefault="004828EF" w:rsidP="004828EF">
      <w:r>
        <w:t xml:space="preserve">  theme(plot.title = element_text(size = rel(2), colour = "blue")) +</w:t>
      </w:r>
    </w:p>
    <w:p w14:paraId="349EDB2A" w14:textId="77777777" w:rsidR="004828EF" w:rsidRDefault="004828EF" w:rsidP="004828EF">
      <w:r>
        <w:t xml:space="preserve">  labs(x="Diameter", y="Length") + </w:t>
      </w:r>
    </w:p>
    <w:p w14:paraId="4D4AA63C" w14:textId="77777777" w:rsidR="004828EF" w:rsidRDefault="004828EF" w:rsidP="004828EF">
      <w:r>
        <w:t xml:space="preserve">  geom_point(aes(colour = factor(Gender)))</w:t>
      </w:r>
    </w:p>
    <w:p w14:paraId="43D82CAE" w14:textId="77777777" w:rsidR="004828EF" w:rsidRDefault="004828EF" w:rsidP="004828EF">
      <w:r>
        <w:t>print(Wgt_Gender)</w:t>
      </w:r>
    </w:p>
    <w:p w14:paraId="5736E3BB" w14:textId="77777777" w:rsidR="004828EF" w:rsidRDefault="004828EF" w:rsidP="004828EF"/>
    <w:p w14:paraId="6FCB5293" w14:textId="77777777" w:rsidR="004828EF" w:rsidRDefault="004828EF" w:rsidP="004828EF">
      <w:r>
        <w:t># Subset the males from the sample</w:t>
      </w:r>
    </w:p>
    <w:p w14:paraId="662BC2D7" w14:textId="77777777" w:rsidR="004828EF" w:rsidRDefault="004828EF" w:rsidP="004828EF">
      <w:r>
        <w:t>malesample &lt;- absample[which(absample$Gender == 'M'),]</w:t>
      </w:r>
    </w:p>
    <w:p w14:paraId="37DEB29C" w14:textId="77777777" w:rsidR="004828EF" w:rsidRDefault="004828EF" w:rsidP="004828EF">
      <w:r>
        <w:t>str(malesample)</w:t>
      </w:r>
    </w:p>
    <w:p w14:paraId="7576D1DA" w14:textId="77777777" w:rsidR="004828EF" w:rsidRDefault="004828EF" w:rsidP="004828EF">
      <w:r>
        <w:t># Subset the females from the sample</w:t>
      </w:r>
    </w:p>
    <w:p w14:paraId="6A5D8776" w14:textId="77777777" w:rsidR="004828EF" w:rsidRDefault="004828EF" w:rsidP="004828EF">
      <w:r>
        <w:t>femalesample &lt;- absample[which(absample$Gender == 'F'),]</w:t>
      </w:r>
    </w:p>
    <w:p w14:paraId="2122B008" w14:textId="77777777" w:rsidR="004828EF" w:rsidRDefault="004828EF" w:rsidP="004828EF">
      <w:r>
        <w:t>str(femalesample)</w:t>
      </w:r>
    </w:p>
    <w:p w14:paraId="4AC7E78A" w14:textId="77777777" w:rsidR="004828EF" w:rsidRDefault="004828EF" w:rsidP="004828EF"/>
    <w:p w14:paraId="720A81A8" w14:textId="77777777" w:rsidR="004828EF" w:rsidRDefault="004828EF" w:rsidP="004828EF">
      <w:r>
        <w:t xml:space="preserve"># Now plot the subsets on the same plot using </w:t>
      </w:r>
    </w:p>
    <w:p w14:paraId="181CF2C9" w14:textId="77777777" w:rsidR="004828EF" w:rsidRDefault="004828EF" w:rsidP="004828EF">
      <w:r>
        <w:t># different colors for Gender</w:t>
      </w:r>
    </w:p>
    <w:p w14:paraId="299ABA19" w14:textId="77777777" w:rsidR="004828EF" w:rsidRDefault="004828EF" w:rsidP="004828EF">
      <w:r>
        <w:t>Wgt_Gender2 &lt;- ggplot(absample, aes(x=Diameter,y=Length))</w:t>
      </w:r>
    </w:p>
    <w:p w14:paraId="2FE229F3" w14:textId="77777777" w:rsidR="004828EF" w:rsidRDefault="004828EF" w:rsidP="004828EF">
      <w:r>
        <w:t>Wgt_Gender2 &lt;- Wgt_Gender2 + labs(title="Diameter vs Length by Gender") +</w:t>
      </w:r>
    </w:p>
    <w:p w14:paraId="12701317" w14:textId="77777777" w:rsidR="004828EF" w:rsidRDefault="004828EF" w:rsidP="004828EF">
      <w:r>
        <w:t xml:space="preserve">  theme(plot.title = element_text(size = rel(2), colour = "blue")) +</w:t>
      </w:r>
    </w:p>
    <w:p w14:paraId="70991B97" w14:textId="77777777" w:rsidR="004828EF" w:rsidRDefault="004828EF" w:rsidP="004828EF">
      <w:r>
        <w:t xml:space="preserve">  labs(x="Diameter", y="Length") + </w:t>
      </w:r>
    </w:p>
    <w:p w14:paraId="3CC45F93" w14:textId="77777777" w:rsidR="004828EF" w:rsidRDefault="004828EF" w:rsidP="004828EF">
      <w:r>
        <w:t xml:space="preserve">  geom_point(data=femalesample, color = "red", size = 3) +</w:t>
      </w:r>
    </w:p>
    <w:p w14:paraId="54935DA6" w14:textId="77777777" w:rsidR="004828EF" w:rsidRDefault="004828EF" w:rsidP="004828EF">
      <w:r>
        <w:t xml:space="preserve">  geom_point(data=malesample, color = "blue", size = 3)</w:t>
      </w:r>
    </w:p>
    <w:p w14:paraId="347C7B94" w14:textId="77777777" w:rsidR="004828EF" w:rsidRPr="00132C8F" w:rsidRDefault="004828EF" w:rsidP="004828EF">
      <w:r>
        <w:t>print(Wgt_Gender2)</w:t>
      </w:r>
    </w:p>
    <w:p w14:paraId="19745CDE" w14:textId="0E583458" w:rsidR="00316B92" w:rsidRDefault="00316B92">
      <w:r>
        <w:br w:type="page"/>
      </w:r>
    </w:p>
    <w:p w14:paraId="3A584870" w14:textId="140D9974" w:rsidR="009946F5" w:rsidRDefault="009946F5" w:rsidP="009946F5">
      <w:pPr>
        <w:pStyle w:val="Heading2"/>
      </w:pPr>
      <w:r>
        <w:lastRenderedPageBreak/>
        <w:t>R Conditional logic, loops, and functions (Chapters 9 and 10 from an introduction to R)</w:t>
      </w:r>
    </w:p>
    <w:p w14:paraId="68C4AFEF" w14:textId="5C9E57E3" w:rsidR="009946F5" w:rsidRDefault="009946F5" w:rsidP="009946F5">
      <w:pPr>
        <w:pStyle w:val="Heading3"/>
      </w:pPr>
      <w:r>
        <w:t>Grouped Expressions</w:t>
      </w:r>
    </w:p>
    <w:p w14:paraId="49BB6562" w14:textId="77777777" w:rsidR="009946F5" w:rsidRDefault="009946F5" w:rsidP="009946F5">
      <w:r>
        <w:t>R is an expression language in the sense that its only command type is a function or expression which returns a result. Even an assignment is an expression whose result is the value assigned, and it may be used wherever any expression may be used; in particular multiple assignments are possible.</w:t>
      </w:r>
    </w:p>
    <w:p w14:paraId="419E872A" w14:textId="352D3918" w:rsidR="009946F5" w:rsidRDefault="009946F5" w:rsidP="009946F5">
      <w:r>
        <w:t>Commands may be grouped together in braces, {expr_1; ...; expr_m}, in which case the value of the group is the result of the last expression in the group evaluated. Since such a group is also an expression it may, for example, be itself included in parentheses and used a part of an even larger expression, and so on.</w:t>
      </w:r>
    </w:p>
    <w:p w14:paraId="22F4150D" w14:textId="08D86A91" w:rsidR="009946F5" w:rsidRDefault="009946F5" w:rsidP="009946F5">
      <w:pPr>
        <w:pStyle w:val="Heading3"/>
      </w:pPr>
      <w:r>
        <w:t>Conditionals</w:t>
      </w:r>
    </w:p>
    <w:p w14:paraId="21988E5E" w14:textId="77777777" w:rsidR="009946F5" w:rsidRDefault="009946F5" w:rsidP="009946F5">
      <w:r>
        <w:t>The language has available a conditional construction of the form</w:t>
      </w:r>
    </w:p>
    <w:p w14:paraId="749A7281" w14:textId="188278F6" w:rsidR="009946F5" w:rsidRDefault="009946F5" w:rsidP="009946F5">
      <w:r>
        <w:tab/>
        <w:t>&gt; if (expr_1) expr_2 else expr_3</w:t>
      </w:r>
    </w:p>
    <w:p w14:paraId="6427AE34" w14:textId="77777777" w:rsidR="009946F5" w:rsidRDefault="009946F5" w:rsidP="009946F5">
      <w:pPr>
        <w:pStyle w:val="NoSpacing"/>
      </w:pPr>
      <w:r>
        <w:t>where expr 1 must evaluate to a single logical value and the result of the entire expression is</w:t>
      </w:r>
    </w:p>
    <w:p w14:paraId="6152FE18" w14:textId="77777777" w:rsidR="009946F5" w:rsidRDefault="009946F5" w:rsidP="009946F5">
      <w:r>
        <w:t>then evident.</w:t>
      </w:r>
    </w:p>
    <w:p w14:paraId="47EACC90" w14:textId="77777777" w:rsidR="009946F5" w:rsidRDefault="009946F5" w:rsidP="009946F5">
      <w:r>
        <w:t>The “short-circuit” operators &amp;&amp; and || are often used as part of the condition in an if statement. Whereas &amp; and | apply element-wise to vectors, &amp;&amp; and || apply to vectors of length one, and only evaluate their second argument if necessary.</w:t>
      </w:r>
    </w:p>
    <w:p w14:paraId="717D0428" w14:textId="15B69518" w:rsidR="009946F5" w:rsidRDefault="009946F5" w:rsidP="009946F5">
      <w:r>
        <w:t>There is a vectorized version of the if/else construct, the ifelse function. This has the form ifelse(condition, a, b) and returns a vector of the length of its longest argument, with elements a[i] if condition[i] is true, otherwise b[i].</w:t>
      </w:r>
    </w:p>
    <w:p w14:paraId="157BFFA4" w14:textId="510AE076" w:rsidR="003E602E" w:rsidRDefault="003E602E" w:rsidP="003E602E">
      <w:pPr>
        <w:pStyle w:val="Heading3"/>
      </w:pPr>
      <w:r>
        <w:t>Loops</w:t>
      </w:r>
    </w:p>
    <w:p w14:paraId="29297B1B" w14:textId="77777777" w:rsidR="003E602E" w:rsidRDefault="003E602E" w:rsidP="003E602E">
      <w:r>
        <w:t>There is also a for loop construction which has the form</w:t>
      </w:r>
    </w:p>
    <w:p w14:paraId="37648729" w14:textId="77777777" w:rsidR="003E602E" w:rsidRDefault="003E602E" w:rsidP="003E602E">
      <w:r>
        <w:t>&gt; for (name in expr_1) expr_2</w:t>
      </w:r>
    </w:p>
    <w:p w14:paraId="26A20D42" w14:textId="77777777" w:rsidR="003E602E" w:rsidRDefault="003E602E" w:rsidP="003E602E">
      <w:r>
        <w:t>where name is the loop variable. expr 1 is a vector expression, (often a sequence like 1:20), and expr 2 is often a grouped expression with its sub-expressions written in terms of the dummy name. expr 2 is repeatedly evaluated as name ranges through the values in the vector result of expr 1.</w:t>
      </w:r>
    </w:p>
    <w:p w14:paraId="31E35CE4" w14:textId="77777777" w:rsidR="003E602E" w:rsidRDefault="003E602E" w:rsidP="003E602E">
      <w:r>
        <w:t>As an example, suppose ind is a vector of class indicators and we wish to produce separate plots of y versus x within classes. One possibility here is to use coplot(),1 which will produce an array of plots corresponding to each level of the factor. Another way to do this, now putting all plots on the one display, is as follows:</w:t>
      </w:r>
    </w:p>
    <w:p w14:paraId="7A6F6E57" w14:textId="77777777" w:rsidR="003E602E" w:rsidRDefault="003E602E" w:rsidP="003E602E">
      <w:r>
        <w:t xml:space="preserve">     &gt; xc &lt;- split(x, ind)</w:t>
      </w:r>
    </w:p>
    <w:p w14:paraId="1FE905CE" w14:textId="77777777" w:rsidR="003E602E" w:rsidRDefault="003E602E" w:rsidP="003E602E">
      <w:r>
        <w:t xml:space="preserve">     &gt; yc &lt;- split(y, ind)</w:t>
      </w:r>
    </w:p>
    <w:p w14:paraId="49906F9A" w14:textId="77777777" w:rsidR="003E602E" w:rsidRDefault="003E602E" w:rsidP="003E602E">
      <w:r>
        <w:t xml:space="preserve">     &gt; for (i in 1:length(yc)) {</w:t>
      </w:r>
    </w:p>
    <w:p w14:paraId="45163086" w14:textId="77777777" w:rsidR="003E602E" w:rsidRDefault="003E602E" w:rsidP="003E602E">
      <w:r>
        <w:lastRenderedPageBreak/>
        <w:t xml:space="preserve">         plot(xc[[i]], yc[[i]])</w:t>
      </w:r>
    </w:p>
    <w:p w14:paraId="7F506CC0" w14:textId="77777777" w:rsidR="003E602E" w:rsidRDefault="003E602E" w:rsidP="003E602E">
      <w:r>
        <w:t xml:space="preserve">         abline(lsfit(xc[[i]], yc[[i]]))</w:t>
      </w:r>
    </w:p>
    <w:p w14:paraId="4B690D6A" w14:textId="77777777" w:rsidR="003E602E" w:rsidRDefault="003E602E" w:rsidP="003E602E">
      <w:r>
        <w:t xml:space="preserve">       }</w:t>
      </w:r>
    </w:p>
    <w:p w14:paraId="2951FD50" w14:textId="18348B87" w:rsidR="003E602E" w:rsidRDefault="003E602E" w:rsidP="003E602E">
      <w:r>
        <w:t>(Note the function split() which produces a list of vectors obtained by splitting a larger vector according to the classes specified by a factor. This is a useful function, mostly used in connection with boxplots. See the help facility for further details.)</w:t>
      </w:r>
    </w:p>
    <w:p w14:paraId="0846004E" w14:textId="77777777" w:rsidR="003E602E" w:rsidRDefault="003E602E" w:rsidP="003E602E">
      <w:r>
        <w:t>Warning: for() loops are used in R code much less often than in compiled languages. Code that takes a ‘whole object’ view is likely to be both clearer and faster in R.</w:t>
      </w:r>
    </w:p>
    <w:p w14:paraId="00865BB9" w14:textId="77777777" w:rsidR="003E602E" w:rsidRDefault="003E602E" w:rsidP="003E602E">
      <w:r>
        <w:t>Other looping facilities include the</w:t>
      </w:r>
    </w:p>
    <w:p w14:paraId="3D798234" w14:textId="77777777" w:rsidR="003E602E" w:rsidRDefault="003E602E" w:rsidP="003E602E">
      <w:r>
        <w:t>&gt; repeat expr statement and the</w:t>
      </w:r>
    </w:p>
    <w:p w14:paraId="7984CEFE" w14:textId="77777777" w:rsidR="003E602E" w:rsidRDefault="003E602E" w:rsidP="003E602E">
      <w:r>
        <w:t>&gt; while (condition) expr statement.</w:t>
      </w:r>
    </w:p>
    <w:p w14:paraId="7705E43A" w14:textId="77777777" w:rsidR="003E602E" w:rsidRDefault="003E602E" w:rsidP="003E602E">
      <w:r>
        <w:t>The break statement can be used to terminate any loop, possibly abnormally. This is the only way to terminate repeat loops.</w:t>
      </w:r>
    </w:p>
    <w:p w14:paraId="38116BF3" w14:textId="77777777" w:rsidR="003E602E" w:rsidRDefault="003E602E" w:rsidP="003E602E">
      <w:r>
        <w:t>The next statement can be used to discontinue one particular cycle and skip to the “next”.</w:t>
      </w:r>
    </w:p>
    <w:p w14:paraId="32D982B9" w14:textId="0F670BE4" w:rsidR="003E602E" w:rsidRDefault="003E602E" w:rsidP="003E602E">
      <w:pPr>
        <w:pStyle w:val="Heading3"/>
      </w:pPr>
      <w:r>
        <w:t>Functions</w:t>
      </w:r>
    </w:p>
    <w:p w14:paraId="639B523F" w14:textId="77777777" w:rsidR="003E602E" w:rsidRDefault="003E602E" w:rsidP="003E602E">
      <w:r>
        <w:t>As we have seen informally along the way, the R language allows the user to create objects of mode function. These are true R functions that are stored in a special internal form and may be used in further expressions and so on. In the process, the language gains enormously in power, convenience and elegance, and learning to write useful functions is one of the main ways to make your use of R comfortable and productive.</w:t>
      </w:r>
    </w:p>
    <w:p w14:paraId="58AF14F3" w14:textId="77777777" w:rsidR="003E602E" w:rsidRDefault="003E602E" w:rsidP="003E602E">
      <w:r>
        <w:t>It should be emphasized that most of the functions supplied as part of the R system, such as mean(), var(), postscript() and so on, are themselves written in R and thus do not differ materially from user written functions.</w:t>
      </w:r>
    </w:p>
    <w:p w14:paraId="4FC394DB" w14:textId="77777777" w:rsidR="003E602E" w:rsidRDefault="003E602E" w:rsidP="003E602E">
      <w:r>
        <w:t>A function is defined by an assignment of the form</w:t>
      </w:r>
    </w:p>
    <w:p w14:paraId="1D326296" w14:textId="77777777" w:rsidR="003E602E" w:rsidRDefault="003E602E" w:rsidP="003E602E">
      <w:pPr>
        <w:ind w:firstLine="708"/>
      </w:pPr>
      <w:r>
        <w:t>&gt; name &lt;- function(arg_1, arg_2, ...) expression</w:t>
      </w:r>
    </w:p>
    <w:p w14:paraId="7F3FEFA8" w14:textId="4259F718" w:rsidR="003E602E" w:rsidRDefault="003E602E" w:rsidP="00A32FE3">
      <w:pPr>
        <w:pStyle w:val="NoSpacing"/>
      </w:pPr>
      <w:r>
        <w:t>The expression is an R expression, (usually a grouped expression), that uses the arguments,</w:t>
      </w:r>
      <w:r w:rsidR="00A32FE3">
        <w:t xml:space="preserve"> </w:t>
      </w:r>
      <w:r>
        <w:t>arg i, to calculate a value. The value of the expression is the value returned for the function. A call to the function then usually takes the form name(expr_1, expr_2, ...) and may</w:t>
      </w:r>
      <w:r w:rsidR="00A32FE3">
        <w:t xml:space="preserve"> </w:t>
      </w:r>
      <w:r>
        <w:t>occur anywhere a function call is legitimate.</w:t>
      </w:r>
    </w:p>
    <w:p w14:paraId="106919C8" w14:textId="7FD0859F" w:rsidR="00A32FE3" w:rsidRDefault="00F8301D" w:rsidP="00F8301D">
      <w:pPr>
        <w:pStyle w:val="Heading3"/>
      </w:pPr>
      <w:r>
        <w:t>Function Examples</w:t>
      </w:r>
    </w:p>
    <w:p w14:paraId="5E1A92E5" w14:textId="77777777" w:rsidR="00F8301D" w:rsidRDefault="00F8301D" w:rsidP="00F8301D">
      <w:r>
        <w:t>As a first example, consider a function to calculate the two sample t-statistic, showing “all the steps”. This is an artificial example, of course, since there are other, simpler ways of achieving the same end.</w:t>
      </w:r>
    </w:p>
    <w:p w14:paraId="3C8239AD" w14:textId="77777777" w:rsidR="00F8301D" w:rsidRDefault="00F8301D" w:rsidP="00F8301D">
      <w:r>
        <w:t>The function is defined as follows:</w:t>
      </w:r>
    </w:p>
    <w:p w14:paraId="6AEB7D8F" w14:textId="77777777" w:rsidR="00F8301D" w:rsidRDefault="00F8301D" w:rsidP="00F8301D">
      <w:r>
        <w:t xml:space="preserve">     &gt; twosam &lt;- function(y1, y2) {</w:t>
      </w:r>
    </w:p>
    <w:p w14:paraId="673CBD60" w14:textId="77777777" w:rsidR="00F8301D" w:rsidRDefault="00F8301D" w:rsidP="00F8301D">
      <w:r>
        <w:lastRenderedPageBreak/>
        <w:t xml:space="preserve">         n1  &lt;- length(y1); n2  &lt;- length(y2)</w:t>
      </w:r>
    </w:p>
    <w:p w14:paraId="2039F168" w14:textId="77777777" w:rsidR="00F8301D" w:rsidRDefault="00F8301D" w:rsidP="00F8301D">
      <w:r>
        <w:t xml:space="preserve">         yb1 &lt;- mean(y1);   yb2 &lt;- mean(y2)</w:t>
      </w:r>
    </w:p>
    <w:p w14:paraId="69EEDAFA" w14:textId="77777777" w:rsidR="00F8301D" w:rsidRDefault="00F8301D" w:rsidP="00F8301D">
      <w:r>
        <w:t xml:space="preserve">         s1  &lt;- var(y1);    s2  &lt;- var(y2)</w:t>
      </w:r>
    </w:p>
    <w:p w14:paraId="0B538B81" w14:textId="77777777" w:rsidR="00F8301D" w:rsidRDefault="00F8301D" w:rsidP="00F8301D">
      <w:r>
        <w:t xml:space="preserve">         s &lt;- ((n1-1)*s1 + (n2-1)*s2)/(n1+n2-2)</w:t>
      </w:r>
    </w:p>
    <w:p w14:paraId="1F1B8FCF" w14:textId="77777777" w:rsidR="00F8301D" w:rsidRDefault="00F8301D" w:rsidP="00F8301D">
      <w:r>
        <w:t xml:space="preserve">         tst &lt;- (yb1 - yb2)/sqrt(s*(1/n1 + 1/n2))</w:t>
      </w:r>
    </w:p>
    <w:p w14:paraId="7F68B7A9" w14:textId="77777777" w:rsidR="00F8301D" w:rsidRDefault="00F8301D" w:rsidP="00F8301D">
      <w:r>
        <w:t xml:space="preserve">         tst</w:t>
      </w:r>
    </w:p>
    <w:p w14:paraId="6F5AC8D3" w14:textId="77777777" w:rsidR="00F8301D" w:rsidRDefault="00F8301D" w:rsidP="00F8301D">
      <w:r>
        <w:t>}</w:t>
      </w:r>
    </w:p>
    <w:p w14:paraId="08D73F5E" w14:textId="77777777" w:rsidR="00F8301D" w:rsidRDefault="00F8301D" w:rsidP="00F8301D">
      <w:r>
        <w:t>With this function defined, you could perform two sample t-tests using a call such as &gt; tstat &lt;- twosam(data$male, data$female); tstat</w:t>
      </w:r>
    </w:p>
    <w:p w14:paraId="44A69E3D" w14:textId="77777777" w:rsidR="00F8301D" w:rsidRDefault="00F8301D" w:rsidP="00F8301D">
      <w:r>
        <w:t>As a second example, consider a function to emulate directly the Matlab backslash com- mand, which returns the coefficients of the orthogonal projection of the vector y onto the column space of the matrix, X. (This is ordinarily called the least squares estimate of the regression coefficients.) This would ordinarily be done with the qr() function; however this is sometimes a bit tricky to use directly and it pays to have a simple function such as the following to use it safely.</w:t>
      </w:r>
    </w:p>
    <w:p w14:paraId="471160A1" w14:textId="633AD76A" w:rsidR="00F8301D" w:rsidRDefault="00F8301D" w:rsidP="00F8301D">
      <w:r>
        <w:t>Thus given a n by 1 vector y and an n by p matrix X then X y is defined as (X</w:t>
      </w:r>
      <w:r w:rsidRPr="00E0619C">
        <w:rPr>
          <w:vertAlign w:val="superscript"/>
        </w:rPr>
        <w:t>T</w:t>
      </w:r>
      <w:r>
        <w:t xml:space="preserve"> X)</w:t>
      </w:r>
      <w:r w:rsidRPr="00E0619C">
        <w:rPr>
          <w:vertAlign w:val="superscript"/>
        </w:rPr>
        <w:t>−</w:t>
      </w:r>
      <w:r>
        <w:t>X</w:t>
      </w:r>
      <w:r w:rsidRPr="00E0619C">
        <w:rPr>
          <w:vertAlign w:val="superscript"/>
        </w:rPr>
        <w:t>T</w:t>
      </w:r>
      <w:r>
        <w:t xml:space="preserve"> y, where (X</w:t>
      </w:r>
      <w:r w:rsidR="00E0619C" w:rsidRPr="00E0619C">
        <w:rPr>
          <w:vertAlign w:val="superscript"/>
        </w:rPr>
        <w:t>T</w:t>
      </w:r>
      <w:r>
        <w:t xml:space="preserve"> X)</w:t>
      </w:r>
      <w:r w:rsidRPr="00E0619C">
        <w:rPr>
          <w:vertAlign w:val="superscript"/>
        </w:rPr>
        <w:t>−</w:t>
      </w:r>
      <w:r>
        <w:t xml:space="preserve"> is a generalized inverse of X</w:t>
      </w:r>
      <w:r w:rsidR="00E0619C">
        <w:rPr>
          <w:sz w:val="20"/>
        </w:rPr>
        <w:t>’</w:t>
      </w:r>
      <w:r>
        <w:t>X.</w:t>
      </w:r>
    </w:p>
    <w:p w14:paraId="00B4CB7F" w14:textId="77777777" w:rsidR="00F8301D" w:rsidRDefault="00F8301D" w:rsidP="00F8301D">
      <w:r>
        <w:t xml:space="preserve">     &gt; bslash &lt;- function(X, y) {</w:t>
      </w:r>
    </w:p>
    <w:p w14:paraId="32EF73CC" w14:textId="77777777" w:rsidR="00F8301D" w:rsidRDefault="00F8301D" w:rsidP="00F8301D">
      <w:r>
        <w:t xml:space="preserve">       X &lt;- qr(X)</w:t>
      </w:r>
    </w:p>
    <w:p w14:paraId="273A167B" w14:textId="77777777" w:rsidR="00F8301D" w:rsidRDefault="00F8301D" w:rsidP="00F8301D">
      <w:r>
        <w:t xml:space="preserve">       qr.coef(X, y)</w:t>
      </w:r>
    </w:p>
    <w:p w14:paraId="7A7D2297" w14:textId="77777777" w:rsidR="00F8301D" w:rsidRDefault="00F8301D" w:rsidP="00F8301D">
      <w:r>
        <w:t>}</w:t>
      </w:r>
    </w:p>
    <w:p w14:paraId="2DA5025D" w14:textId="77777777" w:rsidR="00F8301D" w:rsidRDefault="00F8301D" w:rsidP="00F8301D">
      <w:r>
        <w:t>After this object is created it may be used in statements such as</w:t>
      </w:r>
    </w:p>
    <w:p w14:paraId="2E5883A0" w14:textId="77777777" w:rsidR="00F8301D" w:rsidRDefault="00F8301D" w:rsidP="00F8301D">
      <w:r>
        <w:t xml:space="preserve">     &gt; regcoeff &lt;- bslash(Xmat, yvar)</w:t>
      </w:r>
    </w:p>
    <w:p w14:paraId="7DA325B6" w14:textId="14BE62CD" w:rsidR="00F8301D" w:rsidRDefault="00F8301D" w:rsidP="00F8301D">
      <w:r>
        <w:t>￼and so on.</w:t>
      </w:r>
    </w:p>
    <w:p w14:paraId="5CB75021" w14:textId="6366DF23" w:rsidR="00E0619C" w:rsidRDefault="00E0619C" w:rsidP="00F8301D">
      <w:r w:rsidRPr="00E0619C">
        <w:t>The classical R function lsfit() does this job quite well, and more. It in turn uses the functions qr() and qr.coef() in the slightly counterintuitive way above to do this part of the calculation. Hence there is probably some value in having just this part isolated in a simple to use function if it is going to be in frequent use. If so, we may wish to make it a matrix binary operator for even more convenient use.</w:t>
      </w:r>
    </w:p>
    <w:p w14:paraId="00804BF8" w14:textId="163B31CA" w:rsidR="00E0619C" w:rsidRDefault="00E0619C" w:rsidP="00E0619C">
      <w:pPr>
        <w:pStyle w:val="Heading3"/>
      </w:pPr>
      <w:r>
        <w:t>Defining New Binary Operators</w:t>
      </w:r>
    </w:p>
    <w:p w14:paraId="105543F8" w14:textId="77777777" w:rsidR="00E0619C" w:rsidRDefault="00E0619C" w:rsidP="00E0619C">
      <w:pPr>
        <w:pStyle w:val="NoSpacing"/>
      </w:pPr>
      <w:r>
        <w:t>Had we given the bslash() function a different name, namely one of the form %anything%</w:t>
      </w:r>
    </w:p>
    <w:p w14:paraId="321D47D4" w14:textId="77777777" w:rsidR="00E0619C" w:rsidRDefault="00E0619C" w:rsidP="00E0619C">
      <w:r>
        <w:t>it could have been used as a binary operator in expressions rather than in function form. Suppose, for example, we choose ! for the internal character. The function definition would then start as</w:t>
      </w:r>
    </w:p>
    <w:p w14:paraId="2859557A" w14:textId="77777777" w:rsidR="00E0619C" w:rsidRDefault="00E0619C" w:rsidP="00E0619C">
      <w:pPr>
        <w:ind w:firstLine="708"/>
      </w:pPr>
      <w:r>
        <w:t>&gt; "%!%" &lt;- function(X, y) { ... }</w:t>
      </w:r>
    </w:p>
    <w:p w14:paraId="0630EB69" w14:textId="77777777" w:rsidR="00E0619C" w:rsidRDefault="00E0619C" w:rsidP="00E0619C">
      <w:pPr>
        <w:pStyle w:val="NoSpacing"/>
      </w:pPr>
      <w:r>
        <w:lastRenderedPageBreak/>
        <w:t>(Note the use of quote marks.) The function could then be used as X %!% y. (The backslash</w:t>
      </w:r>
    </w:p>
    <w:p w14:paraId="1DC3D691" w14:textId="77777777" w:rsidR="00E0619C" w:rsidRDefault="00E0619C" w:rsidP="00E0619C">
      <w:r>
        <w:t>symbol itself is not a convenient choice as it presents special problems in this context.)</w:t>
      </w:r>
    </w:p>
    <w:p w14:paraId="77F1D48B" w14:textId="7D0B2DB9" w:rsidR="00E0619C" w:rsidRDefault="00E0619C" w:rsidP="00E0619C">
      <w:r>
        <w:t>The matrix multiplication operator, %*%, and the outer product matrix operator %o% are other examples of binary operators defined in this way.</w:t>
      </w:r>
    </w:p>
    <w:p w14:paraId="48E94B9B" w14:textId="3906468F" w:rsidR="008A0392" w:rsidRDefault="008A0392" w:rsidP="008A0392">
      <w:pPr>
        <w:pStyle w:val="Heading3"/>
      </w:pPr>
      <w:r>
        <w:t>Named Arguments and Defaults</w:t>
      </w:r>
    </w:p>
    <w:p w14:paraId="05CA34F1" w14:textId="77777777" w:rsidR="008A0392" w:rsidRDefault="008A0392" w:rsidP="008A0392">
      <w:r>
        <w:t>As first noted in Section 2.3 [Generating regular sequences], page 8, if arguments to called functions are given in the “name=object” form, they may be given in any order. Furthermore the argument sequence may begin in the unnamed, positional form, and specify named arguments after the positional arguments.</w:t>
      </w:r>
    </w:p>
    <w:p w14:paraId="395DC570" w14:textId="77777777" w:rsidR="008A0392" w:rsidRDefault="008A0392" w:rsidP="008A0392">
      <w:r>
        <w:t>Thus if there is a function fun1 defined by</w:t>
      </w:r>
    </w:p>
    <w:p w14:paraId="5D6C22E4" w14:textId="77777777" w:rsidR="008A0392" w:rsidRDefault="008A0392" w:rsidP="00181DB0">
      <w:pPr>
        <w:pStyle w:val="NoSpacing"/>
      </w:pPr>
      <w:r>
        <w:t xml:space="preserve">     &gt; fun1 &lt;- function(data, data.frame, graph, limit) {</w:t>
      </w:r>
    </w:p>
    <w:p w14:paraId="7D48AA08" w14:textId="61D16225" w:rsidR="00181DB0" w:rsidRDefault="00181DB0" w:rsidP="00181DB0">
      <w:pPr>
        <w:pStyle w:val="NoSpacing"/>
      </w:pPr>
      <w:r>
        <w:t xml:space="preserve">             </w:t>
      </w:r>
      <w:r w:rsidR="008A0392">
        <w:t>[function body omitted]</w:t>
      </w:r>
    </w:p>
    <w:p w14:paraId="057CD926" w14:textId="38AF1071" w:rsidR="008A0392" w:rsidRDefault="00181DB0" w:rsidP="008A0392">
      <w:r>
        <w:t xml:space="preserve">         </w:t>
      </w:r>
      <w:r w:rsidR="008A0392">
        <w:t>}</w:t>
      </w:r>
    </w:p>
    <w:p w14:paraId="21A3283A" w14:textId="77777777" w:rsidR="008A0392" w:rsidRDefault="008A0392" w:rsidP="008A0392">
      <w:r>
        <w:t>then the function may be invoked in several ways, for example</w:t>
      </w:r>
    </w:p>
    <w:p w14:paraId="0B4AED00" w14:textId="77777777" w:rsidR="008A0392" w:rsidRDefault="008A0392" w:rsidP="008A0392">
      <w:r>
        <w:t xml:space="preserve">     &gt; ans &lt;- fun1(d, df, TRUE, 20)</w:t>
      </w:r>
    </w:p>
    <w:p w14:paraId="5472C7C1" w14:textId="77777777" w:rsidR="008A0392" w:rsidRDefault="008A0392" w:rsidP="008A0392">
      <w:r>
        <w:t xml:space="preserve">     &gt; ans &lt;- fun1(d, df, graph=TRUE, limit=20)</w:t>
      </w:r>
    </w:p>
    <w:p w14:paraId="52661E24" w14:textId="77777777" w:rsidR="008A0392" w:rsidRDefault="008A0392" w:rsidP="008A0392">
      <w:r>
        <w:t xml:space="preserve">     &gt; ans &lt;- fun1(data=d, limit=20, graph=TRUE, data.frame=df)</w:t>
      </w:r>
    </w:p>
    <w:p w14:paraId="329F1B8D" w14:textId="77777777" w:rsidR="008A0392" w:rsidRDefault="008A0392" w:rsidP="008A0392">
      <w:r>
        <w:t>are all equivalent.</w:t>
      </w:r>
    </w:p>
    <w:p w14:paraId="1CF0CD36" w14:textId="77777777" w:rsidR="008A0392" w:rsidRDefault="008A0392" w:rsidP="008A0392">
      <w:r>
        <w:t>In many cases arguments can be given commonly appropriate default values, in which case they may be omitted altogether from the call when the defaults are appropriate. For example, if fun1 were defined as</w:t>
      </w:r>
    </w:p>
    <w:p w14:paraId="5CFD540D" w14:textId="77777777" w:rsidR="008A0392" w:rsidRDefault="008A0392" w:rsidP="008A0392">
      <w:r>
        <w:t xml:space="preserve">     &gt; fun1 &lt;- function(data, data.frame, graph=TRUE, limit=20) { ... }</w:t>
      </w:r>
    </w:p>
    <w:p w14:paraId="7D8E62D7" w14:textId="77777777" w:rsidR="008A0392" w:rsidRDefault="008A0392" w:rsidP="008A0392">
      <w:r>
        <w:t>it could be called as</w:t>
      </w:r>
    </w:p>
    <w:p w14:paraId="5A72D66D" w14:textId="77777777" w:rsidR="008A0392" w:rsidRDefault="008A0392" w:rsidP="008A0392">
      <w:r>
        <w:t xml:space="preserve">     &gt; ans &lt;- fun1(d, df)</w:t>
      </w:r>
    </w:p>
    <w:p w14:paraId="02990B69" w14:textId="77777777" w:rsidR="008A0392" w:rsidRDefault="008A0392" w:rsidP="008A0392">
      <w:r>
        <w:t>which is now equivalent to the three cases above, or as</w:t>
      </w:r>
    </w:p>
    <w:p w14:paraId="44577FA1" w14:textId="77777777" w:rsidR="008A0392" w:rsidRDefault="008A0392" w:rsidP="008A0392">
      <w:r>
        <w:t xml:space="preserve">     &gt; ans &lt;- fun1(d, df, limit=10)</w:t>
      </w:r>
    </w:p>
    <w:p w14:paraId="6BC81E14" w14:textId="77777777" w:rsidR="008A0392" w:rsidRDefault="008A0392" w:rsidP="008A0392">
      <w:r>
        <w:t>which changes one of the defaults.</w:t>
      </w:r>
    </w:p>
    <w:p w14:paraId="40CDC034" w14:textId="7736C6E5" w:rsidR="008A0392" w:rsidRPr="008A0392" w:rsidRDefault="008A0392" w:rsidP="008A0392">
      <w:r>
        <w:t>It is important to note that defaults may be arbitrary expressions, even involving other arguments to the same function; they are not restricted to be constants as in our simple example here.</w:t>
      </w:r>
    </w:p>
    <w:p w14:paraId="2B0EBAC4" w14:textId="7D48D4A8" w:rsidR="00A32FE3" w:rsidRDefault="008A0392" w:rsidP="008A0392">
      <w:pPr>
        <w:pStyle w:val="Heading3"/>
      </w:pPr>
      <w:r w:rsidRPr="008A0392">
        <w:t>The ‘...’ argument</w:t>
      </w:r>
    </w:p>
    <w:p w14:paraId="1EDF6F53" w14:textId="5C416AB9" w:rsidR="008A0392" w:rsidRDefault="008A0392" w:rsidP="008A0392">
      <w:r>
        <w:t xml:space="preserve">Another frequent requirement is to allow one function to pass on argument settings to another. For example many graphics functions use the function par() and functions like plot() allow the user to pass </w:t>
      </w:r>
      <w:r>
        <w:lastRenderedPageBreak/>
        <w:t>on graphical parameters to par() to control the graphical output. This can be done by including an extra argument, literally ‘...’, of the function, which may then be passed on. An outline example is given below.</w:t>
      </w:r>
    </w:p>
    <w:p w14:paraId="7CBE9319" w14:textId="77777777" w:rsidR="008A0392" w:rsidRDefault="008A0392" w:rsidP="008A0392">
      <w:r>
        <w:t xml:space="preserve">     fun1 &lt;- function(data, data.frame, graph=TRUE, limit=20, ...) {</w:t>
      </w:r>
    </w:p>
    <w:p w14:paraId="361E1F04" w14:textId="71BCCC34" w:rsidR="008A0392" w:rsidRDefault="008A0392" w:rsidP="008A0392">
      <w:r>
        <w:t xml:space="preserve">        [omitted statements]</w:t>
      </w:r>
    </w:p>
    <w:p w14:paraId="3C98BCE3" w14:textId="72F2D329" w:rsidR="008A0392" w:rsidRDefault="008A0392" w:rsidP="008A0392">
      <w:r>
        <w:t xml:space="preserve">        if (graph)</w:t>
      </w:r>
    </w:p>
    <w:p w14:paraId="4A932189" w14:textId="733C72E4" w:rsidR="008A0392" w:rsidRDefault="008A0392" w:rsidP="008A0392">
      <w:r>
        <w:t xml:space="preserve">         </w:t>
      </w:r>
      <w:r w:rsidR="009A38E9">
        <w:t xml:space="preserve"> </w:t>
      </w:r>
      <w:r>
        <w:t>par(pch="*", ...)</w:t>
      </w:r>
    </w:p>
    <w:p w14:paraId="097A7324" w14:textId="7110933B" w:rsidR="008A0392" w:rsidRDefault="009A38E9" w:rsidP="008A0392">
      <w:r>
        <w:t xml:space="preserve">       </w:t>
      </w:r>
      <w:r w:rsidR="008A0392">
        <w:t>[more omissions]</w:t>
      </w:r>
    </w:p>
    <w:p w14:paraId="399FF4E9" w14:textId="23ED28C2" w:rsidR="008A0392" w:rsidRDefault="009A38E9" w:rsidP="008A0392">
      <w:r>
        <w:t xml:space="preserve">    </w:t>
      </w:r>
      <w:r w:rsidR="008A0392">
        <w:t>}</w:t>
      </w:r>
    </w:p>
    <w:p w14:paraId="0C898FD3" w14:textId="33F2B752" w:rsidR="007E28B0" w:rsidRDefault="008A0392" w:rsidP="009946F5">
      <w:r>
        <w:t>Less frequently, a function will need to refer to components of ‘...’. The expression list(...) evaluates all such arguments and returns them in a named list, while ..1, ..2, etc. evaluate them one at a time, with ‘..n’ returning the n’th unmatched argument.</w:t>
      </w:r>
    </w:p>
    <w:p w14:paraId="6422BC7B" w14:textId="77777777" w:rsidR="00CD6967" w:rsidRDefault="00CD6967" w:rsidP="00CD6967">
      <w:pPr>
        <w:pStyle w:val="Heading2"/>
      </w:pPr>
      <w:r>
        <w:t>R Statistical Plotting using ggPlot</w:t>
      </w:r>
    </w:p>
    <w:p w14:paraId="23A5952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2256A95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Statistical Graphing in R</w:t>
      </w:r>
    </w:p>
    <w:p w14:paraId="71AA673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Reference for Slides (Wickham 2009)</w:t>
      </w:r>
    </w:p>
    <w:p w14:paraId="314653D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2</w:t>
      </w:r>
    </w:p>
    <w:p w14:paraId="720B35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32FEF450" w14:textId="77777777" w:rsidR="00CD6967" w:rsidRPr="00316B92" w:rsidRDefault="00CD6967" w:rsidP="00CD6967">
      <w:pPr>
        <w:pStyle w:val="Heading3"/>
      </w:pPr>
      <w:r w:rsidRPr="00316B92">
        <w:t>Plotting in R</w:t>
      </w:r>
    </w:p>
    <w:p w14:paraId="79EF6AB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R's base graphics</w:t>
      </w:r>
      <w:r w:rsidRPr="00316B92">
        <w:rPr>
          <w:rFonts w:cs="Arial"/>
          <w:color w:val="000000"/>
          <w:sz w:val="24"/>
          <w:szCs w:val="24"/>
        </w:rPr>
        <w:t>: implemented in the same way as in the Bell Labs S3 system developed by Becker, Chambers, and Wilks.</w:t>
      </w:r>
    </w:p>
    <w:p w14:paraId="70DDDD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grid </w:t>
      </w:r>
      <w:r w:rsidRPr="00316B92">
        <w:rPr>
          <w:rFonts w:cs="Arial"/>
          <w:color w:val="000000"/>
          <w:sz w:val="24"/>
          <w:szCs w:val="24"/>
        </w:rPr>
        <w:t xml:space="preserve">was designed by Paul Murrell to overcome some of these limitations and as a result packages like lattice, </w:t>
      </w:r>
      <w:r w:rsidRPr="00316B92">
        <w:rPr>
          <w:rFonts w:cs="Arial"/>
          <w:b/>
          <w:bCs/>
          <w:color w:val="000000"/>
          <w:sz w:val="24"/>
          <w:szCs w:val="24"/>
        </w:rPr>
        <w:t>ggplot2</w:t>
      </w:r>
      <w:r w:rsidRPr="00316B92">
        <w:rPr>
          <w:rFonts w:cs="Arial"/>
          <w:color w:val="000000"/>
          <w:sz w:val="24"/>
          <w:szCs w:val="24"/>
        </w:rPr>
        <w:t>, vcd or hexbin (on Bioconductor) use grid for the underlying primitives.</w:t>
      </w:r>
    </w:p>
    <w:p w14:paraId="0A883F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3</w:t>
      </w:r>
    </w:p>
    <w:p w14:paraId="27E62E2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484923D" w14:textId="77777777" w:rsidR="00CD6967" w:rsidRPr="00316B92" w:rsidRDefault="00CD6967" w:rsidP="00CD6967">
      <w:pPr>
        <w:pStyle w:val="Heading3"/>
      </w:pPr>
      <w:r w:rsidRPr="00316B92">
        <w:t>Plotting in R – Many Applications</w:t>
      </w:r>
    </w:p>
    <w:p w14:paraId="2CEAF75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Plotting</w:t>
      </w:r>
      <w:r w:rsidRPr="00316B92">
        <w:rPr>
          <w:rFonts w:cs="Arial"/>
          <w:color w:val="000000"/>
          <w:sz w:val="24"/>
          <w:szCs w:val="24"/>
        </w:rPr>
        <w:t xml:space="preserve">: plotrix, vcd, hexbin (on Bioconductor ), gclus and gplots </w:t>
      </w:r>
    </w:p>
    <w:p w14:paraId="4D2096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Graphic Applications: </w:t>
      </w:r>
      <w:r w:rsidRPr="00316B92">
        <w:rPr>
          <w:rFonts w:cs="Arial"/>
          <w:color w:val="000000"/>
          <w:sz w:val="24"/>
          <w:szCs w:val="24"/>
        </w:rPr>
        <w:t>This area aids in creating effective displays.</w:t>
      </w:r>
    </w:p>
    <w:p w14:paraId="76360125"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Effect ordering: gclus,cba and seriation</w:t>
      </w:r>
    </w:p>
    <w:p w14:paraId="10D6D697"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Large Data Sets: ash, hexbin, scagnostics</w:t>
      </w:r>
    </w:p>
    <w:p w14:paraId="1CF312EF"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Trees and Graphs: ape, ade4, igraph, diagram, Rgraphviz</w:t>
      </w:r>
    </w:p>
    <w:p w14:paraId="342A178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FB0007"/>
          <w:sz w:val="24"/>
          <w:szCs w:val="24"/>
        </w:rPr>
      </w:pPr>
      <w:r w:rsidRPr="00316B92">
        <w:rPr>
          <w:rFonts w:cs="Arial"/>
          <w:b/>
          <w:bCs/>
          <w:color w:val="000000"/>
          <w:sz w:val="24"/>
          <w:szCs w:val="24"/>
        </w:rPr>
        <w:t xml:space="preserve">Graphics Systems: </w:t>
      </w:r>
      <w:r w:rsidRPr="00316B92">
        <w:rPr>
          <w:rFonts w:cs="Arial"/>
          <w:color w:val="000000"/>
          <w:sz w:val="24"/>
          <w:szCs w:val="24"/>
        </w:rPr>
        <w:t xml:space="preserve">lattice, </w:t>
      </w:r>
      <w:r w:rsidRPr="00316B92">
        <w:rPr>
          <w:rFonts w:cs="Arial"/>
          <w:b/>
          <w:bCs/>
          <w:color w:val="FB0007"/>
          <w:sz w:val="24"/>
          <w:szCs w:val="24"/>
        </w:rPr>
        <w:t>ggplot2</w:t>
      </w:r>
    </w:p>
    <w:p w14:paraId="4DD501BD"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Devices: </w:t>
      </w:r>
      <w:r w:rsidRPr="00316B92">
        <w:rPr>
          <w:rFonts w:cs="Arial"/>
          <w:color w:val="000000"/>
          <w:sz w:val="24"/>
          <w:szCs w:val="24"/>
        </w:rPr>
        <w:t xml:space="preserve">cairoDevice, RGtk2, RSvgDevice, rgl, JavaGD. </w:t>
      </w:r>
    </w:p>
    <w:p w14:paraId="7FB080E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Colors: </w:t>
      </w:r>
      <w:r w:rsidRPr="00316B92">
        <w:rPr>
          <w:rFonts w:cs="Arial"/>
          <w:color w:val="000000"/>
          <w:sz w:val="24"/>
          <w:szCs w:val="24"/>
        </w:rPr>
        <w:t>colorspace, RColorBrewer. dichromat</w:t>
      </w:r>
    </w:p>
    <w:p w14:paraId="314D34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Interactive Graphics: </w:t>
      </w:r>
      <w:r w:rsidRPr="00316B92">
        <w:rPr>
          <w:rFonts w:cs="Arial"/>
          <w:color w:val="000000"/>
          <w:sz w:val="24"/>
          <w:szCs w:val="24"/>
        </w:rPr>
        <w:t xml:space="preserve">rggobi (Ggobi), iplots, iwidgets, playwith </w:t>
      </w:r>
    </w:p>
    <w:p w14:paraId="79D2710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Development: </w:t>
      </w:r>
      <w:r w:rsidRPr="00316B92">
        <w:rPr>
          <w:rFonts w:cs="Arial"/>
          <w:color w:val="000000"/>
          <w:sz w:val="24"/>
          <w:szCs w:val="24"/>
        </w:rPr>
        <w:t>grid, rgl, RoSuDA, gridBase</w:t>
      </w:r>
    </w:p>
    <w:p w14:paraId="1946C3A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12087"/>
          <w:sz w:val="24"/>
          <w:szCs w:val="24"/>
        </w:rPr>
      </w:pPr>
      <w:r w:rsidRPr="00316B92">
        <w:rPr>
          <w:rFonts w:cs="Arial"/>
          <w:color w:val="012087"/>
          <w:sz w:val="24"/>
          <w:szCs w:val="24"/>
        </w:rPr>
        <w:lastRenderedPageBreak/>
        <w:t>CRAN Task View: Graphic Displays &amp; Dynamic Graphics &amp; Graphic Devices &amp; Visualization</w:t>
      </w:r>
    </w:p>
    <w:p w14:paraId="4ACCBAC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4</w:t>
      </w:r>
    </w:p>
    <w:p w14:paraId="2B274236"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23CF23" w14:textId="77777777" w:rsidR="00CD6967" w:rsidRPr="00316B92" w:rsidRDefault="00CD6967" w:rsidP="00CD6967">
      <w:pPr>
        <w:pStyle w:val="Heading3"/>
      </w:pPr>
      <w:r w:rsidRPr="00316B92">
        <w:t>ggPlot2</w:t>
      </w:r>
    </w:p>
    <w:p w14:paraId="24CE2A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Based</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graphics</w:t>
      </w:r>
      <w:r>
        <w:rPr>
          <w:rFonts w:cs="Arial"/>
          <w:color w:val="000000"/>
          <w:sz w:val="24"/>
          <w:szCs w:val="24"/>
        </w:rPr>
        <w:t xml:space="preserve"> </w:t>
      </w:r>
      <w:r w:rsidRPr="00316B92">
        <w:rPr>
          <w:rFonts w:cs="Arial"/>
          <w:color w:val="000000"/>
          <w:sz w:val="24"/>
          <w:szCs w:val="24"/>
        </w:rPr>
        <w:t>(Wilkinson,2005)</w:t>
      </w:r>
    </w:p>
    <w:p w14:paraId="143072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Hadley</w:t>
      </w:r>
      <w:r>
        <w:rPr>
          <w:rFonts w:cs="Arial"/>
          <w:color w:val="000000"/>
          <w:sz w:val="24"/>
          <w:szCs w:val="24"/>
        </w:rPr>
        <w:t xml:space="preserve"> </w:t>
      </w:r>
      <w:r w:rsidRPr="00316B92">
        <w:rPr>
          <w:rFonts w:cs="Arial"/>
          <w:color w:val="000000"/>
          <w:sz w:val="24"/>
          <w:szCs w:val="24"/>
        </w:rPr>
        <w:t>Wickham(2005+):</w:t>
      </w:r>
      <w:r>
        <w:rPr>
          <w:rFonts w:cs="Arial"/>
          <w:color w:val="000000"/>
          <w:sz w:val="24"/>
          <w:szCs w:val="24"/>
        </w:rPr>
        <w:t xml:space="preserve"> </w:t>
      </w:r>
      <w:r w:rsidRPr="00316B92">
        <w:rPr>
          <w:rFonts w:cs="Arial"/>
          <w:color w:val="000000"/>
          <w:sz w:val="24"/>
          <w:szCs w:val="24"/>
        </w:rPr>
        <w:t>Primacy</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layers</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adaptation for embedding in R</w:t>
      </w:r>
    </w:p>
    <w:p w14:paraId="2194D03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tells</w:t>
      </w:r>
      <w:r>
        <w:rPr>
          <w:rFonts w:cs="Arial"/>
          <w:color w:val="000000"/>
          <w:sz w:val="24"/>
          <w:szCs w:val="24"/>
        </w:rPr>
        <w:t xml:space="preserve"> </w:t>
      </w:r>
      <w:r w:rsidRPr="00316B92">
        <w:rPr>
          <w:rFonts w:cs="Arial"/>
          <w:color w:val="000000"/>
          <w:sz w:val="24"/>
          <w:szCs w:val="24"/>
        </w:rPr>
        <w:t>us</w:t>
      </w:r>
      <w:r>
        <w:rPr>
          <w:rFonts w:cs="Arial"/>
          <w:color w:val="000000"/>
          <w:sz w:val="24"/>
          <w:szCs w:val="24"/>
        </w:rPr>
        <w:t xml:space="preserve"> </w:t>
      </w:r>
      <w:r w:rsidRPr="00316B92">
        <w:rPr>
          <w:rFonts w:cs="Arial"/>
          <w:color w:val="000000"/>
          <w:sz w:val="24"/>
          <w:szCs w:val="24"/>
        </w:rPr>
        <w:t>that</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graphic,</w:t>
      </w:r>
      <w:r>
        <w:rPr>
          <w:rFonts w:cs="Arial"/>
          <w:color w:val="000000"/>
          <w:sz w:val="24"/>
          <w:szCs w:val="24"/>
        </w:rPr>
        <w:t xml:space="preserve"> </w:t>
      </w:r>
      <w:r w:rsidRPr="00316B92">
        <w:rPr>
          <w:rFonts w:cs="Arial"/>
          <w:color w:val="000000"/>
          <w:sz w:val="24"/>
          <w:szCs w:val="24"/>
        </w:rPr>
        <w:t>drawn</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a coordinate s</w:t>
      </w:r>
      <w:r>
        <w:rPr>
          <w:rFonts w:cs="Arial"/>
          <w:color w:val="000000"/>
          <w:sz w:val="24"/>
          <w:szCs w:val="24"/>
        </w:rPr>
        <w:t xml:space="preserve">ystem, is a mapping from </w:t>
      </w:r>
      <w:r w:rsidRPr="00316B92">
        <w:rPr>
          <w:rFonts w:cs="Arial"/>
          <w:color w:val="000000"/>
          <w:sz w:val="24"/>
          <w:szCs w:val="24"/>
        </w:rPr>
        <w:t>data to aesthetic attributes (color, shape, size) of geometric objects (points, lines, bars) potentially containing statistical transformations and facets of the data.</w:t>
      </w:r>
    </w:p>
    <w:p w14:paraId="65059A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5</w:t>
      </w:r>
    </w:p>
    <w:p w14:paraId="230E11B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DC95C49" w14:textId="77777777" w:rsidR="00CD6967" w:rsidRPr="00316B92" w:rsidRDefault="00CD6967" w:rsidP="00CD6967">
      <w:pPr>
        <w:pStyle w:val="Heading3"/>
      </w:pPr>
      <w:r w:rsidRPr="00316B92">
        <w:t>So what?</w:t>
      </w:r>
    </w:p>
    <w:p w14:paraId="60E644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color w:val="000000"/>
          <w:sz w:val="24"/>
          <w:szCs w:val="24"/>
        </w:rPr>
      </w:pPr>
      <w:r w:rsidRPr="00316B92">
        <w:rPr>
          <w:rFonts w:cs="Arial"/>
          <w:b/>
          <w:color w:val="000000"/>
          <w:sz w:val="24"/>
          <w:szCs w:val="24"/>
        </w:rPr>
        <w:t>Most graphic packages are a collection of special cases</w:t>
      </w:r>
    </w:p>
    <w:p w14:paraId="7CCE419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ggplot</w:t>
      </w:r>
    </w:p>
    <w:p w14:paraId="0FB698D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Designed to be layered</w:t>
      </w:r>
    </w:p>
    <w:p w14:paraId="6B12546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Produce graphics using structured thinking</w:t>
      </w:r>
    </w:p>
    <w:p w14:paraId="393E087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Encourages the creation of totally new graphics</w:t>
      </w:r>
    </w:p>
    <w:p w14:paraId="1BD82EB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Easily combine existing plots</w:t>
      </w:r>
    </w:p>
    <w:p w14:paraId="4F85597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Represent multiple data sets</w:t>
      </w:r>
    </w:p>
    <w:p w14:paraId="49C5A6B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6</w:t>
      </w:r>
    </w:p>
    <w:p w14:paraId="3E99595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05A53E" w14:textId="77777777" w:rsidR="00CD6967" w:rsidRPr="00316B92" w:rsidRDefault="00CD6967" w:rsidP="00CD6967">
      <w:pPr>
        <w:pStyle w:val="Heading3"/>
      </w:pPr>
      <w:r w:rsidRPr="00316B92">
        <w:t>ggPlot2 Grammar</w:t>
      </w:r>
    </w:p>
    <w:p w14:paraId="1FA103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p>
    <w:p w14:paraId="7F08A19F"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 xml:space="preserve">aestheticmappings </w:t>
      </w:r>
    </w:p>
    <w:p w14:paraId="092D4C3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geoms</w:t>
      </w:r>
    </w:p>
    <w:p w14:paraId="29D2CD8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stats</w:t>
      </w:r>
    </w:p>
    <w:p w14:paraId="17246AB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scales</w:t>
      </w:r>
    </w:p>
    <w:p w14:paraId="6B1E0BA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Coord</w:t>
      </w:r>
    </w:p>
    <w:p w14:paraId="7AB1C91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7</w:t>
      </w:r>
    </w:p>
    <w:p w14:paraId="117CD69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D4056B5" w14:textId="77777777" w:rsidR="00CD6967" w:rsidRPr="00316B92" w:rsidRDefault="00CD6967" w:rsidP="00CD6967">
      <w:pPr>
        <w:pStyle w:val="Heading3"/>
      </w:pPr>
      <w:r w:rsidRPr="00316B92">
        <w:t>What is a plot?</w:t>
      </w:r>
    </w:p>
    <w:p w14:paraId="284B5C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1.</w:t>
      </w:r>
      <w:r w:rsidRPr="00316B92">
        <w:rPr>
          <w:rFonts w:cs="Helvetica"/>
          <w:color w:val="000000"/>
          <w:sz w:val="24"/>
          <w:szCs w:val="24"/>
        </w:rPr>
        <w:t xml:space="preserve">  </w:t>
      </w:r>
      <w:r w:rsidRPr="00316B92">
        <w:rPr>
          <w:rFonts w:cs="Arial"/>
          <w:color w:val="000000"/>
          <w:sz w:val="24"/>
          <w:szCs w:val="24"/>
        </w:rPr>
        <w:t>Default dataset and mappings from variables to aesthetics</w:t>
      </w:r>
    </w:p>
    <w:p w14:paraId="6E23F48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2.</w:t>
      </w:r>
      <w:r w:rsidRPr="00316B92">
        <w:rPr>
          <w:rFonts w:cs="Helvetica"/>
          <w:color w:val="000000"/>
          <w:sz w:val="24"/>
          <w:szCs w:val="24"/>
        </w:rPr>
        <w:t xml:space="preserve">  </w:t>
      </w:r>
      <w:r w:rsidRPr="00316B92">
        <w:rPr>
          <w:rFonts w:cs="Arial"/>
          <w:color w:val="000000"/>
          <w:sz w:val="24"/>
          <w:szCs w:val="24"/>
        </w:rPr>
        <w:t xml:space="preserve">One or more layers </w:t>
      </w:r>
    </w:p>
    <w:p w14:paraId="74694346"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Geom</w:t>
      </w:r>
    </w:p>
    <w:p w14:paraId="0546B910"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w:t>
      </w:r>
    </w:p>
    <w:p w14:paraId="05364C32"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Position adjustment</w:t>
      </w:r>
    </w:p>
    <w:p w14:paraId="0F15C22E"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Dataset</w:t>
      </w:r>
    </w:p>
    <w:p w14:paraId="50C71209"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Aesthetic mappings (optional)</w:t>
      </w:r>
    </w:p>
    <w:p w14:paraId="000BCD5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3.</w:t>
      </w:r>
      <w:r w:rsidRPr="00316B92">
        <w:rPr>
          <w:rFonts w:cs="Helvetica"/>
          <w:color w:val="000000"/>
          <w:sz w:val="24"/>
          <w:szCs w:val="24"/>
        </w:rPr>
        <w:t xml:space="preserve">  </w:t>
      </w:r>
      <w:r w:rsidRPr="00316B92">
        <w:rPr>
          <w:rFonts w:cs="Arial"/>
          <w:color w:val="000000"/>
          <w:sz w:val="24"/>
          <w:szCs w:val="24"/>
        </w:rPr>
        <w:t>Scale</w:t>
      </w:r>
    </w:p>
    <w:p w14:paraId="5FD270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4.</w:t>
      </w:r>
      <w:r w:rsidRPr="00316B92">
        <w:rPr>
          <w:rFonts w:cs="Helvetica"/>
          <w:color w:val="000000"/>
          <w:sz w:val="24"/>
          <w:szCs w:val="24"/>
        </w:rPr>
        <w:t xml:space="preserve">  </w:t>
      </w:r>
      <w:r w:rsidRPr="00316B92">
        <w:rPr>
          <w:rFonts w:cs="Arial"/>
          <w:color w:val="000000"/>
          <w:sz w:val="24"/>
          <w:szCs w:val="24"/>
        </w:rPr>
        <w:t>Coordinate system</w:t>
      </w:r>
    </w:p>
    <w:p w14:paraId="273D762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lastRenderedPageBreak/>
        <w:t>5.</w:t>
      </w:r>
      <w:r w:rsidRPr="00316B92">
        <w:rPr>
          <w:rFonts w:cs="Helvetica"/>
          <w:color w:val="000000"/>
          <w:sz w:val="24"/>
          <w:szCs w:val="24"/>
        </w:rPr>
        <w:t xml:space="preserve">  </w:t>
      </w:r>
      <w:r w:rsidRPr="00316B92">
        <w:rPr>
          <w:rFonts w:cs="Arial"/>
          <w:color w:val="000000"/>
          <w:sz w:val="24"/>
          <w:szCs w:val="24"/>
        </w:rPr>
        <w:t>Faceting specification</w:t>
      </w:r>
    </w:p>
    <w:p w14:paraId="7BE9D6C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8</w:t>
      </w:r>
    </w:p>
    <w:p w14:paraId="54E1AE17"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0E096DF" w14:textId="77777777" w:rsidR="00CD6967" w:rsidRPr="00316B92" w:rsidRDefault="00CD6967" w:rsidP="00CD6967">
      <w:pPr>
        <w:pStyle w:val="Heading3"/>
      </w:pPr>
      <w:r w:rsidRPr="00316B92">
        <w:t>Layers</w:t>
      </w:r>
    </w:p>
    <w:p w14:paraId="7308E62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Responsible for creating objects perceived on a plot</w:t>
      </w:r>
    </w:p>
    <w:p w14:paraId="3771DA1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mapping</w:t>
      </w:r>
    </w:p>
    <w:p w14:paraId="25C90E5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w:t>
      </w:r>
      <w:r>
        <w:rPr>
          <w:rFonts w:cs="Arial"/>
          <w:color w:val="000000"/>
          <w:sz w:val="24"/>
          <w:szCs w:val="24"/>
        </w:rPr>
        <w:t xml:space="preserve"> </w:t>
      </w:r>
      <w:r w:rsidRPr="00316B92">
        <w:rPr>
          <w:rFonts w:cs="Arial"/>
          <w:color w:val="000000"/>
          <w:sz w:val="24"/>
          <w:szCs w:val="24"/>
        </w:rPr>
        <w:t>(stat) •</w:t>
      </w:r>
      <w:r w:rsidRPr="00316B92">
        <w:rPr>
          <w:rFonts w:cs="Helvetica"/>
          <w:color w:val="000000"/>
          <w:sz w:val="24"/>
          <w:szCs w:val="24"/>
        </w:rPr>
        <w:t xml:space="preserve">  </w:t>
      </w:r>
      <w:r w:rsidRPr="00316B92">
        <w:rPr>
          <w:rFonts w:cs="Arial"/>
          <w:color w:val="000000"/>
          <w:sz w:val="24"/>
          <w:szCs w:val="24"/>
        </w:rPr>
        <w:t>Geometric</w:t>
      </w:r>
      <w:r>
        <w:rPr>
          <w:rFonts w:cs="Arial"/>
          <w:color w:val="000000"/>
          <w:sz w:val="24"/>
          <w:szCs w:val="24"/>
        </w:rPr>
        <w:t xml:space="preserve"> </w:t>
      </w:r>
      <w:r w:rsidRPr="00316B92">
        <w:rPr>
          <w:rFonts w:cs="Arial"/>
          <w:color w:val="000000"/>
          <w:sz w:val="24"/>
          <w:szCs w:val="24"/>
        </w:rPr>
        <w:t>object</w:t>
      </w:r>
      <w:r>
        <w:rPr>
          <w:rFonts w:cs="Arial"/>
          <w:color w:val="000000"/>
          <w:sz w:val="24"/>
          <w:szCs w:val="24"/>
        </w:rPr>
        <w:t xml:space="preserve"> </w:t>
      </w:r>
      <w:r w:rsidRPr="00316B92">
        <w:rPr>
          <w:rFonts w:cs="Arial"/>
          <w:color w:val="000000"/>
          <w:sz w:val="24"/>
          <w:szCs w:val="24"/>
        </w:rPr>
        <w:t>(geom)</w:t>
      </w:r>
    </w:p>
    <w:p w14:paraId="2D389D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adjustment</w:t>
      </w:r>
    </w:p>
    <w:p w14:paraId="6FEC61C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9</w:t>
      </w:r>
    </w:p>
    <w:p w14:paraId="5A6F88B3"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03DC1578" w14:textId="77777777" w:rsidR="00CD6967" w:rsidRPr="00316B92" w:rsidRDefault="00CD6967" w:rsidP="00CD6967">
      <w:pPr>
        <w:pStyle w:val="Heading3"/>
      </w:pPr>
      <w:r w:rsidRPr="00316B92">
        <w:t>Scales</w:t>
      </w:r>
    </w:p>
    <w:p w14:paraId="2D30594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Controls</w:t>
      </w:r>
      <w:r>
        <w:rPr>
          <w:rFonts w:cs="Arial"/>
          <w:color w:val="000000"/>
          <w:sz w:val="24"/>
          <w:szCs w:val="24"/>
        </w:rPr>
        <w:t xml:space="preserve"> </w:t>
      </w:r>
      <w:r w:rsidRPr="00316B92">
        <w:rPr>
          <w:rFonts w:cs="Arial"/>
          <w:color w:val="000000"/>
          <w:sz w:val="24"/>
          <w:szCs w:val="24"/>
        </w:rPr>
        <w:t>mapping</w:t>
      </w:r>
      <w:r>
        <w:rPr>
          <w:rFonts w:cs="Arial"/>
          <w:color w:val="000000"/>
          <w:sz w:val="24"/>
          <w:szCs w:val="24"/>
        </w:rPr>
        <w:t xml:space="preserve"> </w:t>
      </w:r>
      <w:r w:rsidRPr="00316B92">
        <w:rPr>
          <w:rFonts w:cs="Arial"/>
          <w:color w:val="000000"/>
          <w:sz w:val="24"/>
          <w:szCs w:val="24"/>
        </w:rPr>
        <w:t>from</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 xml:space="preserve">attributes </w:t>
      </w:r>
    </w:p>
    <w:p w14:paraId="32DE244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Operates</w:t>
      </w:r>
      <w:r>
        <w:rPr>
          <w:rFonts w:cs="Arial"/>
          <w:color w:val="000000"/>
          <w:sz w:val="24"/>
          <w:szCs w:val="24"/>
        </w:rPr>
        <w:t xml:space="preserve"> </w:t>
      </w:r>
      <w:r w:rsidRPr="00316B92">
        <w:rPr>
          <w:rFonts w:cs="Arial"/>
          <w:color w:val="000000"/>
          <w:sz w:val="24"/>
          <w:szCs w:val="24"/>
        </w:rPr>
        <w:t>across</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in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plot</w:t>
      </w:r>
    </w:p>
    <w:p w14:paraId="0F23959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Ensures</w:t>
      </w:r>
      <w:r>
        <w:rPr>
          <w:rFonts w:cs="Arial"/>
          <w:color w:val="000000"/>
          <w:sz w:val="24"/>
          <w:szCs w:val="24"/>
        </w:rPr>
        <w:t xml:space="preserve"> </w:t>
      </w:r>
      <w:r w:rsidRPr="00316B92">
        <w:rPr>
          <w:rFonts w:cs="Arial"/>
          <w:color w:val="000000"/>
          <w:sz w:val="24"/>
          <w:szCs w:val="24"/>
        </w:rPr>
        <w:t>consistent</w:t>
      </w:r>
      <w:r>
        <w:rPr>
          <w:rFonts w:cs="Arial"/>
          <w:color w:val="000000"/>
          <w:sz w:val="24"/>
          <w:szCs w:val="24"/>
        </w:rPr>
        <w:t xml:space="preserve"> </w:t>
      </w:r>
      <w:r w:rsidRPr="00316B92">
        <w:rPr>
          <w:rFonts w:cs="Arial"/>
          <w:color w:val="000000"/>
          <w:sz w:val="24"/>
          <w:szCs w:val="24"/>
        </w:rPr>
        <w:t>mapping</w:t>
      </w:r>
    </w:p>
    <w:p w14:paraId="632D64E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Example</w:t>
      </w:r>
      <w:r>
        <w:rPr>
          <w:rFonts w:cs="Arial"/>
          <w:color w:val="000000"/>
          <w:sz w:val="24"/>
          <w:szCs w:val="24"/>
        </w:rPr>
        <w:t xml:space="preserve">: </w:t>
      </w:r>
      <w:r w:rsidRPr="00316B92">
        <w:rPr>
          <w:rFonts w:cs="Arial"/>
          <w:color w:val="000000"/>
          <w:sz w:val="24"/>
          <w:szCs w:val="24"/>
        </w:rPr>
        <w:t>Color Gradient – Maps a segment of a real line to a path through the color space</w:t>
      </w:r>
    </w:p>
    <w:p w14:paraId="5F8465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10</w:t>
      </w:r>
    </w:p>
    <w:p w14:paraId="75417328" w14:textId="77777777" w:rsidR="00CD6967" w:rsidRPr="00316B92" w:rsidRDefault="00CD6967" w:rsidP="00CD6967">
      <w:pPr>
        <w:pStyle w:val="Heading3"/>
      </w:pPr>
      <w:r w:rsidRPr="00316B92">
        <w:t>Coordinate system</w:t>
      </w:r>
    </w:p>
    <w:p w14:paraId="6AEBCD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Maps the position of objects onto the plane of the plot.</w:t>
      </w:r>
    </w:p>
    <w:p w14:paraId="732462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Cartesian</w:t>
      </w:r>
      <w:r>
        <w:rPr>
          <w:rFonts w:cs="Arial"/>
          <w:color w:val="000000"/>
          <w:sz w:val="24"/>
          <w:szCs w:val="24"/>
        </w:rPr>
        <w:t xml:space="preserve"> </w:t>
      </w:r>
      <w:r w:rsidRPr="00316B92">
        <w:rPr>
          <w:rFonts w:cs="Arial"/>
          <w:color w:val="000000"/>
          <w:sz w:val="24"/>
          <w:szCs w:val="24"/>
        </w:rPr>
        <w:t>most</w:t>
      </w:r>
      <w:r>
        <w:rPr>
          <w:rFonts w:cs="Arial"/>
          <w:color w:val="000000"/>
          <w:sz w:val="24"/>
          <w:szCs w:val="24"/>
        </w:rPr>
        <w:t xml:space="preserve"> </w:t>
      </w:r>
      <w:r w:rsidRPr="00316B92">
        <w:rPr>
          <w:rFonts w:cs="Arial"/>
          <w:color w:val="000000"/>
          <w:sz w:val="24"/>
          <w:szCs w:val="24"/>
        </w:rPr>
        <w:t>common</w:t>
      </w:r>
    </w:p>
    <w:p w14:paraId="55E0B8F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Polar</w:t>
      </w:r>
    </w:p>
    <w:p w14:paraId="29243BE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Various</w:t>
      </w:r>
      <w:r>
        <w:rPr>
          <w:rFonts w:cs="Arial"/>
          <w:color w:val="000000"/>
          <w:sz w:val="24"/>
          <w:szCs w:val="24"/>
        </w:rPr>
        <w:t xml:space="preserve"> </w:t>
      </w:r>
      <w:r w:rsidRPr="00316B92">
        <w:rPr>
          <w:rFonts w:cs="Arial"/>
          <w:color w:val="000000"/>
          <w:sz w:val="24"/>
          <w:szCs w:val="24"/>
        </w:rPr>
        <w:t>map</w:t>
      </w:r>
      <w:r>
        <w:rPr>
          <w:rFonts w:cs="Arial"/>
          <w:color w:val="000000"/>
          <w:sz w:val="24"/>
          <w:szCs w:val="24"/>
        </w:rPr>
        <w:t xml:space="preserve"> </w:t>
      </w:r>
      <w:r w:rsidRPr="00316B92">
        <w:rPr>
          <w:rFonts w:cs="Arial"/>
          <w:color w:val="000000"/>
          <w:sz w:val="24"/>
          <w:szCs w:val="24"/>
        </w:rPr>
        <w:t>projections</w:t>
      </w:r>
    </w:p>
    <w:p w14:paraId="6E1A45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Affect</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variables</w:t>
      </w:r>
      <w:r>
        <w:rPr>
          <w:rFonts w:cs="Arial"/>
          <w:color w:val="000000"/>
          <w:sz w:val="24"/>
          <w:szCs w:val="24"/>
        </w:rPr>
        <w:t xml:space="preserve"> </w:t>
      </w:r>
      <w:r w:rsidRPr="00316B92">
        <w:rPr>
          <w:rFonts w:cs="Arial"/>
          <w:color w:val="000000"/>
          <w:sz w:val="24"/>
          <w:szCs w:val="24"/>
        </w:rPr>
        <w:t>simultaneously</w:t>
      </w:r>
    </w:p>
    <w:p w14:paraId="00F228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Change</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appearance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geometric</w:t>
      </w:r>
      <w:r>
        <w:rPr>
          <w:rFonts w:cs="Arial"/>
          <w:color w:val="000000"/>
          <w:sz w:val="24"/>
          <w:szCs w:val="24"/>
        </w:rPr>
        <w:t xml:space="preserve"> </w:t>
      </w:r>
      <w:r w:rsidRPr="00316B92">
        <w:rPr>
          <w:rFonts w:cs="Arial"/>
          <w:color w:val="000000"/>
          <w:sz w:val="24"/>
          <w:szCs w:val="24"/>
        </w:rPr>
        <w:t>objects</w:t>
      </w:r>
    </w:p>
    <w:p w14:paraId="64F80E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Scaling</w:t>
      </w:r>
      <w:r>
        <w:rPr>
          <w:rFonts w:cs="Arial"/>
          <w:color w:val="000000"/>
          <w:sz w:val="24"/>
          <w:szCs w:val="24"/>
        </w:rPr>
        <w:t xml:space="preserve"> </w:t>
      </w:r>
      <w:r w:rsidRPr="00316B92">
        <w:rPr>
          <w:rFonts w:cs="Arial"/>
          <w:color w:val="000000"/>
          <w:sz w:val="24"/>
          <w:szCs w:val="24"/>
        </w:rPr>
        <w:t>is</w:t>
      </w:r>
      <w:r>
        <w:rPr>
          <w:rFonts w:cs="Arial"/>
          <w:color w:val="000000"/>
          <w:sz w:val="24"/>
          <w:szCs w:val="24"/>
        </w:rPr>
        <w:t xml:space="preserve"> </w:t>
      </w:r>
      <w:r w:rsidRPr="00316B92">
        <w:rPr>
          <w:rFonts w:cs="Arial"/>
          <w:color w:val="000000"/>
          <w:sz w:val="24"/>
          <w:szCs w:val="24"/>
        </w:rPr>
        <w:t>performed</w:t>
      </w:r>
      <w:r>
        <w:rPr>
          <w:rFonts w:cs="Arial"/>
          <w:color w:val="000000"/>
          <w:sz w:val="24"/>
          <w:szCs w:val="24"/>
        </w:rPr>
        <w:t xml:space="preserve"> </w:t>
      </w:r>
      <w:r w:rsidRPr="00316B92">
        <w:rPr>
          <w:rFonts w:cs="Arial"/>
          <w:color w:val="000000"/>
          <w:sz w:val="24"/>
          <w:szCs w:val="24"/>
        </w:rPr>
        <w:t>before</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 coordinate transformations after.</w:t>
      </w:r>
    </w:p>
    <w:p w14:paraId="1B46E9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11</w:t>
      </w:r>
    </w:p>
    <w:p w14:paraId="0A794A78"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A2A8514" w14:textId="77777777" w:rsidR="00CD6967" w:rsidRPr="00316B92" w:rsidRDefault="00CD6967" w:rsidP="00CD6967">
      <w:pPr>
        <w:pStyle w:val="Heading3"/>
      </w:pPr>
      <w:r w:rsidRPr="00316B92">
        <w:t>Facets</w:t>
      </w:r>
    </w:p>
    <w:p w14:paraId="7C4045E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General</w:t>
      </w:r>
      <w:r>
        <w:rPr>
          <w:rFonts w:cs="Arial"/>
          <w:color w:val="000000"/>
          <w:sz w:val="24"/>
          <w:szCs w:val="24"/>
        </w:rPr>
        <w:t xml:space="preserve"> </w:t>
      </w:r>
      <w:r w:rsidRPr="00316B92">
        <w:rPr>
          <w:rFonts w:cs="Arial"/>
          <w:color w:val="000000"/>
          <w:sz w:val="24"/>
          <w:szCs w:val="24"/>
        </w:rPr>
        <w:t>case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conditioned</w:t>
      </w:r>
      <w:r>
        <w:rPr>
          <w:rFonts w:cs="Arial"/>
          <w:color w:val="000000"/>
          <w:sz w:val="24"/>
          <w:szCs w:val="24"/>
        </w:rPr>
        <w:t xml:space="preserve"> </w:t>
      </w:r>
      <w:r w:rsidRPr="00316B92">
        <w:rPr>
          <w:rFonts w:cs="Arial"/>
          <w:color w:val="000000"/>
          <w:sz w:val="24"/>
          <w:szCs w:val="24"/>
        </w:rPr>
        <w:t>or</w:t>
      </w:r>
      <w:r>
        <w:rPr>
          <w:rFonts w:cs="Arial"/>
          <w:color w:val="000000"/>
          <w:sz w:val="24"/>
          <w:szCs w:val="24"/>
        </w:rPr>
        <w:t xml:space="preserve"> </w:t>
      </w:r>
      <w:r w:rsidRPr="00316B92">
        <w:rPr>
          <w:rFonts w:cs="Arial"/>
          <w:color w:val="000000"/>
          <w:sz w:val="24"/>
          <w:szCs w:val="24"/>
        </w:rPr>
        <w:t>trellised</w:t>
      </w:r>
      <w:r>
        <w:rPr>
          <w:rFonts w:cs="Arial"/>
          <w:color w:val="000000"/>
          <w:sz w:val="24"/>
          <w:szCs w:val="24"/>
        </w:rPr>
        <w:t xml:space="preserve"> </w:t>
      </w:r>
      <w:r w:rsidRPr="00316B92">
        <w:rPr>
          <w:rFonts w:cs="Arial"/>
          <w:color w:val="000000"/>
          <w:sz w:val="24"/>
          <w:szCs w:val="24"/>
        </w:rPr>
        <w:t>plots</w:t>
      </w:r>
    </w:p>
    <w:p w14:paraId="48C68F8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Makes</w:t>
      </w:r>
      <w:r>
        <w:rPr>
          <w:rFonts w:cs="Arial"/>
          <w:color w:val="000000"/>
          <w:sz w:val="24"/>
          <w:szCs w:val="24"/>
        </w:rPr>
        <w:t xml:space="preserve"> </w:t>
      </w:r>
      <w:r w:rsidRPr="00316B92">
        <w:rPr>
          <w:rFonts w:cs="Arial"/>
          <w:color w:val="000000"/>
          <w:sz w:val="24"/>
          <w:szCs w:val="24"/>
        </w:rPr>
        <w:t>it</w:t>
      </w:r>
      <w:r>
        <w:rPr>
          <w:rFonts w:cs="Arial"/>
          <w:color w:val="000000"/>
          <w:sz w:val="24"/>
          <w:szCs w:val="24"/>
        </w:rPr>
        <w:t xml:space="preserve"> </w:t>
      </w:r>
      <w:r w:rsidRPr="00316B92">
        <w:rPr>
          <w:rFonts w:cs="Arial"/>
          <w:color w:val="000000"/>
          <w:sz w:val="24"/>
          <w:szCs w:val="24"/>
        </w:rPr>
        <w:t>easy</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plot</w:t>
      </w:r>
      <w:r>
        <w:rPr>
          <w:rFonts w:cs="Arial"/>
          <w:color w:val="000000"/>
          <w:sz w:val="24"/>
          <w:szCs w:val="24"/>
        </w:rPr>
        <w:t xml:space="preserve"> </w:t>
      </w:r>
      <w:r w:rsidRPr="00316B92">
        <w:rPr>
          <w:rFonts w:cs="Arial"/>
          <w:color w:val="000000"/>
          <w:sz w:val="24"/>
          <w:szCs w:val="24"/>
        </w:rPr>
        <w:t>different</w:t>
      </w:r>
      <w:r>
        <w:rPr>
          <w:rFonts w:cs="Arial"/>
          <w:color w:val="000000"/>
          <w:sz w:val="24"/>
          <w:szCs w:val="24"/>
        </w:rPr>
        <w:t xml:space="preserve"> </w:t>
      </w:r>
      <w:r w:rsidRPr="00316B92">
        <w:rPr>
          <w:rFonts w:cs="Arial"/>
          <w:color w:val="000000"/>
          <w:sz w:val="24"/>
          <w:szCs w:val="24"/>
        </w:rPr>
        <w:t>subsets</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data</w:t>
      </w:r>
    </w:p>
    <w:p w14:paraId="047C009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12</w:t>
      </w:r>
    </w:p>
    <w:p w14:paraId="242F413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3E61387" w14:textId="77777777" w:rsidR="00CD6967" w:rsidRPr="00316B92" w:rsidRDefault="00CD6967" w:rsidP="00CD6967">
      <w:pPr>
        <w:pStyle w:val="Heading3"/>
      </w:pPr>
      <w:r w:rsidRPr="00316B92">
        <w:t>Rendering</w:t>
      </w:r>
    </w:p>
    <w:p w14:paraId="6C880A7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Print()–Renders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screen</w:t>
      </w:r>
    </w:p>
    <w:p w14:paraId="3A07658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ggsave()–Renders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disk</w:t>
      </w:r>
    </w:p>
    <w:p w14:paraId="48CFD4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save()–Saves</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cached</w:t>
      </w:r>
      <w:r>
        <w:rPr>
          <w:rFonts w:cs="Arial"/>
          <w:color w:val="000000"/>
          <w:sz w:val="24"/>
          <w:szCs w:val="24"/>
        </w:rPr>
        <w:t xml:space="preserve"> </w:t>
      </w:r>
      <w:r w:rsidRPr="00316B92">
        <w:rPr>
          <w:rFonts w:cs="Arial"/>
          <w:color w:val="000000"/>
          <w:sz w:val="24"/>
          <w:szCs w:val="24"/>
        </w:rPr>
        <w:t>copy</w:t>
      </w:r>
      <w:r>
        <w:rPr>
          <w:rFonts w:cs="Arial"/>
          <w:color w:val="000000"/>
          <w:sz w:val="24"/>
          <w:szCs w:val="24"/>
        </w:rPr>
        <w:t xml:space="preserve"> </w:t>
      </w:r>
      <w:r w:rsidRPr="00316B92">
        <w:rPr>
          <w:rFonts w:cs="Arial"/>
          <w:color w:val="000000"/>
          <w:sz w:val="24"/>
          <w:szCs w:val="24"/>
        </w:rPr>
        <w:t>(including</w:t>
      </w:r>
      <w:r>
        <w:rPr>
          <w:rFonts w:cs="Arial"/>
          <w:color w:val="000000"/>
          <w:sz w:val="24"/>
          <w:szCs w:val="24"/>
        </w:rPr>
        <w:t xml:space="preserve"> </w:t>
      </w:r>
      <w:r w:rsidRPr="00316B92">
        <w:rPr>
          <w:rFonts w:cs="Arial"/>
          <w:color w:val="000000"/>
          <w:sz w:val="24"/>
          <w:szCs w:val="24"/>
        </w:rPr>
        <w:t>data!)</w:t>
      </w:r>
    </w:p>
    <w:p w14:paraId="6807AE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13</w:t>
      </w:r>
    </w:p>
    <w:p w14:paraId="09BB570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3076430" w14:textId="77777777" w:rsidR="00CD6967" w:rsidRPr="00316B92" w:rsidRDefault="00CD6967" w:rsidP="00CD6967">
      <w:pPr>
        <w:pStyle w:val="Heading3"/>
      </w:pPr>
      <w:r w:rsidRPr="00316B92">
        <w:t>Geoms</w:t>
      </w:r>
    </w:p>
    <w:p w14:paraId="7D9B76C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 xml:space="preserve">geom_abline geom_area geom_bar geom_bin2d geom_blank geom_boxplot geom_contour </w:t>
      </w:r>
      <w:r w:rsidRPr="00316B92">
        <w:rPr>
          <w:rFonts w:cs="Arial"/>
          <w:color w:val="000000"/>
          <w:sz w:val="24"/>
          <w:szCs w:val="24"/>
        </w:rPr>
        <w:lastRenderedPageBreak/>
        <w:t>geom_crossbar geom_density geom_density2d geom_dotplot geom_errorbar geom_errorbarh</w:t>
      </w:r>
    </w:p>
    <w:p w14:paraId="50298FE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geom_freqpoly geom_hex geom_histogram geom_hline geom_jitter geom_line geom_linerange geom_map geom_path geom_point geom_pointrange geom_polygon geom_quantile</w:t>
      </w:r>
    </w:p>
    <w:p w14:paraId="658388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geom_raster geom_rect geom_ribbon geom_rug geom_segment geom_smooth geom_step geom_text geom_tile geom_violin geom_vline</w:t>
      </w:r>
    </w:p>
    <w:p w14:paraId="020E39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14</w:t>
      </w:r>
    </w:p>
    <w:p w14:paraId="76BD8C9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0C885EE" w14:textId="77777777" w:rsidR="00CD6967" w:rsidRPr="00316B92" w:rsidRDefault="00CD6967" w:rsidP="00CD6967">
      <w:pPr>
        <w:pStyle w:val="Heading3"/>
      </w:pPr>
      <w:r w:rsidRPr="00316B92">
        <w:t>stats</w:t>
      </w:r>
    </w:p>
    <w:p w14:paraId="07C6E80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stat_bin stat_bin2d stat_bindot stat_binhex stat_boxplot stat_contour stat_density stat_density2d stat_ecdf stat_function stat_identity stat_qq stat_quantile</w:t>
      </w:r>
    </w:p>
    <w:p w14:paraId="74C05C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stat_smooth stat_spoke stat_sum stat_summary stat_summary_hex stat_summary2d stat_unique stat_ydensity</w:t>
      </w:r>
    </w:p>
    <w:p w14:paraId="12A248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15</w:t>
      </w:r>
    </w:p>
    <w:p w14:paraId="76B0E0D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scales</w:t>
      </w:r>
    </w:p>
    <w:p w14:paraId="7AAF9FA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expand_limits</w:t>
      </w:r>
    </w:p>
    <w:p w14:paraId="3E8DB9F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guide_legend</w:t>
      </w:r>
    </w:p>
    <w:p w14:paraId="5E23236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guide_colourbar(guide_colorbar)</w:t>
      </w:r>
    </w:p>
    <w:p w14:paraId="0511D9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scale_alpha(scale_alpha_continuous, scale_alpha_discrete)</w:t>
      </w:r>
    </w:p>
    <w:p w14:paraId="18D2988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scale_area</w:t>
      </w:r>
    </w:p>
    <w:p w14:paraId="6231A13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scale_colour_brewer(scale_color_brewer, scale_fill_brewer)</w:t>
      </w:r>
    </w:p>
    <w:p w14:paraId="2502D4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scale_colour_gradient(scale_color_continuous, scale_color_gradient, scale_colour_continuous, scale_fill_continuous, scale_fill_gradient)</w:t>
      </w:r>
    </w:p>
    <w:p w14:paraId="788E20C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scale_colour_gradient2(scale_color_gradient2, scale_fill_gradient2) scale_colour_gradientn(scale_color_gradientn, scale_fill_gradientn) scale_colour_grey(scale_color_grey, scale_fill_grey)</w:t>
      </w:r>
    </w:p>
    <w:p w14:paraId="7F8D8B7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scale_colour_hue(scale_color_discrete, scale_color_hue, scale_colour_discrete, scale_fill_discrete, scale_fill_hue)</w:t>
      </w:r>
    </w:p>
    <w:p w14:paraId="742C9EE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scale_identity(scale_alpha_identity, scale_color_identity, scale_colour_identity, scale_fill_identity, scale_linetype_identity,</w:t>
      </w:r>
    </w:p>
    <w:p w14:paraId="6ED937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scale_shape_identity, scale_size_identity)</w:t>
      </w:r>
    </w:p>
    <w:p w14:paraId="1E33D24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scale_manual(scale_alpha_manual, scale_color_manual, scale_colour_manual, scale_fill_manual, scale_linetype_manual, scale_shape_manual, scale_size_manual)</w:t>
      </w:r>
    </w:p>
    <w:p w14:paraId="45174D2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scale_linetype(scale_linetype_continuous, scale_linetype_discrete)</w:t>
      </w:r>
    </w:p>
    <w:p w14:paraId="29F7BD1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scale_shape(scale_shape_continuous, scale_shape_discrete)</w:t>
      </w:r>
    </w:p>
    <w:p w14:paraId="201CFE3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scale_size(scale_size_continuous, scale_size_discrete)</w:t>
      </w:r>
    </w:p>
    <w:p w14:paraId="1351FB19"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r w:rsidRPr="00316B92">
        <w:rPr>
          <w:rFonts w:cs="Arial"/>
          <w:color w:val="000000"/>
          <w:sz w:val="24"/>
          <w:szCs w:val="24"/>
        </w:rPr>
        <w:t>scale_x_continuous(scale_x_log10, scale_x_reverse, scale_x_sqrt,</w:t>
      </w:r>
      <w:r>
        <w:rPr>
          <w:rFonts w:ascii="Arial" w:hAnsi="Arial" w:cs="Arial"/>
          <w:color w:val="000000"/>
          <w:sz w:val="28"/>
          <w:szCs w:val="28"/>
        </w:rPr>
        <w:t xml:space="preserve"> scale_y_continuous, scale_y_log10, scale_y_reverse, scale_y_sqrt)</w:t>
      </w:r>
    </w:p>
    <w:p w14:paraId="4B1AA381"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scale_x_date(scale_y_date) scale_x_datetime(scale_y_datetime) scale_x_discrete(scale_y_discrete) labs(ggtitle, xlab, ylab) update_labels</w:t>
      </w:r>
    </w:p>
    <w:p w14:paraId="57FF794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xlim(ylim)</w:t>
      </w:r>
    </w:p>
    <w:p w14:paraId="7EDBBA4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Math 510 - Page 16</w:t>
      </w:r>
    </w:p>
    <w:p w14:paraId="4E8740AA" w14:textId="77777777" w:rsidR="00CD6967" w:rsidRDefault="00CD6967" w:rsidP="00CD6967"/>
    <w:p w14:paraId="016F9976" w14:textId="77777777" w:rsidR="007E28B0" w:rsidRDefault="007E28B0">
      <w:r>
        <w:br w:type="page"/>
      </w:r>
    </w:p>
    <w:p w14:paraId="26039C3A" w14:textId="084D1F2E" w:rsidR="007E28B0" w:rsidRDefault="007E28B0" w:rsidP="007E28B0">
      <w:pPr>
        <w:pStyle w:val="Heading1"/>
      </w:pPr>
      <w:r>
        <w:lastRenderedPageBreak/>
        <w:t>Distributed Computing</w:t>
      </w:r>
    </w:p>
    <w:p w14:paraId="738D218D" w14:textId="64D1804B" w:rsidR="007E28B0" w:rsidRDefault="007E28B0" w:rsidP="007E28B0">
      <w:pPr>
        <w:pStyle w:val="Heading2"/>
      </w:pPr>
      <w:r>
        <w:t>Motivation</w:t>
      </w:r>
    </w:p>
    <w:p w14:paraId="703CBAA7" w14:textId="77777777" w:rsidR="007E28B0" w:rsidRPr="007E28B0" w:rsidRDefault="007E28B0" w:rsidP="007E28B0"/>
    <w:p w14:paraId="315F0116" w14:textId="77777777" w:rsidR="007E28B0" w:rsidRDefault="007E28B0" w:rsidP="007E28B0">
      <w:pPr>
        <w:pStyle w:val="Heading1"/>
      </w:pPr>
      <w:r>
        <w:t>MATLAB</w:t>
      </w:r>
    </w:p>
    <w:p w14:paraId="24B96BD5" w14:textId="77777777" w:rsidR="007E28B0" w:rsidRDefault="007E28B0" w:rsidP="007E28B0">
      <w:pPr>
        <w:pStyle w:val="Heading2"/>
      </w:pPr>
      <w:r>
        <w:t>History (written by Professor Shaw)</w:t>
      </w:r>
    </w:p>
    <w:p w14:paraId="786A8A41" w14:textId="77777777" w:rsidR="007E28B0" w:rsidRDefault="007E28B0" w:rsidP="007E28B0">
      <w:pPr>
        <w:rPr>
          <w:sz w:val="24"/>
          <w:szCs w:val="24"/>
        </w:rPr>
      </w:pPr>
      <w:r>
        <w:rPr>
          <w:b/>
          <w:bCs/>
        </w:rPr>
        <w:t xml:space="preserve">MATLAB </w:t>
      </w:r>
      <w:r>
        <w:t>is a numerical computing environment and programming language. Created by The MathWorks, MATLAB allows easy matrix manipulation, plotting of functions and data, implementation of algorithms, creation of user interfaces, and interfacing with programs in other languages. Although it is numeric only, an optional toolbox interfaces with the Maple symbolic engine, allowing access to computer algebra capabilities.</w:t>
      </w:r>
    </w:p>
    <w:p w14:paraId="2A46C6D4" w14:textId="77777777" w:rsidR="007E28B0" w:rsidRDefault="007E28B0" w:rsidP="007E28B0">
      <w:pPr>
        <w:rPr>
          <w:sz w:val="24"/>
          <w:szCs w:val="24"/>
        </w:rPr>
      </w:pPr>
      <w:r>
        <w:t>Short for "matrix laboratory", MATLAB was invented in the late 1970s by Cleve Moler, then chairman of the computer science department at the University of New Mexico. He designed it to give his students access to LINPACK and EISPACK without having to learn Fortran. It soon spread to other universities and found a strong audience within the applied mathematics community. Jack Little, an engineer, was exposed to it during a visit Moler made to Stanford University in 1983. Recognizing its commercial potential, he joined with Moler and Steve Bangert. They rewrote MATLAB in C and founded The MathWorks in 1984 to continue its development. These rewritten libraries were known as JACKPAC.</w:t>
      </w:r>
    </w:p>
    <w:p w14:paraId="784681C3" w14:textId="77777777" w:rsidR="007E28B0" w:rsidRDefault="007E28B0" w:rsidP="007E28B0">
      <w:pPr>
        <w:rPr>
          <w:sz w:val="24"/>
          <w:szCs w:val="24"/>
        </w:rPr>
      </w:pPr>
      <w:r>
        <w:t>MATLAB was first adopted by control design engineers, Little's specialty, but quickly spread to many other domains. It is now also used in education, in particular the teaching of linear algebra and numerical analysis, and is popular amongst scientists involved with image processing.</w:t>
      </w:r>
    </w:p>
    <w:p w14:paraId="43ED125F" w14:textId="77777777" w:rsidR="007E28B0" w:rsidRDefault="007E28B0" w:rsidP="007E28B0">
      <w:pPr>
        <w:rPr>
          <w:sz w:val="24"/>
          <w:szCs w:val="24"/>
        </w:rPr>
      </w:pPr>
      <w:r>
        <w:rPr>
          <w:noProof/>
          <w:sz w:val="24"/>
          <w:szCs w:val="24"/>
          <w:lang w:eastAsia="en-US"/>
        </w:rPr>
        <w:drawing>
          <wp:anchor distT="0" distB="0" distL="114300" distR="114300" simplePos="0" relativeHeight="251667456" behindDoc="0" locked="0" layoutInCell="1" allowOverlap="1" wp14:anchorId="73733206" wp14:editId="25530D16">
            <wp:simplePos x="0" y="0"/>
            <wp:positionH relativeFrom="column">
              <wp:posOffset>0</wp:posOffset>
            </wp:positionH>
            <wp:positionV relativeFrom="paragraph">
              <wp:posOffset>83820</wp:posOffset>
            </wp:positionV>
            <wp:extent cx="1000760" cy="1402080"/>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0076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t>Cleve Barry Moler is a mathematician and computer programmer specializing in numerical analysis. In the mid to late 1970s, he was one of the authors of LINPACK and EISPACK, Fortran libraries for numerical computing. He invented MATLAB, a numerical computing package, to give his students at the University of New Mexico easy access to these libraries without writing Fortran. In 1984, he co-founded The MathWorks with Jack Little to commercialize this program.</w:t>
      </w:r>
    </w:p>
    <w:p w14:paraId="78E69C27" w14:textId="77777777" w:rsidR="007E28B0" w:rsidRDefault="007E28B0" w:rsidP="007E28B0">
      <w:pPr>
        <w:rPr>
          <w:sz w:val="24"/>
          <w:szCs w:val="24"/>
        </w:rPr>
      </w:pPr>
      <w:r>
        <w:t>He received his bachelor's degree from Caltech in 1961, and a Ph.D. from Stanford University.</w:t>
      </w:r>
    </w:p>
    <w:p w14:paraId="4201759C" w14:textId="77777777" w:rsidR="007E28B0" w:rsidRDefault="007E28B0" w:rsidP="007E28B0">
      <w:pPr>
        <w:rPr>
          <w:sz w:val="24"/>
          <w:szCs w:val="24"/>
        </w:rPr>
      </w:pPr>
      <w:r>
        <w:t>He was a professor of math and computer science for almost 20 years at the University of Michigan, Stanford University, and the University of New Mexico. Before joining The MathWorks full time in 1989, he also worked for Intel Hypercube and Ardent Computer Corporation. He is also co-author of four textbooks on numerical methods and is a member of the Association for Computing Machinery. He was vice-president of the Society for Industrial and Applied Mathematics and currently sits on its Board of Trustees. He will serve as president of SIAM for two years starting in January 2007.</w:t>
      </w:r>
    </w:p>
    <w:p w14:paraId="4D09BBCF" w14:textId="77777777" w:rsidR="007E28B0" w:rsidRDefault="007E28B0" w:rsidP="007E28B0">
      <w:r>
        <w:lastRenderedPageBreak/>
        <w:t>He was elected to the National Academy of Engineering on February 14, 1997. He received an honorary degree from Linköping University, Sweden. He received an honorary degree of Doctor of Mathematics from the University of Waterloo on June 16, 2001. On April 30, 2004, he was appointed Honorary Doctor (doctor technices, honoris causa) at the Technical University of Denmark.</w:t>
      </w:r>
    </w:p>
    <w:p w14:paraId="0976E1BF" w14:textId="77777777" w:rsidR="007E28B0" w:rsidRDefault="007E28B0" w:rsidP="007E28B0">
      <w:pPr>
        <w:keepNext/>
      </w:pPr>
      <w:r>
        <w:t>Professor G’s Summary:</w:t>
      </w:r>
    </w:p>
    <w:p w14:paraId="30BF254B" w14:textId="77777777" w:rsidR="007E28B0" w:rsidRPr="00247D9A" w:rsidRDefault="007E28B0" w:rsidP="007E28B0">
      <w:pPr>
        <w:keepNext/>
      </w:pPr>
      <w:r w:rsidRPr="00247D9A">
        <w:rPr>
          <w:lang w:val="en-GB"/>
        </w:rPr>
        <w:t xml:space="preserve">MATrix LABoratory </w:t>
      </w:r>
    </w:p>
    <w:p w14:paraId="30067DF9" w14:textId="77777777" w:rsidR="007E28B0" w:rsidRPr="00247D9A" w:rsidRDefault="007E28B0" w:rsidP="007E28B0">
      <w:pPr>
        <w:keepNext/>
      </w:pPr>
      <w:r w:rsidRPr="00247D9A">
        <w:rPr>
          <w:lang w:val="en-GB"/>
        </w:rPr>
        <w:t xml:space="preserve">Invented in the late 1970s </w:t>
      </w:r>
    </w:p>
    <w:p w14:paraId="041B7721" w14:textId="77777777" w:rsidR="007E28B0" w:rsidRPr="00247D9A" w:rsidRDefault="007E28B0" w:rsidP="007E28B0">
      <w:r w:rsidRPr="00247D9A">
        <w:rPr>
          <w:lang w:val="en-GB"/>
        </w:rPr>
        <w:t>Cleve Moler, Chair of CSC dept, Univ of New Mexico</w:t>
      </w:r>
    </w:p>
    <w:p w14:paraId="2CB5CCE9" w14:textId="77777777" w:rsidR="007E28B0" w:rsidRPr="00247D9A" w:rsidRDefault="007E28B0" w:rsidP="007E28B0">
      <w:r w:rsidRPr="00247D9A">
        <w:rPr>
          <w:lang w:val="en-GB"/>
        </w:rPr>
        <w:t>Designed it to give his students access to LINPACK and EISPACK (without having to learn Fortran).</w:t>
      </w:r>
    </w:p>
    <w:p w14:paraId="5582C8A8" w14:textId="77777777" w:rsidR="007E28B0" w:rsidRPr="00247D9A" w:rsidRDefault="007E28B0" w:rsidP="007E28B0">
      <w:r w:rsidRPr="00247D9A">
        <w:rPr>
          <w:lang w:val="en-GB"/>
        </w:rPr>
        <w:t>Jack Little recognized commercial potential (1983)</w:t>
      </w:r>
    </w:p>
    <w:p w14:paraId="1558AFD9" w14:textId="77777777" w:rsidR="007E28B0" w:rsidRPr="00247D9A" w:rsidRDefault="007E28B0" w:rsidP="007E28B0">
      <w:r w:rsidRPr="00247D9A">
        <w:rPr>
          <w:lang w:val="en-GB"/>
        </w:rPr>
        <w:t xml:space="preserve">Joined with Moler and Steve Bangert. </w:t>
      </w:r>
    </w:p>
    <w:p w14:paraId="065ED102" w14:textId="77777777" w:rsidR="007E28B0" w:rsidRPr="00247D9A" w:rsidRDefault="007E28B0" w:rsidP="007E28B0">
      <w:r w:rsidRPr="00247D9A">
        <w:rPr>
          <w:lang w:val="en-GB"/>
        </w:rPr>
        <w:t>The three founded The MathWorks in 1984</w:t>
      </w:r>
    </w:p>
    <w:p w14:paraId="7E84DD8A" w14:textId="77777777" w:rsidR="007E28B0" w:rsidRPr="00247D9A" w:rsidRDefault="007E28B0" w:rsidP="007E28B0">
      <w:r w:rsidRPr="00247D9A">
        <w:rPr>
          <w:lang w:val="en-GB"/>
        </w:rPr>
        <w:t>Rewrote MATLAB in C. Rewritten libraries were known as JACKPAC.</w:t>
      </w:r>
    </w:p>
    <w:p w14:paraId="4A33F097" w14:textId="77777777" w:rsidR="007E28B0" w:rsidRDefault="007E28B0" w:rsidP="007E28B0">
      <w:pPr>
        <w:pStyle w:val="Heading2"/>
      </w:pPr>
      <w:r>
        <w:t>Matlab Intro</w:t>
      </w:r>
    </w:p>
    <w:p w14:paraId="45A1BBA1" w14:textId="77777777" w:rsidR="007E28B0" w:rsidRDefault="007E28B0" w:rsidP="007E28B0">
      <w:pPr>
        <w:ind w:left="360"/>
      </w:pPr>
    </w:p>
    <w:p w14:paraId="68A7E31B" w14:textId="77777777" w:rsidR="007E28B0" w:rsidRDefault="007E28B0" w:rsidP="007E28B0">
      <w:pPr>
        <w:numPr>
          <w:ilvl w:val="0"/>
          <w:numId w:val="21"/>
        </w:numPr>
      </w:pPr>
      <w:r w:rsidRPr="00247D9A">
        <w:t>Moving around the MATLAB interface and getting help</w:t>
      </w:r>
    </w:p>
    <w:p w14:paraId="0BC077ED" w14:textId="77777777" w:rsidR="007E28B0" w:rsidRDefault="007E28B0" w:rsidP="007E28B0">
      <w:pPr>
        <w:ind w:left="1080"/>
      </w:pPr>
      <w:r>
        <w:t xml:space="preserve">See the </w:t>
      </w:r>
      <w:hyperlink r:id="rId70" w:history="1">
        <w:r w:rsidRPr="00BC7B4A">
          <w:rPr>
            <w:rStyle w:val="Hyperlink"/>
          </w:rPr>
          <w:t>Matlab Primer</w:t>
        </w:r>
      </w:hyperlink>
      <w:r>
        <w:t xml:space="preserve"> (also on Blackboard)</w:t>
      </w:r>
    </w:p>
    <w:p w14:paraId="71C56EE6" w14:textId="77777777" w:rsidR="007E28B0" w:rsidRPr="00247D9A" w:rsidRDefault="007E28B0" w:rsidP="007E28B0">
      <w:pPr>
        <w:numPr>
          <w:ilvl w:val="1"/>
          <w:numId w:val="21"/>
        </w:numPr>
      </w:pPr>
      <w:r w:rsidRPr="00247D9A">
        <w:t>Command Window</w:t>
      </w:r>
    </w:p>
    <w:p w14:paraId="3E3C6969" w14:textId="77777777" w:rsidR="007E28B0" w:rsidRPr="00247D9A" w:rsidRDefault="007E28B0" w:rsidP="007E28B0">
      <w:pPr>
        <w:numPr>
          <w:ilvl w:val="1"/>
          <w:numId w:val="21"/>
        </w:numPr>
      </w:pPr>
      <w:r w:rsidRPr="00247D9A">
        <w:t>Current Folder</w:t>
      </w:r>
    </w:p>
    <w:p w14:paraId="2EA4C4BA" w14:textId="77777777" w:rsidR="007E28B0" w:rsidRPr="00247D9A" w:rsidRDefault="007E28B0" w:rsidP="007E28B0">
      <w:pPr>
        <w:numPr>
          <w:ilvl w:val="1"/>
          <w:numId w:val="21"/>
        </w:numPr>
      </w:pPr>
      <w:r w:rsidRPr="00247D9A">
        <w:t>Details</w:t>
      </w:r>
    </w:p>
    <w:p w14:paraId="021BD669" w14:textId="77777777" w:rsidR="007E28B0" w:rsidRPr="00247D9A" w:rsidRDefault="007E28B0" w:rsidP="007E28B0">
      <w:pPr>
        <w:numPr>
          <w:ilvl w:val="1"/>
          <w:numId w:val="21"/>
        </w:numPr>
      </w:pPr>
      <w:r w:rsidRPr="00247D9A">
        <w:t>Workspace</w:t>
      </w:r>
    </w:p>
    <w:p w14:paraId="00FD2E86" w14:textId="77777777" w:rsidR="007E28B0" w:rsidRPr="00247D9A" w:rsidRDefault="007E28B0" w:rsidP="007E28B0">
      <w:pPr>
        <w:numPr>
          <w:ilvl w:val="1"/>
          <w:numId w:val="21"/>
        </w:numPr>
      </w:pPr>
      <w:r w:rsidRPr="00247D9A">
        <w:t>Command History</w:t>
      </w:r>
    </w:p>
    <w:p w14:paraId="0BEE7CE3" w14:textId="77777777" w:rsidR="007E28B0" w:rsidRPr="00247D9A" w:rsidRDefault="007E28B0" w:rsidP="007E28B0">
      <w:pPr>
        <w:numPr>
          <w:ilvl w:val="1"/>
          <w:numId w:val="21"/>
        </w:numPr>
      </w:pPr>
      <w:r w:rsidRPr="00247D9A">
        <w:t>Getting Help</w:t>
      </w:r>
    </w:p>
    <w:p w14:paraId="5739CF66" w14:textId="77777777" w:rsidR="007E28B0" w:rsidRPr="00247D9A" w:rsidRDefault="007E28B0" w:rsidP="007E28B0">
      <w:pPr>
        <w:keepNext/>
        <w:numPr>
          <w:ilvl w:val="0"/>
          <w:numId w:val="21"/>
        </w:numPr>
        <w:ind w:left="360"/>
      </w:pPr>
      <w:r w:rsidRPr="00247D9A">
        <w:t xml:space="preserve">Solve a simple set of equations – Ancient grain pricing (from 200 BC). </w:t>
      </w:r>
    </w:p>
    <w:p w14:paraId="5FD658F2" w14:textId="77777777" w:rsidR="007E28B0" w:rsidRDefault="007E28B0" w:rsidP="007E28B0">
      <w:r w:rsidRPr="00247D9A">
        <w:t>Three sheafs of a good crop, two sheafs of a mediocre crop, and one sheaf of a bad crop are sold for 39 dou. Two sheafs of good, three mediocre, and one bad are sold for 34 dou; and one good, two mediocre, and three bad are sold for 26 dou. What is the price received for each sheaf of a good crop, each sheaf of a mediocre crop, and each sheaf of a bad crop?</w:t>
      </w:r>
    </w:p>
    <w:p w14:paraId="3D1F269D" w14:textId="77777777" w:rsidR="007E28B0" w:rsidRDefault="007E28B0" w:rsidP="007E28B0">
      <w:pPr>
        <w:pStyle w:val="Heading2"/>
      </w:pPr>
      <w:r>
        <w:lastRenderedPageBreak/>
        <w:t>Matlab Classes (Types)</w:t>
      </w:r>
    </w:p>
    <w:p w14:paraId="6F1921AF" w14:textId="77777777" w:rsidR="007E28B0" w:rsidRPr="00795EA4" w:rsidRDefault="007E28B0" w:rsidP="007E28B0">
      <w:pPr>
        <w:keepNext/>
      </w:pPr>
      <w:r w:rsidRPr="00795EA4">
        <w:t>All of the fundamental MATLAB classes are shown in the diagram below:</w:t>
      </w:r>
    </w:p>
    <w:p w14:paraId="322E2FCF" w14:textId="77777777" w:rsidR="007E28B0" w:rsidRPr="00795EA4" w:rsidRDefault="007E28B0" w:rsidP="007E28B0">
      <w:pPr>
        <w:keepNext/>
      </w:pPr>
      <w:bookmarkStart w:id="2" w:name="MATLAB_data_type_diagram"/>
      <w:bookmarkEnd w:id="2"/>
      <w:r w:rsidRPr="00795EA4">
        <w:rPr>
          <w:noProof/>
          <w:lang w:eastAsia="en-US"/>
        </w:rPr>
        <w:drawing>
          <wp:inline distT="0" distB="0" distL="0" distR="0" wp14:anchorId="7E29D709" wp14:editId="262B7081">
            <wp:extent cx="5029200" cy="2933699"/>
            <wp:effectExtent l="0" t="0" r="0" b="0"/>
            <wp:docPr id="12" name="Picture 12" descr="http://www.mathworks.com/help/matlab/matlab_prog/fundamenta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works.com/help/matlab/matlab_prog/fundamental_class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29200" cy="2933699"/>
                    </a:xfrm>
                    <a:prstGeom prst="rect">
                      <a:avLst/>
                    </a:prstGeom>
                    <a:noFill/>
                    <a:ln>
                      <a:noFill/>
                    </a:ln>
                  </pic:spPr>
                </pic:pic>
              </a:graphicData>
            </a:graphic>
          </wp:inline>
        </w:drawing>
      </w:r>
    </w:p>
    <w:p w14:paraId="30ECEE25" w14:textId="77777777" w:rsidR="007E28B0" w:rsidRDefault="007E28B0" w:rsidP="007E28B0">
      <w:pPr>
        <w:keepNext/>
        <w:spacing w:after="0" w:line="240" w:lineRule="auto"/>
        <w:rPr>
          <w:rFonts w:ascii="Arial" w:eastAsia="Times New Roman" w:hAnsi="Arial" w:cs="Times New Roman"/>
          <w:color w:val="3C3C3C"/>
          <w:sz w:val="18"/>
          <w:szCs w:val="18"/>
          <w:shd w:val="clear" w:color="auto" w:fill="FFFFFF"/>
          <w:lang w:eastAsia="en-US"/>
        </w:rPr>
      </w:pPr>
      <w:r w:rsidRPr="00795EA4">
        <w:rPr>
          <w:rFonts w:ascii="Arial" w:eastAsia="Times New Roman" w:hAnsi="Arial" w:cs="Times New Roman"/>
          <w:color w:val="3C3C3C"/>
          <w:sz w:val="18"/>
          <w:szCs w:val="18"/>
          <w:shd w:val="clear" w:color="auto" w:fill="FFFFFF"/>
          <w:lang w:eastAsia="en-US"/>
        </w:rPr>
        <w:t>There are 16 fundamental classes in MATLAB. Each of these classes is in the form of a matrix or array. With the exception of function handles, this matrix or array is a minimum of 0-by-0 in size and can grow to an n-dimensional array of any size. A function handle is always scalar (1-by-1).</w:t>
      </w:r>
    </w:p>
    <w:p w14:paraId="0C78C208" w14:textId="77777777" w:rsidR="007E28B0" w:rsidRDefault="007E28B0" w:rsidP="007E28B0">
      <w:pPr>
        <w:spacing w:after="0" w:line="240" w:lineRule="auto"/>
        <w:rPr>
          <w:rFonts w:ascii="Arial" w:eastAsia="Times New Roman" w:hAnsi="Arial" w:cs="Times New Roman"/>
          <w:color w:val="3C3C3C"/>
          <w:sz w:val="18"/>
          <w:szCs w:val="18"/>
          <w:shd w:val="clear" w:color="auto" w:fill="FFFFFF"/>
          <w:lang w:eastAsia="en-US"/>
        </w:rPr>
      </w:pPr>
    </w:p>
    <w:p w14:paraId="0FB8766A"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Numeric classes in the MATLAB software include signed and unsigned integers, and</w:t>
      </w:r>
      <w:r>
        <w:rPr>
          <w:rStyle w:val="apple-converted-space"/>
          <w:rFonts w:ascii="Arial" w:hAnsi="Arial"/>
          <w:color w:val="3C3C3C"/>
          <w:sz w:val="18"/>
          <w:szCs w:val="18"/>
        </w:rPr>
        <w:t> </w:t>
      </w:r>
      <w:bookmarkStart w:id="3" w:name="zmw57dd0e8731"/>
      <w:bookmarkStart w:id="4" w:name="zmw57dd0e8734"/>
      <w:bookmarkEnd w:id="3"/>
      <w:bookmarkEnd w:id="4"/>
      <w:r>
        <w:rPr>
          <w:rFonts w:ascii="Arial" w:hAnsi="Arial"/>
          <w:color w:val="3C3C3C"/>
          <w:sz w:val="18"/>
          <w:szCs w:val="18"/>
        </w:rPr>
        <w:t>single- and</w:t>
      </w:r>
      <w:r>
        <w:rPr>
          <w:rStyle w:val="apple-converted-space"/>
          <w:rFonts w:ascii="Arial" w:hAnsi="Arial"/>
          <w:color w:val="3C3C3C"/>
          <w:sz w:val="18"/>
          <w:szCs w:val="18"/>
        </w:rPr>
        <w:t> </w:t>
      </w:r>
      <w:bookmarkStart w:id="5" w:name="zmw57dd0e8740"/>
      <w:bookmarkStart w:id="6" w:name="zmw57dd0e8743"/>
      <w:bookmarkEnd w:id="5"/>
      <w:bookmarkEnd w:id="6"/>
      <w:r>
        <w:rPr>
          <w:rFonts w:ascii="Arial" w:hAnsi="Arial"/>
          <w:color w:val="3C3C3C"/>
          <w:sz w:val="18"/>
          <w:szCs w:val="18"/>
        </w:rPr>
        <w:t>double-precision floating-point numbers. By default, MATLAB stores all numeric values as double-precision floating point. (You cannot change the default type and precision.) You can choose to store any number, or array of numbers, as integers or as single-precision. Integer and single-precision arrays offer more memory-efficient storage than double-precision.</w:t>
      </w:r>
    </w:p>
    <w:p w14:paraId="32A37B4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All numeric types support basic array operations, such as subscripting, reshaping, and mathematical operations.</w:t>
      </w:r>
    </w:p>
    <w:p w14:paraId="44BC2FAD"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You can create two-dimensional</w:t>
      </w:r>
      <w:r>
        <w:rPr>
          <w:rStyle w:val="apple-converted-space"/>
          <w:rFonts w:ascii="Arial" w:hAnsi="Arial"/>
          <w:color w:val="3C3C3C"/>
          <w:sz w:val="18"/>
          <w:szCs w:val="18"/>
        </w:rPr>
        <w:t> </w:t>
      </w:r>
      <w:r>
        <w:rPr>
          <w:rStyle w:val="HTMLTypewriter"/>
          <w:color w:val="3C3C3C"/>
          <w:sz w:val="22"/>
          <w:szCs w:val="22"/>
          <w:bdr w:val="none" w:sz="0" w:space="0" w:color="auto" w:frame="1"/>
        </w:rPr>
        <w:t>double</w:t>
      </w:r>
      <w:r>
        <w:rPr>
          <w:rStyle w:val="apple-converted-space"/>
          <w:rFonts w:ascii="Arial" w:hAnsi="Arial"/>
          <w:color w:val="3C3C3C"/>
          <w:sz w:val="18"/>
          <w:szCs w:val="18"/>
        </w:rPr>
        <w:t> </w:t>
      </w:r>
      <w:r>
        <w:rPr>
          <w:rFonts w:ascii="Arial" w:hAnsi="Arial"/>
          <w:color w:val="3C3C3C"/>
          <w:sz w:val="18"/>
          <w:szCs w:val="18"/>
        </w:rPr>
        <w:t>and</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matrices using one of two storage formats:</w:t>
      </w:r>
      <w:r>
        <w:rPr>
          <w:rStyle w:val="apple-converted-space"/>
          <w:rFonts w:ascii="Arial" w:hAnsi="Arial"/>
          <w:color w:val="3C3C3C"/>
          <w:sz w:val="18"/>
          <w:szCs w:val="18"/>
        </w:rPr>
        <w:t> </w:t>
      </w:r>
      <w:hyperlink r:id="rId72" w:history="1">
        <w:r>
          <w:rPr>
            <w:rStyle w:val="HTMLTypewriter"/>
            <w:color w:val="004AA0"/>
            <w:sz w:val="22"/>
            <w:szCs w:val="22"/>
            <w:bdr w:val="none" w:sz="0" w:space="0" w:color="auto" w:frame="1"/>
          </w:rPr>
          <w:t>full</w:t>
        </w:r>
      </w:hyperlink>
      <w:r>
        <w:rPr>
          <w:rStyle w:val="apple-converted-space"/>
          <w:rFonts w:ascii="Arial" w:hAnsi="Arial"/>
          <w:color w:val="3C3C3C"/>
          <w:sz w:val="18"/>
          <w:szCs w:val="18"/>
        </w:rPr>
        <w:t> </w:t>
      </w:r>
      <w:r>
        <w:rPr>
          <w:rFonts w:ascii="Arial" w:hAnsi="Arial"/>
          <w:color w:val="3C3C3C"/>
          <w:sz w:val="18"/>
          <w:szCs w:val="18"/>
        </w:rPr>
        <w:t>or</w:t>
      </w:r>
      <w:r>
        <w:rPr>
          <w:rStyle w:val="apple-converted-space"/>
          <w:rFonts w:ascii="Arial" w:hAnsi="Arial"/>
          <w:color w:val="3C3C3C"/>
          <w:sz w:val="18"/>
          <w:szCs w:val="18"/>
        </w:rPr>
        <w:t> </w:t>
      </w:r>
      <w:hyperlink r:id="rId73" w:history="1">
        <w:r>
          <w:rPr>
            <w:rStyle w:val="HTMLTypewriter"/>
            <w:color w:val="004AA0"/>
            <w:sz w:val="22"/>
            <w:szCs w:val="22"/>
            <w:bdr w:val="none" w:sz="0" w:space="0" w:color="auto" w:frame="1"/>
          </w:rPr>
          <w:t>sparse</w:t>
        </w:r>
      </w:hyperlink>
      <w:r>
        <w:rPr>
          <w:rFonts w:ascii="Arial" w:hAnsi="Arial"/>
          <w:color w:val="3C3C3C"/>
          <w:sz w:val="18"/>
          <w:szCs w:val="18"/>
        </w:rPr>
        <w:t>. For matrices with mostly zero-valued elements, a sparse matrix requires a fraction of the storage space required for an equivalent full matrix. Sparse matrices invoke methods especially tailored to solve sparse problems</w:t>
      </w:r>
    </w:p>
    <w:p w14:paraId="027DC922"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These classes require different amounts of storage, the smallest being a</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value or 8-bit integer which requires only 1 byte. It is important to keep this minimum size in mind if you work on data in files that were written using a precision smaller than 8 bits.</w:t>
      </w:r>
    </w:p>
    <w:p w14:paraId="2E99C33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The following table describes the fundamental classes in more detail.</w:t>
      </w:r>
    </w:p>
    <w:tbl>
      <w:tblPr>
        <w:tblW w:w="5000" w:type="pct"/>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943"/>
        <w:gridCol w:w="1666"/>
        <w:gridCol w:w="5901"/>
      </w:tblGrid>
      <w:tr w:rsidR="007E28B0" w14:paraId="7B84F70D"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BE1FE3A"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Class Name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07E2D63C" w14:textId="77777777" w:rsidR="007E28B0" w:rsidRDefault="007E28B0" w:rsidP="00232F06">
            <w:pPr>
              <w:spacing w:line="194" w:lineRule="atLeast"/>
              <w:rPr>
                <w:rFonts w:ascii="Times" w:eastAsia="Times New Roman" w:hAnsi="Times" w:cs="Times New Roman"/>
                <w:b/>
                <w:bCs/>
                <w:color w:val="000000"/>
                <w:sz w:val="17"/>
                <w:szCs w:val="17"/>
              </w:rPr>
            </w:pPr>
            <w:r>
              <w:rPr>
                <w:rFonts w:eastAsia="Times New Roman" w:cs="Times New Roman"/>
                <w:b/>
                <w:bCs/>
                <w:color w:val="000000"/>
                <w:sz w:val="17"/>
                <w:szCs w:val="17"/>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24416323"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Intended Use</w:t>
            </w:r>
          </w:p>
        </w:tc>
      </w:tr>
      <w:tr w:rsidR="007E28B0" w14:paraId="5DA8216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706968C" w14:textId="77777777" w:rsidR="007E28B0" w:rsidRDefault="00BD6AA0" w:rsidP="00232F06">
            <w:pPr>
              <w:spacing w:line="253" w:lineRule="atLeast"/>
              <w:rPr>
                <w:rFonts w:ascii="Times" w:eastAsia="Times New Roman" w:hAnsi="Times" w:cs="Times New Roman"/>
                <w:color w:val="404040"/>
                <w:sz w:val="19"/>
                <w:szCs w:val="19"/>
              </w:rPr>
            </w:pPr>
            <w:hyperlink r:id="rId74" w:history="1">
              <w:r w:rsidR="007E28B0">
                <w:rPr>
                  <w:rStyle w:val="HTMLTypewriter"/>
                  <w:color w:val="004AA0"/>
                  <w:bdr w:val="none" w:sz="0" w:space="0" w:color="auto" w:frame="1"/>
                </w:rPr>
                <w:t>double</w:t>
              </w:r>
            </w:hyperlink>
            <w:r w:rsidR="007E28B0">
              <w:rPr>
                <w:rFonts w:eastAsia="Times New Roman" w:cs="Times New Roman"/>
                <w:color w:val="404040"/>
                <w:sz w:val="19"/>
                <w:szCs w:val="19"/>
              </w:rPr>
              <w:t>,</w:t>
            </w:r>
            <w:r w:rsidR="007E28B0">
              <w:rPr>
                <w:rStyle w:val="apple-converted-space"/>
                <w:rFonts w:eastAsia="Times New Roman" w:cs="Times New Roman"/>
                <w:color w:val="404040"/>
                <w:sz w:val="19"/>
                <w:szCs w:val="19"/>
              </w:rPr>
              <w:t> </w:t>
            </w:r>
            <w:hyperlink r:id="rId75" w:history="1">
              <w:r w:rsidR="007E28B0">
                <w:rPr>
                  <w:rStyle w:val="HTMLTypewriter"/>
                  <w:color w:val="004AA0"/>
                  <w:bdr w:val="none" w:sz="0" w:space="0" w:color="auto" w:frame="1"/>
                </w:rPr>
                <w:t>single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2CA5732" w14:textId="77777777" w:rsidR="007E28B0" w:rsidRDefault="00BD6AA0" w:rsidP="00232F06">
            <w:pPr>
              <w:spacing w:line="253" w:lineRule="atLeast"/>
              <w:rPr>
                <w:rFonts w:ascii="Times" w:eastAsia="Times New Roman" w:hAnsi="Times" w:cs="Times New Roman"/>
                <w:color w:val="404040"/>
                <w:sz w:val="19"/>
                <w:szCs w:val="19"/>
              </w:rPr>
            </w:pPr>
            <w:hyperlink r:id="rId76" w:history="1">
              <w:r w:rsidR="007E28B0">
                <w:rPr>
                  <w:rStyle w:val="Hyperlink"/>
                  <w:rFonts w:eastAsia="Times New Roman" w:cs="Times New Roman"/>
                  <w:color w:val="004AA0"/>
                  <w:sz w:val="18"/>
                  <w:szCs w:val="18"/>
                  <w:bdr w:val="none" w:sz="0" w:space="0" w:color="auto" w:frame="1"/>
                </w:rPr>
                <w:t>Floating-Point Numbers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7FE6F0"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Required for fractional numeric data.</w:t>
            </w:r>
          </w:p>
          <w:p w14:paraId="00CB73DC" w14:textId="77777777" w:rsidR="007E28B0" w:rsidRDefault="00BD6AA0" w:rsidP="00232F06">
            <w:pPr>
              <w:pStyle w:val="NormalWeb"/>
              <w:numPr>
                <w:ilvl w:val="0"/>
                <w:numId w:val="23"/>
              </w:numPr>
              <w:spacing w:before="0" w:beforeAutospacing="0" w:after="0" w:afterAutospacing="0" w:line="253" w:lineRule="atLeast"/>
              <w:ind w:left="0"/>
              <w:textAlignment w:val="baseline"/>
              <w:rPr>
                <w:color w:val="404040"/>
                <w:sz w:val="18"/>
                <w:szCs w:val="18"/>
              </w:rPr>
            </w:pPr>
            <w:hyperlink r:id="rId77" w:anchor="f2-101310" w:history="1">
              <w:r w:rsidR="007E28B0">
                <w:rPr>
                  <w:rStyle w:val="Hyperlink"/>
                  <w:color w:val="004AA0"/>
                  <w:sz w:val="18"/>
                  <w:szCs w:val="18"/>
                  <w:bdr w:val="none" w:sz="0" w:space="0" w:color="auto" w:frame="1"/>
                </w:rPr>
                <w:t>Double</w:t>
              </w:r>
            </w:hyperlink>
            <w:r w:rsidR="007E28B0">
              <w:rPr>
                <w:rStyle w:val="apple-converted-space"/>
                <w:color w:val="404040"/>
                <w:sz w:val="18"/>
                <w:szCs w:val="18"/>
              </w:rPr>
              <w:t> </w:t>
            </w:r>
            <w:r w:rsidR="007E28B0">
              <w:rPr>
                <w:color w:val="404040"/>
                <w:sz w:val="18"/>
                <w:szCs w:val="18"/>
              </w:rPr>
              <w:t>and</w:t>
            </w:r>
            <w:r w:rsidR="007E28B0">
              <w:rPr>
                <w:rStyle w:val="apple-converted-space"/>
                <w:color w:val="404040"/>
                <w:sz w:val="18"/>
                <w:szCs w:val="18"/>
              </w:rPr>
              <w:t> </w:t>
            </w:r>
            <w:hyperlink r:id="rId78" w:anchor="f2-108458" w:history="1">
              <w:r w:rsidR="007E28B0">
                <w:rPr>
                  <w:rStyle w:val="Hyperlink"/>
                  <w:color w:val="004AA0"/>
                  <w:sz w:val="18"/>
                  <w:szCs w:val="18"/>
                  <w:bdr w:val="none" w:sz="0" w:space="0" w:color="auto" w:frame="1"/>
                </w:rPr>
                <w:t>Single</w:t>
              </w:r>
            </w:hyperlink>
            <w:r w:rsidR="007E28B0">
              <w:rPr>
                <w:rStyle w:val="apple-converted-space"/>
                <w:color w:val="404040"/>
                <w:sz w:val="18"/>
                <w:szCs w:val="18"/>
              </w:rPr>
              <w:t> </w:t>
            </w:r>
            <w:r w:rsidR="007E28B0">
              <w:rPr>
                <w:color w:val="404040"/>
                <w:sz w:val="18"/>
                <w:szCs w:val="18"/>
              </w:rPr>
              <w:t>precision.</w:t>
            </w:r>
          </w:p>
          <w:p w14:paraId="18287D57"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79" w:history="1">
              <w:r>
                <w:rPr>
                  <w:rStyle w:val="HTMLTypewriter"/>
                  <w:color w:val="004AA0"/>
                  <w:sz w:val="22"/>
                  <w:szCs w:val="22"/>
                  <w:bdr w:val="none" w:sz="0" w:space="0" w:color="auto" w:frame="1"/>
                </w:rPr>
                <w:t>realmin</w:t>
              </w:r>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0" w:history="1">
              <w:r>
                <w:rPr>
                  <w:rStyle w:val="HTMLTypewriter"/>
                  <w:color w:val="004AA0"/>
                  <w:sz w:val="22"/>
                  <w:szCs w:val="22"/>
                  <w:bdr w:val="none" w:sz="0" w:space="0" w:color="auto" w:frame="1"/>
                </w:rPr>
                <w:t>realmax</w:t>
              </w:r>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1" w:anchor="f2-98685" w:history="1">
              <w:r>
                <w:rPr>
                  <w:rStyle w:val="Hyperlink"/>
                  <w:color w:val="004AA0"/>
                  <w:sz w:val="18"/>
                  <w:szCs w:val="18"/>
                  <w:bdr w:val="none" w:sz="0" w:space="0" w:color="auto" w:frame="1"/>
                </w:rPr>
                <w:t>range of values</w:t>
              </w:r>
            </w:hyperlink>
            <w:r>
              <w:rPr>
                <w:color w:val="404040"/>
                <w:sz w:val="18"/>
                <w:szCs w:val="18"/>
              </w:rPr>
              <w:t>.</w:t>
            </w:r>
          </w:p>
          <w:p w14:paraId="645D31D8"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w:t>
            </w:r>
            <w:r>
              <w:rPr>
                <w:rStyle w:val="apple-converted-space"/>
                <w:color w:val="404040"/>
                <w:sz w:val="18"/>
                <w:szCs w:val="18"/>
              </w:rPr>
              <w:t> </w:t>
            </w:r>
            <w:hyperlink r:id="rId82" w:history="1">
              <w:r>
                <w:rPr>
                  <w:rStyle w:val="Hyperlink"/>
                  <w:color w:val="004AA0"/>
                  <w:sz w:val="18"/>
                  <w:szCs w:val="18"/>
                  <w:bdr w:val="none" w:sz="0" w:space="0" w:color="auto" w:frame="1"/>
                </w:rPr>
                <w:t>sparse</w:t>
              </w:r>
            </w:hyperlink>
            <w:r>
              <w:rPr>
                <w:color w:val="404040"/>
                <w:sz w:val="18"/>
                <w:szCs w:val="18"/>
              </w:rPr>
              <w:t>.</w:t>
            </w:r>
          </w:p>
          <w:p w14:paraId="664E1C7F"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Default numeric type in MATLAB.</w:t>
            </w:r>
          </w:p>
        </w:tc>
      </w:tr>
      <w:tr w:rsidR="007E28B0" w14:paraId="5CE56BF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6158000" w14:textId="77777777" w:rsidR="007E28B0" w:rsidRDefault="00BD6AA0" w:rsidP="00232F06">
            <w:pPr>
              <w:spacing w:line="253" w:lineRule="atLeast"/>
              <w:rPr>
                <w:rFonts w:ascii="Times" w:eastAsia="Times New Roman" w:hAnsi="Times" w:cs="Times New Roman"/>
                <w:color w:val="404040"/>
                <w:sz w:val="19"/>
                <w:szCs w:val="19"/>
              </w:rPr>
            </w:pPr>
            <w:hyperlink r:id="rId83" w:history="1">
              <w:r w:rsidR="007E28B0">
                <w:rPr>
                  <w:rStyle w:val="HTMLTypewriter"/>
                  <w:color w:val="004AA0"/>
                  <w:bdr w:val="none" w:sz="0" w:space="0" w:color="auto" w:frame="1"/>
                </w:rPr>
                <w:t>int8</w:t>
              </w:r>
            </w:hyperlink>
            <w:r w:rsidR="007E28B0">
              <w:rPr>
                <w:rStyle w:val="HTMLTypewriter"/>
                <w:color w:val="404040"/>
                <w:sz w:val="23"/>
                <w:szCs w:val="23"/>
                <w:bdr w:val="none" w:sz="0" w:space="0" w:color="auto" w:frame="1"/>
              </w:rPr>
              <w:t>, uint8,</w:t>
            </w:r>
            <w:r w:rsidR="007E28B0">
              <w:rPr>
                <w:rStyle w:val="apple-converted-space"/>
                <w:rFonts w:ascii="Courier" w:hAnsi="Courier" w:cs="Courier"/>
                <w:color w:val="404040"/>
                <w:sz w:val="23"/>
                <w:szCs w:val="23"/>
                <w:bdr w:val="none" w:sz="0" w:space="0" w:color="auto" w:frame="1"/>
              </w:rPr>
              <w:t> </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lastRenderedPageBreak/>
              <w:t>int16, uint16,</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t>int32, uint32,</w:t>
            </w:r>
            <w:r w:rsidR="007E28B0">
              <w:rPr>
                <w:rFonts w:ascii="Courier" w:hAnsi="Courier" w:cs="Courier"/>
                <w:color w:val="404040"/>
                <w:sz w:val="23"/>
                <w:szCs w:val="23"/>
                <w:bdr w:val="none" w:sz="0" w:space="0" w:color="auto" w:frame="1"/>
              </w:rPr>
              <w:br/>
            </w:r>
            <w:r w:rsidR="007E28B0">
              <w:rPr>
                <w:rStyle w:val="HTMLTypewriter"/>
                <w:color w:val="404040"/>
                <w:sz w:val="23"/>
                <w:szCs w:val="23"/>
                <w:bdr w:val="none" w:sz="0" w:space="0" w:color="auto" w:frame="1"/>
              </w:rPr>
              <w:t>int64, uint64</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1DC39D8" w14:textId="77777777" w:rsidR="007E28B0" w:rsidRDefault="00BD6AA0" w:rsidP="00232F06">
            <w:pPr>
              <w:spacing w:line="253" w:lineRule="atLeast"/>
              <w:rPr>
                <w:rFonts w:ascii="Times" w:eastAsia="Times New Roman" w:hAnsi="Times" w:cs="Times New Roman"/>
                <w:color w:val="404040"/>
                <w:sz w:val="19"/>
                <w:szCs w:val="19"/>
              </w:rPr>
            </w:pPr>
            <w:hyperlink r:id="rId84" w:history="1">
              <w:r w:rsidR="007E28B0">
                <w:rPr>
                  <w:rStyle w:val="Hyperlink"/>
                  <w:rFonts w:eastAsia="Times New Roman" w:cs="Times New Roman"/>
                  <w:color w:val="004AA0"/>
                  <w:sz w:val="18"/>
                  <w:szCs w:val="18"/>
                  <w:bdr w:val="none" w:sz="0" w:space="0" w:color="auto" w:frame="1"/>
                </w:rPr>
                <w:t>Integers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8A3F601"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 for signed and unsigned whole numbers.</w:t>
            </w:r>
          </w:p>
          <w:p w14:paraId="1521325F"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lastRenderedPageBreak/>
              <w:t>More</w:t>
            </w:r>
            <w:r>
              <w:rPr>
                <w:rStyle w:val="apple-converted-space"/>
                <w:color w:val="404040"/>
                <w:sz w:val="18"/>
                <w:szCs w:val="18"/>
              </w:rPr>
              <w:t> </w:t>
            </w:r>
            <w:hyperlink r:id="rId85" w:anchor="brh72ex-37" w:history="1">
              <w:r>
                <w:rPr>
                  <w:rStyle w:val="Hyperlink"/>
                  <w:color w:val="004AA0"/>
                  <w:sz w:val="18"/>
                  <w:szCs w:val="18"/>
                  <w:bdr w:val="none" w:sz="0" w:space="0" w:color="auto" w:frame="1"/>
                </w:rPr>
                <w:t>efficient use of memory.</w:t>
              </w:r>
            </w:hyperlink>
          </w:p>
          <w:p w14:paraId="35962E38"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86" w:history="1">
              <w:r>
                <w:rPr>
                  <w:rStyle w:val="HTMLTypewriter"/>
                  <w:color w:val="004AA0"/>
                  <w:sz w:val="22"/>
                  <w:szCs w:val="22"/>
                  <w:bdr w:val="none" w:sz="0" w:space="0" w:color="auto" w:frame="1"/>
                </w:rPr>
                <w:t>intmin</w:t>
              </w:r>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7" w:history="1">
              <w:r>
                <w:rPr>
                  <w:rStyle w:val="HTMLTypewriter"/>
                  <w:color w:val="004AA0"/>
                  <w:sz w:val="22"/>
                  <w:szCs w:val="22"/>
                  <w:bdr w:val="none" w:sz="0" w:space="0" w:color="auto" w:frame="1"/>
                </w:rPr>
                <w:t>intmax</w:t>
              </w:r>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8" w:anchor="f2-96232" w:history="1">
              <w:r>
                <w:rPr>
                  <w:rStyle w:val="Hyperlink"/>
                  <w:color w:val="004AA0"/>
                  <w:sz w:val="18"/>
                  <w:szCs w:val="18"/>
                  <w:bdr w:val="none" w:sz="0" w:space="0" w:color="auto" w:frame="1"/>
                </w:rPr>
                <w:t>range of values</w:t>
              </w:r>
            </w:hyperlink>
            <w:r>
              <w:rPr>
                <w:color w:val="404040"/>
                <w:sz w:val="18"/>
                <w:szCs w:val="18"/>
              </w:rPr>
              <w:t>.</w:t>
            </w:r>
          </w:p>
          <w:p w14:paraId="5D77EDAA"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Choose from 4 sizes (8, 16, 32, and 64 bits).</w:t>
            </w:r>
          </w:p>
        </w:tc>
      </w:tr>
      <w:tr w:rsidR="007E28B0" w14:paraId="768B4A77"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86CFC49" w14:textId="77777777" w:rsidR="007E28B0" w:rsidRDefault="00BD6AA0" w:rsidP="00232F06">
            <w:pPr>
              <w:spacing w:line="253" w:lineRule="atLeast"/>
              <w:rPr>
                <w:rFonts w:ascii="Times" w:eastAsia="Times New Roman" w:hAnsi="Times" w:cs="Times New Roman"/>
                <w:color w:val="404040"/>
                <w:sz w:val="19"/>
                <w:szCs w:val="19"/>
              </w:rPr>
            </w:pPr>
            <w:hyperlink r:id="rId89" w:history="1">
              <w:r w:rsidR="007E28B0">
                <w:rPr>
                  <w:rStyle w:val="HTMLTypewriter"/>
                  <w:color w:val="004AA0"/>
                  <w:bdr w:val="none" w:sz="0" w:space="0" w:color="auto" w:frame="1"/>
                </w:rPr>
                <w:t>char</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1776E1" w14:textId="77777777" w:rsidR="007E28B0" w:rsidRDefault="00BD6AA0" w:rsidP="00232F06">
            <w:pPr>
              <w:spacing w:line="253" w:lineRule="atLeast"/>
              <w:rPr>
                <w:rFonts w:ascii="Times" w:eastAsia="Times New Roman" w:hAnsi="Times" w:cs="Times New Roman"/>
                <w:color w:val="404040"/>
                <w:sz w:val="19"/>
                <w:szCs w:val="19"/>
              </w:rPr>
            </w:pPr>
            <w:hyperlink r:id="rId90" w:history="1">
              <w:r w:rsidR="007E28B0">
                <w:rPr>
                  <w:rStyle w:val="Hyperlink"/>
                  <w:rFonts w:eastAsia="Times New Roman" w:cs="Times New Roman"/>
                  <w:color w:val="004AA0"/>
                  <w:sz w:val="18"/>
                  <w:szCs w:val="18"/>
                  <w:bdr w:val="none" w:sz="0" w:space="0" w:color="auto" w:frame="1"/>
                </w:rPr>
                <w:t>Characters and Strings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3860F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Data type for text.</w:t>
            </w:r>
          </w:p>
          <w:p w14:paraId="48ECCBA8"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Native or Unicode</w:t>
            </w:r>
            <w:r>
              <w:rPr>
                <w:color w:val="404040"/>
                <w:sz w:val="14"/>
                <w:szCs w:val="14"/>
                <w:bdr w:val="none" w:sz="0" w:space="0" w:color="auto" w:frame="1"/>
                <w:vertAlign w:val="superscript"/>
              </w:rPr>
              <w:t>®</w:t>
            </w:r>
            <w:r>
              <w:rPr>
                <w:color w:val="404040"/>
                <w:sz w:val="18"/>
                <w:szCs w:val="18"/>
              </w:rPr>
              <w:t>.</w:t>
            </w:r>
          </w:p>
          <w:p w14:paraId="3F4DC379"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Converts to/from numeric.</w:t>
            </w:r>
          </w:p>
          <w:p w14:paraId="2550D1D3"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Use with</w:t>
            </w:r>
            <w:r>
              <w:rPr>
                <w:rStyle w:val="apple-converted-space"/>
                <w:color w:val="404040"/>
                <w:sz w:val="18"/>
                <w:szCs w:val="18"/>
              </w:rPr>
              <w:t> </w:t>
            </w:r>
            <w:hyperlink r:id="rId91" w:history="1">
              <w:r>
                <w:rPr>
                  <w:rStyle w:val="Hyperlink"/>
                  <w:color w:val="004AA0"/>
                  <w:sz w:val="18"/>
                  <w:szCs w:val="18"/>
                  <w:bdr w:val="none" w:sz="0" w:space="0" w:color="auto" w:frame="1"/>
                </w:rPr>
                <w:t>regular expressions</w:t>
              </w:r>
            </w:hyperlink>
            <w:r>
              <w:rPr>
                <w:color w:val="404040"/>
                <w:sz w:val="18"/>
                <w:szCs w:val="18"/>
              </w:rPr>
              <w:t>.</w:t>
            </w:r>
          </w:p>
          <w:p w14:paraId="288E4F7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For multiple strings, use cell arrays.</w:t>
            </w:r>
          </w:p>
        </w:tc>
      </w:tr>
      <w:tr w:rsidR="007E28B0" w14:paraId="6DBF4302"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8B4A6F3" w14:textId="77777777" w:rsidR="007E28B0" w:rsidRDefault="00BD6AA0" w:rsidP="00232F06">
            <w:pPr>
              <w:spacing w:line="253" w:lineRule="atLeast"/>
              <w:rPr>
                <w:rFonts w:ascii="Times" w:eastAsia="Times New Roman" w:hAnsi="Times" w:cs="Times New Roman"/>
                <w:color w:val="404040"/>
                <w:sz w:val="19"/>
                <w:szCs w:val="19"/>
              </w:rPr>
            </w:pPr>
            <w:hyperlink r:id="rId92" w:history="1">
              <w:r w:rsidR="007E28B0">
                <w:rPr>
                  <w:rStyle w:val="HTMLTypewriter"/>
                  <w:color w:val="004AA0"/>
                  <w:bdr w:val="none" w:sz="0" w:space="0" w:color="auto" w:frame="1"/>
                </w:rPr>
                <w:t>logical</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58B86" w14:textId="77777777" w:rsidR="007E28B0" w:rsidRDefault="00BD6AA0" w:rsidP="00232F06">
            <w:pPr>
              <w:spacing w:line="253" w:lineRule="atLeast"/>
              <w:rPr>
                <w:rFonts w:ascii="Times" w:eastAsia="Times New Roman" w:hAnsi="Times" w:cs="Times New Roman"/>
                <w:color w:val="404040"/>
                <w:sz w:val="19"/>
                <w:szCs w:val="19"/>
              </w:rPr>
            </w:pPr>
            <w:hyperlink r:id="rId93" w:history="1">
              <w:r w:rsidR="007E28B0">
                <w:rPr>
                  <w:rStyle w:val="Hyperlink"/>
                  <w:rFonts w:eastAsia="Times New Roman" w:cs="Times New Roman"/>
                  <w:color w:val="004AA0"/>
                  <w:sz w:val="18"/>
                  <w:szCs w:val="18"/>
                  <w:bdr w:val="none" w:sz="0" w:space="0" w:color="auto" w:frame="1"/>
                </w:rPr>
                <w:t>Logical Operations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97665F4"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Use in relational conditions or to test state.</w:t>
            </w:r>
          </w:p>
          <w:p w14:paraId="3E32060D"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Can have one of two values:</w:t>
            </w:r>
            <w:r>
              <w:rPr>
                <w:rStyle w:val="apple-converted-space"/>
                <w:color w:val="404040"/>
                <w:sz w:val="18"/>
                <w:szCs w:val="18"/>
              </w:rPr>
              <w:t> </w:t>
            </w:r>
            <w:hyperlink r:id="rId94" w:history="1">
              <w:r>
                <w:rPr>
                  <w:rStyle w:val="HTMLTypewriter"/>
                  <w:color w:val="004AA0"/>
                  <w:sz w:val="22"/>
                  <w:szCs w:val="22"/>
                  <w:bdr w:val="none" w:sz="0" w:space="0" w:color="auto" w:frame="1"/>
                </w:rPr>
                <w:t>true</w:t>
              </w:r>
            </w:hyperlink>
            <w:r>
              <w:rPr>
                <w:rStyle w:val="apple-converted-space"/>
                <w:color w:val="404040"/>
                <w:sz w:val="18"/>
                <w:szCs w:val="18"/>
              </w:rPr>
              <w:t> </w:t>
            </w:r>
            <w:r>
              <w:rPr>
                <w:color w:val="404040"/>
                <w:sz w:val="18"/>
                <w:szCs w:val="18"/>
              </w:rPr>
              <w:t>or</w:t>
            </w:r>
            <w:r>
              <w:rPr>
                <w:rStyle w:val="apple-converted-space"/>
                <w:color w:val="404040"/>
                <w:sz w:val="18"/>
                <w:szCs w:val="18"/>
              </w:rPr>
              <w:t> </w:t>
            </w:r>
            <w:hyperlink r:id="rId95" w:history="1">
              <w:r>
                <w:rPr>
                  <w:rStyle w:val="HTMLTypewriter"/>
                  <w:color w:val="004AA0"/>
                  <w:sz w:val="22"/>
                  <w:szCs w:val="22"/>
                  <w:bdr w:val="none" w:sz="0" w:space="0" w:color="auto" w:frame="1"/>
                </w:rPr>
                <w:t>false</w:t>
              </w:r>
            </w:hyperlink>
            <w:r>
              <w:rPr>
                <w:color w:val="404040"/>
                <w:sz w:val="18"/>
                <w:szCs w:val="18"/>
              </w:rPr>
              <w:t>.</w:t>
            </w:r>
          </w:p>
          <w:p w14:paraId="201EF45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Also useful in array indexing.</w:t>
            </w:r>
          </w:p>
          <w:p w14:paraId="5E90A2B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 sparse.</w:t>
            </w:r>
          </w:p>
        </w:tc>
      </w:tr>
      <w:tr w:rsidR="007E28B0" w14:paraId="48AA787A"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D7A9F95" w14:textId="77777777" w:rsidR="007E28B0" w:rsidRDefault="00BD6AA0" w:rsidP="00232F06">
            <w:pPr>
              <w:spacing w:line="253" w:lineRule="atLeast"/>
              <w:rPr>
                <w:rFonts w:ascii="Times" w:eastAsia="Times New Roman" w:hAnsi="Times" w:cs="Times New Roman"/>
                <w:color w:val="404040"/>
                <w:sz w:val="19"/>
                <w:szCs w:val="19"/>
              </w:rPr>
            </w:pPr>
            <w:hyperlink r:id="rId96" w:history="1">
              <w:r w:rsidR="007E28B0">
                <w:rPr>
                  <w:rStyle w:val="Hyperlink"/>
                  <w:rFonts w:eastAsia="Times New Roman" w:cs="Times New Roman"/>
                  <w:color w:val="004AA0"/>
                  <w:sz w:val="18"/>
                  <w:szCs w:val="18"/>
                  <w:bdr w:val="none" w:sz="0" w:space="0" w:color="auto" w:frame="1"/>
                </w:rPr>
                <w:t>function_handle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448FAB5" w14:textId="77777777" w:rsidR="007E28B0" w:rsidRDefault="00BD6AA0" w:rsidP="00232F06">
            <w:pPr>
              <w:spacing w:line="253" w:lineRule="atLeast"/>
              <w:rPr>
                <w:rFonts w:ascii="Times" w:eastAsia="Times New Roman" w:hAnsi="Times" w:cs="Times New Roman"/>
                <w:color w:val="404040"/>
                <w:sz w:val="19"/>
                <w:szCs w:val="19"/>
              </w:rPr>
            </w:pPr>
            <w:hyperlink r:id="rId97" w:history="1">
              <w:r w:rsidR="007E28B0">
                <w:rPr>
                  <w:rStyle w:val="Hyperlink"/>
                  <w:rFonts w:eastAsia="Times New Roman" w:cs="Times New Roman"/>
                  <w:color w:val="004AA0"/>
                  <w:sz w:val="18"/>
                  <w:szCs w:val="18"/>
                  <w:bdr w:val="none" w:sz="0" w:space="0" w:color="auto" w:frame="1"/>
                </w:rPr>
                <w:t>Function Handles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EC6DAF4"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Pointer to a function.</w:t>
            </w:r>
          </w:p>
          <w:p w14:paraId="6DCA9D60"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Enables passing a function to another function</w:t>
            </w:r>
          </w:p>
          <w:p w14:paraId="11046ACF"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Can also call functions outside usual scope.</w:t>
            </w:r>
          </w:p>
          <w:p w14:paraId="71822F48"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Useful in Handle Graphics callbacks.</w:t>
            </w:r>
          </w:p>
          <w:p w14:paraId="2A5CE42E"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Save to MAT-file and restore later.</w:t>
            </w:r>
          </w:p>
        </w:tc>
      </w:tr>
      <w:tr w:rsidR="007E28B0" w14:paraId="3F52EC5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DCA9E6" w14:textId="77777777" w:rsidR="007E28B0" w:rsidRDefault="00BD6AA0" w:rsidP="00232F06">
            <w:pPr>
              <w:spacing w:line="253" w:lineRule="atLeast"/>
              <w:rPr>
                <w:rFonts w:ascii="Times" w:eastAsia="Times New Roman" w:hAnsi="Times" w:cs="Times New Roman"/>
                <w:color w:val="404040"/>
                <w:sz w:val="19"/>
                <w:szCs w:val="19"/>
              </w:rPr>
            </w:pPr>
            <w:hyperlink r:id="rId98" w:history="1">
              <w:r w:rsidR="007E28B0">
                <w:rPr>
                  <w:rStyle w:val="HTMLTypewriter"/>
                  <w:color w:val="004AA0"/>
                  <w:bdr w:val="none" w:sz="0" w:space="0" w:color="auto" w:frame="1"/>
                </w:rPr>
                <w:t>table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26EC4A2" w14:textId="77777777" w:rsidR="007E28B0" w:rsidRDefault="00BD6AA0" w:rsidP="00232F06">
            <w:pPr>
              <w:spacing w:line="253" w:lineRule="atLeast"/>
              <w:rPr>
                <w:rFonts w:ascii="Times" w:eastAsia="Times New Roman" w:hAnsi="Times" w:cs="Times New Roman"/>
                <w:color w:val="404040"/>
                <w:sz w:val="19"/>
                <w:szCs w:val="19"/>
              </w:rPr>
            </w:pPr>
            <w:hyperlink r:id="rId99" w:history="1">
              <w:r w:rsidR="007E28B0">
                <w:rPr>
                  <w:rStyle w:val="Hyperlink"/>
                  <w:rFonts w:eastAsia="Times New Roman" w:cs="Times New Roman"/>
                  <w:color w:val="004AA0"/>
                  <w:sz w:val="18"/>
                  <w:szCs w:val="18"/>
                  <w:bdr w:val="none" w:sz="0" w:space="0" w:color="auto" w:frame="1"/>
                </w:rPr>
                <w:t>Tables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E7A39CA"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Rectangular container for mixed-type, column-oriented data.</w:t>
            </w:r>
          </w:p>
          <w:p w14:paraId="6207EA67"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Row and variable names identify contents.</w:t>
            </w:r>
          </w:p>
          <w:p w14:paraId="64B85119"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100" w:history="1">
              <w:r>
                <w:rPr>
                  <w:rStyle w:val="HTMLTypewriter"/>
                  <w:color w:val="004AA0"/>
                  <w:sz w:val="22"/>
                  <w:szCs w:val="22"/>
                  <w:bdr w:val="none" w:sz="0" w:space="0" w:color="auto" w:frame="1"/>
                </w:rPr>
                <w:t>Table Properties</w:t>
              </w:r>
            </w:hyperlink>
            <w:r>
              <w:rPr>
                <w:rStyle w:val="apple-converted-space"/>
                <w:color w:val="404040"/>
                <w:sz w:val="18"/>
                <w:szCs w:val="18"/>
              </w:rPr>
              <w:t> </w:t>
            </w:r>
            <w:r>
              <w:rPr>
                <w:color w:val="404040"/>
                <w:sz w:val="18"/>
                <w:szCs w:val="18"/>
              </w:rPr>
              <w:t>to store metadata such as variable units.</w:t>
            </w:r>
          </w:p>
          <w:p w14:paraId="0E0C2A90"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Manipulation of elements similar to numeric or logical arrays.</w:t>
            </w:r>
          </w:p>
          <w:p w14:paraId="03C9A12B"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Access data by numeric or named index.</w:t>
            </w:r>
          </w:p>
          <w:p w14:paraId="6938B3B4"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Can select a subset of data and preserve the table container or can extract the data from a table.</w:t>
            </w:r>
          </w:p>
        </w:tc>
      </w:tr>
      <w:tr w:rsidR="007E28B0" w14:paraId="24313999"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B427BCE" w14:textId="77777777" w:rsidR="007E28B0" w:rsidRDefault="00BD6AA0" w:rsidP="00232F06">
            <w:pPr>
              <w:spacing w:line="253" w:lineRule="atLeast"/>
              <w:rPr>
                <w:rFonts w:ascii="Times" w:eastAsia="Times New Roman" w:hAnsi="Times" w:cs="Times New Roman"/>
                <w:color w:val="404040"/>
                <w:sz w:val="19"/>
                <w:szCs w:val="19"/>
              </w:rPr>
            </w:pPr>
            <w:hyperlink r:id="rId101" w:history="1">
              <w:r w:rsidR="007E28B0">
                <w:rPr>
                  <w:rStyle w:val="HTMLTypewriter"/>
                  <w:color w:val="004AA0"/>
                  <w:bdr w:val="none" w:sz="0" w:space="0" w:color="auto" w:frame="1"/>
                </w:rPr>
                <w:t>struct</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948DBC" w14:textId="77777777" w:rsidR="007E28B0" w:rsidRDefault="00BD6AA0" w:rsidP="00232F06">
            <w:pPr>
              <w:spacing w:line="253" w:lineRule="atLeast"/>
              <w:rPr>
                <w:rFonts w:ascii="Times" w:eastAsia="Times New Roman" w:hAnsi="Times" w:cs="Times New Roman"/>
                <w:color w:val="404040"/>
                <w:sz w:val="19"/>
                <w:szCs w:val="19"/>
              </w:rPr>
            </w:pPr>
            <w:hyperlink r:id="rId102" w:history="1">
              <w:r w:rsidR="007E28B0">
                <w:rPr>
                  <w:rStyle w:val="Hyperlink"/>
                  <w:rFonts w:eastAsia="Times New Roman" w:cs="Times New Roman"/>
                  <w:color w:val="004AA0"/>
                  <w:sz w:val="18"/>
                  <w:szCs w:val="18"/>
                  <w:bdr w:val="none" w:sz="0" w:space="0" w:color="auto" w:frame="1"/>
                </w:rPr>
                <w:t>Structures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0E67E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Fields store arrays of varying classes and sizes.</w:t>
            </w:r>
          </w:p>
          <w:p w14:paraId="59B4AD1B"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Access one or all fields/indices in single operation.</w:t>
            </w:r>
          </w:p>
          <w:p w14:paraId="0361DAC0"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 names identify contents.</w:t>
            </w:r>
          </w:p>
          <w:p w14:paraId="5C11A77A"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2C52E83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Use in</w:t>
            </w:r>
            <w:r>
              <w:rPr>
                <w:rStyle w:val="apple-converted-space"/>
                <w:color w:val="404040"/>
                <w:sz w:val="18"/>
                <w:szCs w:val="18"/>
              </w:rPr>
              <w:t> </w:t>
            </w:r>
            <w:hyperlink r:id="rId103" w:history="1">
              <w:r>
                <w:rPr>
                  <w:rStyle w:val="Hyperlink"/>
                  <w:color w:val="004AA0"/>
                  <w:sz w:val="18"/>
                  <w:szCs w:val="18"/>
                  <w:bdr w:val="none" w:sz="0" w:space="0" w:color="auto" w:frame="1"/>
                </w:rPr>
                <w:t>comma-separated lists</w:t>
              </w:r>
            </w:hyperlink>
            <w:r>
              <w:rPr>
                <w:color w:val="404040"/>
                <w:sz w:val="18"/>
                <w:szCs w:val="18"/>
              </w:rPr>
              <w:t>.</w:t>
            </w:r>
          </w:p>
          <w:p w14:paraId="03A320E2"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r w:rsidR="007E28B0" w14:paraId="50CDE0C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F7B5E9A" w14:textId="77777777" w:rsidR="007E28B0" w:rsidRDefault="00BD6AA0" w:rsidP="00232F06">
            <w:pPr>
              <w:spacing w:line="253" w:lineRule="atLeast"/>
              <w:rPr>
                <w:rFonts w:ascii="Times" w:eastAsia="Times New Roman" w:hAnsi="Times" w:cs="Times New Roman"/>
                <w:color w:val="404040"/>
                <w:sz w:val="19"/>
                <w:szCs w:val="19"/>
              </w:rPr>
            </w:pPr>
            <w:hyperlink r:id="rId104" w:history="1">
              <w:r w:rsidR="007E28B0">
                <w:rPr>
                  <w:rStyle w:val="HTMLTypewriter"/>
                  <w:color w:val="004AA0"/>
                  <w:bdr w:val="none" w:sz="0" w:space="0" w:color="auto" w:frame="1"/>
                </w:rPr>
                <w:t>cell</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AE90062" w14:textId="77777777" w:rsidR="007E28B0" w:rsidRDefault="00BD6AA0" w:rsidP="00232F06">
            <w:pPr>
              <w:spacing w:line="253" w:lineRule="atLeast"/>
              <w:rPr>
                <w:rFonts w:ascii="Times" w:eastAsia="Times New Roman" w:hAnsi="Times" w:cs="Times New Roman"/>
                <w:color w:val="404040"/>
                <w:sz w:val="19"/>
                <w:szCs w:val="19"/>
              </w:rPr>
            </w:pPr>
            <w:hyperlink r:id="rId105" w:history="1">
              <w:r w:rsidR="007E28B0">
                <w:rPr>
                  <w:rStyle w:val="Hyperlink"/>
                  <w:rFonts w:eastAsia="Times New Roman" w:cs="Times New Roman"/>
                  <w:color w:val="004AA0"/>
                  <w:sz w:val="18"/>
                  <w:szCs w:val="18"/>
                  <w:bdr w:val="none" w:sz="0" w:space="0" w:color="auto" w:frame="1"/>
                </w:rPr>
                <w:t>Cell Arrays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7C0593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Cells store arrays of varying classes and sizes.</w:t>
            </w:r>
          </w:p>
          <w:p w14:paraId="192A59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Allows freedom to package data as you want.</w:t>
            </w:r>
          </w:p>
          <w:p w14:paraId="08A582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Manipulation of elements is similar to numeric or logical arrays.</w:t>
            </w:r>
          </w:p>
          <w:p w14:paraId="5079703A"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5DD33151"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Use in comma-separated lists.</w:t>
            </w:r>
          </w:p>
          <w:p w14:paraId="0A17DEE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bl>
    <w:p w14:paraId="05365033" w14:textId="77777777" w:rsidR="007E28B0" w:rsidRDefault="007E28B0" w:rsidP="007E28B0">
      <w:pPr>
        <w:rPr>
          <w:rFonts w:ascii="Times" w:eastAsia="Times New Roman" w:hAnsi="Times" w:cs="Times New Roman"/>
          <w:sz w:val="20"/>
          <w:szCs w:val="20"/>
        </w:rPr>
      </w:pPr>
    </w:p>
    <w:p w14:paraId="0FAF76B1" w14:textId="77777777" w:rsidR="007E28B0" w:rsidRDefault="007E28B0" w:rsidP="007E28B0">
      <w:pPr>
        <w:pStyle w:val="Heading3"/>
        <w:rPr>
          <w:lang w:eastAsia="en-US"/>
        </w:rPr>
      </w:pPr>
      <w:r w:rsidRPr="000D38DB">
        <w:rPr>
          <w:lang w:eastAsia="en-US"/>
        </w:rPr>
        <w:lastRenderedPageBreak/>
        <w:t>Valid Combinations of Unlike Classes</w:t>
      </w:r>
    </w:p>
    <w:p w14:paraId="596926B0"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Matrices and arrays can be composed of elements of most any MATLAB</w:t>
      </w:r>
      <w:r w:rsidRPr="00795EA4">
        <w:rPr>
          <w:rFonts w:ascii="Arial" w:hAnsi="Arial" w:cs="Times New Roman"/>
          <w:color w:val="3C3C3C"/>
          <w:sz w:val="14"/>
          <w:szCs w:val="14"/>
          <w:bdr w:val="none" w:sz="0" w:space="0" w:color="auto" w:frame="1"/>
          <w:vertAlign w:val="superscript"/>
          <w:lang w:eastAsia="en-US"/>
        </w:rPr>
        <w:t>®</w:t>
      </w:r>
      <w:r w:rsidRPr="00795EA4">
        <w:rPr>
          <w:rFonts w:ascii="Arial" w:hAnsi="Arial" w:cs="Times New Roman"/>
          <w:color w:val="3C3C3C"/>
          <w:sz w:val="18"/>
          <w:szCs w:val="18"/>
          <w:lang w:eastAsia="en-US"/>
        </w:rPr>
        <w:t> data type as long as all elements in the matrix are of the same type. If you do include elements of unlike classes when constructing a matrix, MATLAB converts some elements so that all elements of the resulting matrix are of the same type.</w:t>
      </w:r>
    </w:p>
    <w:p w14:paraId="31FE053B" w14:textId="77777777" w:rsidR="007E28B0" w:rsidRPr="00795EA4" w:rsidRDefault="007E28B0" w:rsidP="007E28B0">
      <w:pPr>
        <w:spacing w:after="15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Data type conversion is done with respect to a preset precedence of classes. The following table shows the five classes you can concatenate with an unlike type without generating an error (that is, with the exception of character and logical).</w:t>
      </w:r>
    </w:p>
    <w:tbl>
      <w:tblPr>
        <w:tblW w:w="9435"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742"/>
        <w:gridCol w:w="1662"/>
        <w:gridCol w:w="1586"/>
        <w:gridCol w:w="1586"/>
        <w:gridCol w:w="1586"/>
        <w:gridCol w:w="1273"/>
      </w:tblGrid>
      <w:tr w:rsidR="007E28B0" w:rsidRPr="00795EA4" w14:paraId="293919B7"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791B735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2D2582D7"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character</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31933A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48DFFE7D"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single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432D34E"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3CE145A2"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logical</w:t>
            </w:r>
          </w:p>
        </w:tc>
      </w:tr>
      <w:tr w:rsidR="007E28B0" w:rsidRPr="00795EA4" w14:paraId="2E25226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9C4E5C"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D76E0D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49C3B2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896E12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F474FE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DD060F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highlight w:val="yellow"/>
                <w:lang w:eastAsia="en-US"/>
              </w:rPr>
              <w:t>invalid</w:t>
            </w:r>
          </w:p>
        </w:tc>
      </w:tr>
      <w:tr w:rsidR="007E28B0" w:rsidRPr="00795EA4" w14:paraId="4CDEFAE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1A66D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8C8EF57"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F92B06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9852F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E753D"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F647B6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r>
      <w:tr w:rsidR="007E28B0" w:rsidRPr="00795EA4" w14:paraId="63250D70"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14B694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5126C9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DD6FC5"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0159CE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31169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3BB1E9"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r>
      <w:tr w:rsidR="007E28B0" w:rsidRPr="00795EA4" w14:paraId="311166CE"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F815AB4"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0817D2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character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2AA881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3330B0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83A17D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7B1F50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r>
      <w:tr w:rsidR="007E28B0" w:rsidRPr="00795EA4" w14:paraId="1302B04B"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3A1CA3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b/>
                <w:bCs/>
                <w:color w:val="404040"/>
                <w:sz w:val="18"/>
                <w:szCs w:val="18"/>
                <w:bdr w:val="none" w:sz="0" w:space="0" w:color="auto" w:frame="1"/>
                <w:lang w:eastAsia="en-US"/>
              </w:rPr>
              <w:t>logical</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D6C67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highlight w:val="yellow"/>
                <w:lang w:eastAsia="en-US"/>
              </w:rPr>
              <w:t>invalid</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A87B4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integer</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326FE8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single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FEA75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double</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6717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r w:rsidRPr="00795EA4">
              <w:rPr>
                <w:rFonts w:ascii="Times" w:hAnsi="Times" w:cs="Times New Roman"/>
                <w:color w:val="404040"/>
                <w:sz w:val="18"/>
                <w:szCs w:val="18"/>
                <w:lang w:eastAsia="en-US"/>
              </w:rPr>
              <w:t>logical</w:t>
            </w:r>
          </w:p>
        </w:tc>
      </w:tr>
    </w:tbl>
    <w:p w14:paraId="6931EC2F"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For example, concatenating a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and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matrix always yields a matrix of type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MATLAB converts the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element to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to accomplish this.</w:t>
      </w:r>
    </w:p>
    <w:p w14:paraId="3B3EB718" w14:textId="77777777" w:rsidR="007E28B0" w:rsidRDefault="007E28B0" w:rsidP="007E28B0">
      <w:pPr>
        <w:spacing w:after="0" w:line="240" w:lineRule="auto"/>
        <w:rPr>
          <w:rFonts w:ascii="Times" w:eastAsia="Times New Roman" w:hAnsi="Times" w:cs="Times New Roman"/>
          <w:sz w:val="20"/>
          <w:szCs w:val="20"/>
          <w:lang w:eastAsia="en-US"/>
        </w:rPr>
      </w:pPr>
    </w:p>
    <w:p w14:paraId="7002DC66" w14:textId="77777777" w:rsidR="007E28B0" w:rsidRDefault="007E28B0" w:rsidP="007E28B0">
      <w:pPr>
        <w:rPr>
          <w:rFonts w:asciiTheme="majorHAnsi" w:eastAsiaTheme="majorEastAsia" w:hAnsiTheme="majorHAnsi" w:cstheme="majorBidi"/>
          <w:b/>
          <w:bCs/>
          <w:smallCaps/>
          <w:color w:val="000000" w:themeColor="text1"/>
          <w:sz w:val="28"/>
          <w:szCs w:val="28"/>
          <w:lang w:eastAsia="en-US"/>
        </w:rPr>
      </w:pPr>
      <w:r>
        <w:rPr>
          <w:lang w:eastAsia="en-US"/>
        </w:rPr>
        <w:br w:type="page"/>
      </w:r>
    </w:p>
    <w:p w14:paraId="38CE163D" w14:textId="77777777" w:rsidR="007E28B0" w:rsidRDefault="007E28B0" w:rsidP="007E28B0">
      <w:pPr>
        <w:pStyle w:val="Heading2"/>
        <w:rPr>
          <w:lang w:eastAsia="en-US"/>
        </w:rPr>
      </w:pPr>
      <w:r>
        <w:rPr>
          <w:lang w:eastAsia="en-US"/>
        </w:rPr>
        <w:lastRenderedPageBreak/>
        <w:t>Matlab Basic Analysis (This section is taken directly from the matlab primer for R2014A)</w:t>
      </w:r>
      <w:r>
        <w:rPr>
          <w:rStyle w:val="FootnoteReference"/>
          <w:lang w:eastAsia="en-US"/>
        </w:rPr>
        <w:footnoteReference w:id="1"/>
      </w:r>
    </w:p>
    <w:p w14:paraId="5537EC43" w14:textId="77777777" w:rsidR="007E28B0" w:rsidRPr="00597FCD" w:rsidRDefault="007E28B0" w:rsidP="007E28B0">
      <w:pPr>
        <w:rPr>
          <w:rFonts w:ascii="Times" w:hAnsi="Times" w:cs="Times"/>
          <w:szCs w:val="24"/>
        </w:rPr>
      </w:pPr>
      <w:r w:rsidRPr="00597FCD">
        <w:rPr>
          <w:sz w:val="20"/>
        </w:rPr>
        <w:t xml:space="preserve">Data Analysis </w:t>
      </w:r>
      <w:r w:rsidRPr="00597FCD">
        <w:rPr>
          <w:sz w:val="32"/>
          <w:szCs w:val="34"/>
        </w:rPr>
        <w:t>Introduction</w:t>
      </w:r>
    </w:p>
    <w:p w14:paraId="5D6FB8D4" w14:textId="77777777" w:rsidR="007E28B0" w:rsidRPr="00597FCD" w:rsidRDefault="007E28B0" w:rsidP="007E28B0">
      <w:pPr>
        <w:rPr>
          <w:rFonts w:ascii="Times" w:hAnsi="Times" w:cs="Times"/>
          <w:szCs w:val="24"/>
        </w:rPr>
      </w:pPr>
      <w:r w:rsidRPr="00597FCD">
        <w:rPr>
          <w:rFonts w:ascii="Century Schoolbook" w:hAnsi="Century Schoolbook" w:cs="Century Schoolbook"/>
          <w:sz w:val="24"/>
          <w:szCs w:val="26"/>
        </w:rPr>
        <w:t>Every data analysis has some standard components:</w:t>
      </w:r>
    </w:p>
    <w:p w14:paraId="22128BD6"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Preprocessing — Consider outliers and missing values, and smooth data to identify possible models. </w:t>
      </w:r>
    </w:p>
    <w:p w14:paraId="3C8B5D0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Summarizing — Compute basic statistics to describe the overall location, scale, and shape of the data. </w:t>
      </w:r>
    </w:p>
    <w:p w14:paraId="497C5F3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Visualizing — Plot data to identify patterns and trends. </w:t>
      </w:r>
    </w:p>
    <w:p w14:paraId="435D5EA7"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Modeling — Give data trends fuller descriptions, suitable for predicting </w:t>
      </w:r>
      <w:r w:rsidRPr="00597FCD">
        <w:rPr>
          <w:sz w:val="24"/>
          <w:szCs w:val="26"/>
        </w:rPr>
        <w:t> </w:t>
      </w:r>
      <w:r w:rsidRPr="00597FCD">
        <w:rPr>
          <w:rFonts w:ascii="Century Schoolbook" w:hAnsi="Century Schoolbook" w:cs="Century Schoolbook"/>
          <w:b/>
          <w:bCs/>
          <w:sz w:val="24"/>
          <w:szCs w:val="26"/>
        </w:rPr>
        <w:t xml:space="preserve">new values. Data analysis moves among these components with two basic goals in mind: </w:t>
      </w:r>
    </w:p>
    <w:p w14:paraId="700503CF" w14:textId="77777777" w:rsidR="007E28B0" w:rsidRPr="00597FCD" w:rsidRDefault="007E28B0" w:rsidP="007E28B0">
      <w:pPr>
        <w:rPr>
          <w:sz w:val="24"/>
          <w:szCs w:val="26"/>
        </w:rPr>
      </w:pPr>
      <w:r w:rsidRPr="00597FCD">
        <w:rPr>
          <w:sz w:val="20"/>
        </w:rPr>
        <w:t>1  </w:t>
      </w:r>
      <w:r w:rsidRPr="00597FCD">
        <w:rPr>
          <w:rFonts w:ascii="Century Schoolbook" w:hAnsi="Century Schoolbook" w:cs="Century Schoolbook"/>
          <w:b/>
          <w:bCs/>
          <w:sz w:val="24"/>
          <w:szCs w:val="26"/>
        </w:rPr>
        <w:t xml:space="preserve">Describe the patterns in the data with simple models that lead to accurate predictions. </w:t>
      </w:r>
    </w:p>
    <w:p w14:paraId="0B6FFF8F" w14:textId="77777777" w:rsidR="007E28B0" w:rsidRPr="00597FCD" w:rsidRDefault="007E28B0" w:rsidP="007E28B0">
      <w:pPr>
        <w:rPr>
          <w:sz w:val="24"/>
          <w:szCs w:val="26"/>
        </w:rPr>
      </w:pPr>
      <w:r w:rsidRPr="00597FCD">
        <w:rPr>
          <w:sz w:val="20"/>
        </w:rPr>
        <w:t>2  </w:t>
      </w:r>
      <w:r w:rsidRPr="00597FCD">
        <w:rPr>
          <w:rFonts w:ascii="Century Schoolbook" w:hAnsi="Century Schoolbook" w:cs="Century Schoolbook"/>
          <w:b/>
          <w:bCs/>
          <w:sz w:val="24"/>
          <w:szCs w:val="26"/>
        </w:rPr>
        <w:t xml:space="preserve">Understand the relationships among variables that lead to the model. </w:t>
      </w:r>
    </w:p>
    <w:p w14:paraId="62ABBF07" w14:textId="77777777" w:rsidR="007E28B0" w:rsidRDefault="007E28B0" w:rsidP="007E28B0">
      <w:pPr>
        <w:rPr>
          <w:sz w:val="26"/>
          <w:szCs w:val="26"/>
        </w:rPr>
      </w:pPr>
      <w:r w:rsidRPr="00597FCD">
        <w:rPr>
          <w:rFonts w:ascii="Century Schoolbook" w:hAnsi="Century Schoolbook" w:cs="Century Schoolbook"/>
          <w:b/>
          <w:bCs/>
          <w:sz w:val="24"/>
          <w:szCs w:val="26"/>
        </w:rPr>
        <w:t xml:space="preserve">This section explains how to carry out a basic data analysis in the MATLAB </w:t>
      </w:r>
      <w:r w:rsidRPr="00597FCD">
        <w:rPr>
          <w:sz w:val="24"/>
          <w:szCs w:val="26"/>
        </w:rPr>
        <w:t> </w:t>
      </w:r>
      <w:r w:rsidRPr="00597FCD">
        <w:rPr>
          <w:rFonts w:ascii="Century Schoolbook" w:hAnsi="Century Schoolbook" w:cs="Century Schoolbook"/>
          <w:b/>
          <w:bCs/>
          <w:sz w:val="24"/>
          <w:szCs w:val="26"/>
        </w:rPr>
        <w:t xml:space="preserve">environment. </w:t>
      </w:r>
      <w:r w:rsidRPr="00597FCD">
        <w:rPr>
          <w:sz w:val="24"/>
          <w:szCs w:val="26"/>
        </w:rPr>
        <w:t> </w:t>
      </w:r>
      <w:r w:rsidRPr="00597FCD">
        <w:rPr>
          <w:sz w:val="32"/>
          <w:szCs w:val="34"/>
        </w:rPr>
        <w:t xml:space="preserve">Preprocessing Data </w:t>
      </w:r>
      <w:r w:rsidRPr="00597FCD">
        <w:rPr>
          <w:sz w:val="24"/>
          <w:szCs w:val="26"/>
        </w:rPr>
        <w:t> </w:t>
      </w:r>
      <w:r w:rsidRPr="00597FCD">
        <w:rPr>
          <w:rFonts w:ascii="Century Schoolbook" w:hAnsi="Century Schoolbook" w:cs="Century Schoolbook"/>
          <w:b/>
          <w:bCs/>
          <w:sz w:val="24"/>
          <w:szCs w:val="26"/>
        </w:rPr>
        <w:t xml:space="preserve">This example shows how to preprocess data for analysis. </w:t>
      </w:r>
      <w:r w:rsidRPr="00597FCD">
        <w:rPr>
          <w:sz w:val="24"/>
          <w:szCs w:val="26"/>
        </w:rPr>
        <w:t> </w:t>
      </w:r>
      <w:r w:rsidRPr="00597FCD">
        <w:rPr>
          <w:sz w:val="20"/>
        </w:rPr>
        <w:t xml:space="preserve">Overview </w:t>
      </w:r>
      <w:r w:rsidRPr="00597FCD">
        <w:rPr>
          <w:sz w:val="24"/>
          <w:szCs w:val="26"/>
        </w:rPr>
        <w:t> </w:t>
      </w:r>
      <w:r w:rsidRPr="00597FCD">
        <w:rPr>
          <w:rFonts w:ascii="Century Schoolbook" w:hAnsi="Century Schoolbook" w:cs="Century Schoolbook"/>
          <w:b/>
          <w:bCs/>
          <w:sz w:val="24"/>
          <w:szCs w:val="26"/>
        </w:rPr>
        <w:t xml:space="preserve">Begin a data analysis by loading data into suitable MATLAB® container variables and sorting out the "good" data from the "bad." This is a preliminary step that assures meaningful conclusions in subsequent parts of the analysis. </w:t>
      </w:r>
      <w:r w:rsidRPr="00597FCD">
        <w:rPr>
          <w:sz w:val="24"/>
          <w:szCs w:val="26"/>
        </w:rPr>
        <w:t> </w:t>
      </w:r>
      <w:r w:rsidRPr="00597FCD">
        <w:rPr>
          <w:sz w:val="20"/>
        </w:rPr>
        <w:t xml:space="preserve">Loading the Data </w:t>
      </w:r>
      <w:r w:rsidRPr="00597FCD">
        <w:rPr>
          <w:sz w:val="24"/>
          <w:szCs w:val="26"/>
        </w:rPr>
        <w:t> </w:t>
      </w:r>
      <w:r w:rsidRPr="00597FCD">
        <w:rPr>
          <w:rFonts w:ascii="Century Schoolbook" w:hAnsi="Century Schoolbook" w:cs="Century Schoolbook"/>
          <w:b/>
          <w:bCs/>
          <w:sz w:val="24"/>
          <w:szCs w:val="26"/>
        </w:rPr>
        <w:t xml:space="preserve">Begin by loading the data in </w:t>
      </w:r>
      <w:r w:rsidRPr="00597FCD">
        <w:rPr>
          <w:rFonts w:ascii="Times" w:hAnsi="Times" w:cs="Times"/>
          <w:b/>
          <w:bCs/>
          <w:szCs w:val="24"/>
        </w:rPr>
        <w:t>count.dat</w:t>
      </w:r>
      <w:r w:rsidRPr="00597FCD">
        <w:rPr>
          <w:rFonts w:ascii="Century Schoolbook" w:hAnsi="Century Schoolbook" w:cs="Century Schoolbook"/>
          <w:b/>
          <w:bCs/>
          <w:sz w:val="24"/>
          <w:szCs w:val="26"/>
        </w:rPr>
        <w:t xml:space="preserve">: </w:t>
      </w:r>
      <w:r w:rsidRPr="00597FCD">
        <w:rPr>
          <w:rFonts w:ascii="Times" w:hAnsi="Times" w:cs="Times"/>
          <w:b/>
          <w:bCs/>
          <w:szCs w:val="24"/>
        </w:rPr>
        <w:t xml:space="preserve">load count.dat </w:t>
      </w:r>
    </w:p>
    <w:p w14:paraId="71CC649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24-by-3 array </w:t>
      </w:r>
      <w:r>
        <w:rPr>
          <w:rFonts w:ascii="Times" w:hAnsi="Times" w:cs="Times"/>
          <w:sz w:val="24"/>
          <w:szCs w:val="24"/>
        </w:rPr>
        <w:t xml:space="preserve">count </w:t>
      </w:r>
      <w:r>
        <w:rPr>
          <w:rFonts w:ascii="Century Schoolbook" w:hAnsi="Century Schoolbook" w:cs="Century Schoolbook"/>
          <w:sz w:val="26"/>
          <w:szCs w:val="26"/>
        </w:rPr>
        <w:t>contains hourly traffic counts (the rows) at three intersections (the columns) for a single day.</w:t>
      </w:r>
    </w:p>
    <w:p w14:paraId="493B775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Missing Data</w:t>
      </w:r>
    </w:p>
    <w:p w14:paraId="095DAB3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MATLAB </w:t>
      </w:r>
      <w:r>
        <w:rPr>
          <w:rFonts w:ascii="Times" w:hAnsi="Times" w:cs="Times"/>
          <w:sz w:val="24"/>
          <w:szCs w:val="24"/>
        </w:rPr>
        <w:t xml:space="preserve">NaN </w:t>
      </w:r>
      <w:r>
        <w:rPr>
          <w:rFonts w:ascii="Century Schoolbook" w:hAnsi="Century Schoolbook" w:cs="Century Schoolbook"/>
          <w:sz w:val="26"/>
          <w:szCs w:val="26"/>
        </w:rPr>
        <w:t xml:space="preserve">(Not a Number) value is normally used to represent missing data. </w:t>
      </w:r>
      <w:r>
        <w:rPr>
          <w:rFonts w:ascii="Times" w:hAnsi="Times" w:cs="Times"/>
          <w:sz w:val="24"/>
          <w:szCs w:val="24"/>
        </w:rPr>
        <w:t xml:space="preserve">NaN </w:t>
      </w:r>
      <w:r>
        <w:rPr>
          <w:rFonts w:ascii="Century Schoolbook" w:hAnsi="Century Schoolbook" w:cs="Century Schoolbook"/>
          <w:sz w:val="26"/>
          <w:szCs w:val="26"/>
        </w:rPr>
        <w:t>values allow variables with missing data to maintain their structure - in this case, 24-by-1 vectors with consistent indexing across all three intersections.</w:t>
      </w:r>
    </w:p>
    <w:p w14:paraId="697DD3F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Check the data at the third intersection for </w:t>
      </w:r>
      <w:r>
        <w:rPr>
          <w:rFonts w:ascii="Times" w:hAnsi="Times" w:cs="Times"/>
          <w:sz w:val="24"/>
          <w:szCs w:val="24"/>
        </w:rPr>
        <w:t xml:space="preserve">NaN </w:t>
      </w:r>
      <w:r>
        <w:rPr>
          <w:rFonts w:ascii="Century Schoolbook" w:hAnsi="Century Schoolbook" w:cs="Century Schoolbook"/>
          <w:sz w:val="26"/>
          <w:szCs w:val="26"/>
        </w:rPr>
        <w:t xml:space="preserve">values using the </w:t>
      </w:r>
      <w:r>
        <w:rPr>
          <w:rFonts w:ascii="Times" w:hAnsi="Times" w:cs="Times"/>
          <w:sz w:val="24"/>
          <w:szCs w:val="24"/>
        </w:rPr>
        <w:t xml:space="preserve">isnan </w:t>
      </w:r>
      <w:r>
        <w:rPr>
          <w:rFonts w:ascii="Century Schoolbook" w:hAnsi="Century Schoolbook" w:cs="Century Schoolbook"/>
          <w:sz w:val="26"/>
          <w:szCs w:val="26"/>
        </w:rPr>
        <w:lastRenderedPageBreak/>
        <w:t>function:</w:t>
      </w:r>
    </w:p>
    <w:p w14:paraId="1B3A728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c3 = count(:,3); % Data at intersection 3 </w:t>
      </w:r>
    </w:p>
    <w:p w14:paraId="2C490B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c3NaNCount = sum(isnan(c3))</w:t>
      </w:r>
    </w:p>
    <w:p w14:paraId="095D224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c3NaNCount =</w:t>
      </w:r>
    </w:p>
    <w:p w14:paraId="54F7E67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w:t>
      </w:r>
    </w:p>
    <w:p w14:paraId="455033D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isnan </w:t>
      </w:r>
      <w:r>
        <w:rPr>
          <w:rFonts w:ascii="Century Schoolbook" w:hAnsi="Century Schoolbook" w:cs="Century Schoolbook"/>
          <w:sz w:val="26"/>
          <w:szCs w:val="26"/>
        </w:rPr>
        <w:t xml:space="preserve">returns a logical vector the same size as </w:t>
      </w:r>
      <w:r>
        <w:rPr>
          <w:rFonts w:ascii="Times" w:hAnsi="Times" w:cs="Times"/>
          <w:sz w:val="24"/>
          <w:szCs w:val="24"/>
        </w:rPr>
        <w:t>c3</w:t>
      </w:r>
      <w:r>
        <w:rPr>
          <w:rFonts w:ascii="Century Schoolbook" w:hAnsi="Century Schoolbook" w:cs="Century Schoolbook"/>
          <w:sz w:val="26"/>
          <w:szCs w:val="26"/>
        </w:rPr>
        <w:t>, with entries indicating the presence (</w:t>
      </w:r>
      <w:r>
        <w:rPr>
          <w:rFonts w:ascii="Times" w:hAnsi="Times" w:cs="Times"/>
          <w:sz w:val="24"/>
          <w:szCs w:val="24"/>
        </w:rPr>
        <w:t>1</w:t>
      </w:r>
      <w:r>
        <w:rPr>
          <w:rFonts w:ascii="Century Schoolbook" w:hAnsi="Century Schoolbook" w:cs="Century Schoolbook"/>
          <w:sz w:val="26"/>
          <w:szCs w:val="26"/>
        </w:rPr>
        <w:t>) or absence (</w:t>
      </w:r>
      <w:r>
        <w:rPr>
          <w:rFonts w:ascii="Times" w:hAnsi="Times" w:cs="Times"/>
          <w:sz w:val="24"/>
          <w:szCs w:val="24"/>
        </w:rPr>
        <w:t>0</w:t>
      </w:r>
      <w:r>
        <w:rPr>
          <w:rFonts w:ascii="Century Schoolbook" w:hAnsi="Century Schoolbook" w:cs="Century Schoolbook"/>
          <w:sz w:val="26"/>
          <w:szCs w:val="26"/>
        </w:rPr>
        <w:t xml:space="preserve">) of </w:t>
      </w:r>
      <w:r>
        <w:rPr>
          <w:rFonts w:ascii="Times" w:hAnsi="Times" w:cs="Times"/>
          <w:sz w:val="24"/>
          <w:szCs w:val="24"/>
        </w:rPr>
        <w:t xml:space="preserve">NaN </w:t>
      </w:r>
      <w:r>
        <w:rPr>
          <w:rFonts w:ascii="Century Schoolbook" w:hAnsi="Century Schoolbook" w:cs="Century Schoolbook"/>
          <w:sz w:val="26"/>
          <w:szCs w:val="26"/>
        </w:rPr>
        <w:t xml:space="preserve">values for each of the 24 elements in the data. In this case, the logical values sum to </w:t>
      </w:r>
      <w:r>
        <w:rPr>
          <w:rFonts w:ascii="Times" w:hAnsi="Times" w:cs="Times"/>
          <w:sz w:val="24"/>
          <w:szCs w:val="24"/>
        </w:rPr>
        <w:t>0</w:t>
      </w:r>
      <w:r>
        <w:rPr>
          <w:rFonts w:ascii="Century Schoolbook" w:hAnsi="Century Schoolbook" w:cs="Century Schoolbook"/>
          <w:sz w:val="26"/>
          <w:szCs w:val="26"/>
        </w:rPr>
        <w:t xml:space="preserve">, so there are no </w:t>
      </w:r>
      <w:r>
        <w:rPr>
          <w:rFonts w:ascii="Times" w:hAnsi="Times" w:cs="Times"/>
          <w:sz w:val="24"/>
          <w:szCs w:val="24"/>
        </w:rPr>
        <w:t xml:space="preserve">NaN </w:t>
      </w:r>
      <w:r>
        <w:rPr>
          <w:rFonts w:ascii="Century Schoolbook" w:hAnsi="Century Schoolbook" w:cs="Century Schoolbook"/>
          <w:sz w:val="26"/>
          <w:szCs w:val="26"/>
        </w:rPr>
        <w:t>values in the data.</w:t>
      </w:r>
    </w:p>
    <w:p w14:paraId="30E0F70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NaN </w:t>
      </w:r>
      <w:r>
        <w:rPr>
          <w:rFonts w:ascii="Century Schoolbook" w:hAnsi="Century Schoolbook" w:cs="Century Schoolbook"/>
          <w:sz w:val="26"/>
          <w:szCs w:val="26"/>
        </w:rPr>
        <w:t xml:space="preserve">values are introduced into the data in the section on Outliers. </w:t>
      </w:r>
      <w:r>
        <w:rPr>
          <w:rFonts w:ascii="Futura" w:hAnsi="Futura" w:cs="Futura"/>
        </w:rPr>
        <w:t>Outliers</w:t>
      </w:r>
    </w:p>
    <w:p w14:paraId="4171850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Outliers are data values that are dramatically different from patterns in the rest of the data. They might be due to measurement error, or they might represent significant features in the data. Identifying outliers, and deciding what to do with them, depends on an understanding of the data and its source.</w:t>
      </w:r>
    </w:p>
    <w:p w14:paraId="3B0A6F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One common method for identifying outliers is to look for values more than a certain number of standard deviations </w:t>
      </w:r>
      <w:r>
        <w:rPr>
          <w:rFonts w:ascii="Century Schoolbook" w:hAnsi="Century Schoolbook" w:cs="Century Schoolbook"/>
          <w:noProof/>
          <w:sz w:val="26"/>
          <w:szCs w:val="26"/>
          <w:lang w:eastAsia="en-US"/>
        </w:rPr>
        <w:drawing>
          <wp:inline distT="0" distB="0" distL="0" distR="0" wp14:anchorId="6B87BEA1" wp14:editId="51A9286A">
            <wp:extent cx="76200" cy="5905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6200" cy="59055"/>
                    </a:xfrm>
                    <a:prstGeom prst="rect">
                      <a:avLst/>
                    </a:prstGeom>
                    <a:noFill/>
                    <a:ln>
                      <a:noFill/>
                    </a:ln>
                  </pic:spPr>
                </pic:pic>
              </a:graphicData>
            </a:graphic>
          </wp:inline>
        </w:drawing>
      </w:r>
      <w:r>
        <w:rPr>
          <w:rFonts w:ascii="Century Schoolbook" w:hAnsi="Century Schoolbook" w:cs="Century Schoolbook"/>
          <w:sz w:val="26"/>
          <w:szCs w:val="26"/>
        </w:rPr>
        <w:t xml:space="preserve">from the mean </w:t>
      </w:r>
      <w:r>
        <w:rPr>
          <w:rFonts w:ascii="Century Schoolbook" w:hAnsi="Century Schoolbook" w:cs="Century Schoolbook"/>
          <w:noProof/>
          <w:sz w:val="26"/>
          <w:szCs w:val="26"/>
          <w:lang w:eastAsia="en-US"/>
        </w:rPr>
        <w:drawing>
          <wp:inline distT="0" distB="0" distL="0" distR="0" wp14:anchorId="61804325" wp14:editId="109CDE14">
            <wp:extent cx="76200" cy="84455"/>
            <wp:effectExtent l="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Century Schoolbook" w:hAnsi="Century Schoolbook" w:cs="Century Schoolbook"/>
          <w:sz w:val="26"/>
          <w:szCs w:val="26"/>
        </w:rPr>
        <w:t>. The following</w:t>
      </w:r>
      <w:r>
        <w:rPr>
          <w:rFonts w:ascii="Times" w:hAnsi="Times" w:cs="Times"/>
          <w:sz w:val="24"/>
          <w:szCs w:val="24"/>
        </w:rPr>
        <w:t xml:space="preserve"> </w:t>
      </w:r>
      <w:r>
        <w:rPr>
          <w:rFonts w:ascii="Century Schoolbook" w:hAnsi="Century Schoolbook" w:cs="Century Schoolbook"/>
          <w:sz w:val="26"/>
          <w:szCs w:val="26"/>
        </w:rPr>
        <w:t>code plots a histogram of the data at the third intersection together with lines at and + ,for =1,2:</w:t>
      </w:r>
    </w:p>
    <w:p w14:paraId="1A57422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bin_counts = hist(c3); % Histogram bin counts </w:t>
      </w:r>
    </w:p>
    <w:p w14:paraId="209185D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N = max(bin_counts); % Maximum bin </w:t>
      </w:r>
    </w:p>
    <w:p w14:paraId="09C97C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count mu3 = mean(c3); % Data mean </w:t>
      </w:r>
    </w:p>
    <w:p w14:paraId="11AF8A1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sigma3 = std(c3); % Data standard deviation</w:t>
      </w:r>
    </w:p>
    <w:p w14:paraId="1651B0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hist(c3) % Plot histogram </w:t>
      </w:r>
    </w:p>
    <w:p w14:paraId="56EA538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hold on </w:t>
      </w:r>
    </w:p>
    <w:p w14:paraId="7692A3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plot([mu3 mu3],[0 N],'r','LineWidth',2) % </w:t>
      </w:r>
    </w:p>
    <w:p w14:paraId="729665D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Mean X = repmat(mu3+(1:2)*sigma3,2,1); Y = repmat([0;N],1,2); plot(X,Y,'g','LineWidth',2) % Standard deviations legend('Data','Mean','Stds') </w:t>
      </w:r>
    </w:p>
    <w:p w14:paraId="0ECD15B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hold off</w:t>
      </w:r>
    </w:p>
    <w:p w14:paraId="6CC6BAA9"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6D004D80" wp14:editId="3FAA1618">
            <wp:extent cx="76200" cy="84455"/>
            <wp:effectExtent l="0" t="0" r="0"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7B1E7473" wp14:editId="5A6668E5">
            <wp:extent cx="76200" cy="84455"/>
            <wp:effectExtent l="0" t="0" r="0"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25D3029E" wp14:editId="2B1830AE">
            <wp:extent cx="67945" cy="84455"/>
            <wp:effectExtent l="0" t="0" r="8255"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5A104F69" wp14:editId="3EC364EF">
            <wp:extent cx="67945" cy="844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p>
    <w:p w14:paraId="1EF3D38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903ECFA" wp14:editId="56A72FF3">
            <wp:extent cx="57658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B072F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plot shows that some of the data are more than two standard deviations above the mean. If you identify these data as errors (not features), replace them with </w:t>
      </w:r>
      <w:r>
        <w:rPr>
          <w:rFonts w:ascii="Times" w:hAnsi="Times" w:cs="Times"/>
          <w:sz w:val="24"/>
          <w:szCs w:val="24"/>
        </w:rPr>
        <w:t xml:space="preserve">NaN </w:t>
      </w:r>
      <w:r>
        <w:rPr>
          <w:rFonts w:ascii="Century Schoolbook" w:hAnsi="Century Schoolbook" w:cs="Century Schoolbook"/>
          <w:sz w:val="26"/>
          <w:szCs w:val="26"/>
        </w:rPr>
        <w:t>values as follows:</w:t>
      </w:r>
    </w:p>
    <w:p w14:paraId="2DB8D71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outliers = (c3 - mu3) &gt; 2*sigma3; c3m = c3; % Copy c3 to c3m </w:t>
      </w:r>
    </w:p>
    <w:p w14:paraId="2720928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c3m(outliers) = NaN; % Add NaN values</w:t>
      </w:r>
    </w:p>
    <w:p w14:paraId="27A130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Smoothing and Filtering</w:t>
      </w:r>
    </w:p>
    <w:p w14:paraId="6DBE91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A time-series plot of the data at the third intersection (with the outlier removed in Outliers) results in the following plot:</w:t>
      </w:r>
    </w:p>
    <w:p w14:paraId="42F164C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plot(c3m,'o-')</w:t>
      </w:r>
    </w:p>
    <w:p w14:paraId="41B3EFF3"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hold on</w:t>
      </w:r>
    </w:p>
    <w:p w14:paraId="2F0905F6"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6E76427" wp14:editId="55FA1511">
            <wp:extent cx="5765800" cy="432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83669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4"/>
          <w:szCs w:val="24"/>
        </w:rPr>
        <w:t xml:space="preserve">NaN </w:t>
      </w:r>
      <w:r>
        <w:rPr>
          <w:rFonts w:ascii="Century Schoolbook" w:hAnsi="Century Schoolbook" w:cs="Century Schoolbook"/>
          <w:sz w:val="26"/>
          <w:szCs w:val="26"/>
        </w:rPr>
        <w:t xml:space="preserve">value at hour 20 appears as a gap in the plot. This handling of </w:t>
      </w:r>
      <w:r>
        <w:rPr>
          <w:rFonts w:ascii="Times" w:hAnsi="Times" w:cs="Times"/>
          <w:sz w:val="24"/>
          <w:szCs w:val="24"/>
        </w:rPr>
        <w:t xml:space="preserve">NaN </w:t>
      </w:r>
      <w:r>
        <w:rPr>
          <w:rFonts w:ascii="Century Schoolbook" w:hAnsi="Century Schoolbook" w:cs="Century Schoolbook"/>
          <w:sz w:val="26"/>
          <w:szCs w:val="26"/>
        </w:rPr>
        <w:t>values is typical of MATLAB plotting functions.</w:t>
      </w:r>
    </w:p>
    <w:p w14:paraId="2A6E2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Noisy data shows random variations about expected values. You might want to smooth the data to reveal its main features before building a model. Two basic assumptions underlie smoothing:</w:t>
      </w:r>
    </w:p>
    <w:p w14:paraId="5DE060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relationship between the predictor (time) and the response (traffic volume) is smooth.</w:t>
      </w:r>
    </w:p>
    <w:p w14:paraId="03EC98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smoothing algorithm results in values that are better estimates of expected values because the noise has been reduced.</w:t>
      </w:r>
    </w:p>
    <w:p w14:paraId="26AA8A3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Apply a simple moving average smoother to the data using the MATLAB </w:t>
      </w:r>
      <w:r>
        <w:rPr>
          <w:rFonts w:ascii="Times" w:hAnsi="Times" w:cs="Times"/>
          <w:sz w:val="24"/>
          <w:szCs w:val="24"/>
        </w:rPr>
        <w:t xml:space="preserve">convn </w:t>
      </w:r>
      <w:r>
        <w:rPr>
          <w:rFonts w:ascii="Century Schoolbook" w:hAnsi="Century Schoolbook" w:cs="Century Schoolbook"/>
          <w:sz w:val="26"/>
          <w:szCs w:val="26"/>
        </w:rPr>
        <w:t>function:</w:t>
      </w:r>
    </w:p>
    <w:p w14:paraId="7784C6C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span = 3; % Size of the averaging window window = ones(span,1)/span; smoothed_c3m = convn(c3m,window,'same');</w:t>
      </w:r>
    </w:p>
    <w:p w14:paraId="3BCBA5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h = plot(smoothed_c3m,'ro-'); legend('Data','Smoothed Data')</w:t>
      </w:r>
    </w:p>
    <w:p w14:paraId="0E980EA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6071267" wp14:editId="0859E279">
            <wp:extent cx="5765800" cy="432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A7765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extent of the smoothing is controlled with the variable </w:t>
      </w:r>
      <w:r>
        <w:rPr>
          <w:rFonts w:ascii="Times" w:hAnsi="Times" w:cs="Times"/>
          <w:sz w:val="24"/>
          <w:szCs w:val="24"/>
        </w:rPr>
        <w:t>span</w:t>
      </w:r>
      <w:r>
        <w:rPr>
          <w:rFonts w:ascii="Century Schoolbook" w:hAnsi="Century Schoolbook" w:cs="Century Schoolbook"/>
          <w:sz w:val="26"/>
          <w:szCs w:val="26"/>
        </w:rPr>
        <w:t xml:space="preserve">. The averaging calculation returns </w:t>
      </w:r>
      <w:r>
        <w:rPr>
          <w:rFonts w:ascii="Times" w:hAnsi="Times" w:cs="Times"/>
          <w:sz w:val="24"/>
          <w:szCs w:val="24"/>
        </w:rPr>
        <w:t xml:space="preserve">NaN </w:t>
      </w:r>
      <w:r>
        <w:rPr>
          <w:rFonts w:ascii="Century Schoolbook" w:hAnsi="Century Schoolbook" w:cs="Century Schoolbook"/>
          <w:sz w:val="26"/>
          <w:szCs w:val="26"/>
        </w:rPr>
        <w:t xml:space="preserve">values whenever the smoothing window includes the </w:t>
      </w:r>
      <w:r>
        <w:rPr>
          <w:rFonts w:ascii="Times" w:hAnsi="Times" w:cs="Times"/>
          <w:sz w:val="24"/>
          <w:szCs w:val="24"/>
        </w:rPr>
        <w:t xml:space="preserve">NaN </w:t>
      </w:r>
      <w:r>
        <w:rPr>
          <w:rFonts w:ascii="Century Schoolbook" w:hAnsi="Century Schoolbook" w:cs="Century Schoolbook"/>
          <w:sz w:val="26"/>
          <w:szCs w:val="26"/>
        </w:rPr>
        <w:t>value in the data, thus increasing the size of the gap in the smoothed data.</w:t>
      </w:r>
    </w:p>
    <w:p w14:paraId="51770B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4"/>
          <w:szCs w:val="24"/>
        </w:rPr>
        <w:t xml:space="preserve">filter </w:t>
      </w:r>
      <w:r>
        <w:rPr>
          <w:rFonts w:ascii="Century Schoolbook" w:hAnsi="Century Schoolbook" w:cs="Century Schoolbook"/>
          <w:sz w:val="26"/>
          <w:szCs w:val="26"/>
        </w:rPr>
        <w:t xml:space="preserve">function is also used for smoothing data: </w:t>
      </w:r>
      <w:r>
        <w:rPr>
          <w:rFonts w:ascii="Times" w:hAnsi="Times" w:cs="Times"/>
          <w:sz w:val="24"/>
          <w:szCs w:val="24"/>
        </w:rPr>
        <w:t>smoothed2_c3m = filter(window,1,c3m);</w:t>
      </w:r>
    </w:p>
    <w:p w14:paraId="5F05D7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delete(h)</w:t>
      </w:r>
    </w:p>
    <w:p w14:paraId="7E21D7E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plot(smoothed2_c3m,'ro-');</w:t>
      </w:r>
    </w:p>
    <w:p w14:paraId="7364897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B51E28B" wp14:editId="0F6CDD3E">
            <wp:extent cx="5765800" cy="4326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2FA7E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smoothed data are shifted from the previous plot. </w:t>
      </w:r>
      <w:r>
        <w:rPr>
          <w:rFonts w:ascii="Times" w:hAnsi="Times" w:cs="Times"/>
          <w:sz w:val="24"/>
          <w:szCs w:val="24"/>
        </w:rPr>
        <w:t xml:space="preserve">convn </w:t>
      </w:r>
      <w:r>
        <w:rPr>
          <w:rFonts w:ascii="Century Schoolbook" w:hAnsi="Century Schoolbook" w:cs="Century Schoolbook"/>
          <w:sz w:val="26"/>
          <w:szCs w:val="26"/>
        </w:rPr>
        <w:t xml:space="preserve">with the </w:t>
      </w:r>
      <w:r>
        <w:rPr>
          <w:rFonts w:ascii="Times" w:hAnsi="Times" w:cs="Times"/>
          <w:sz w:val="24"/>
          <w:szCs w:val="24"/>
        </w:rPr>
        <w:t xml:space="preserve">'same' </w:t>
      </w:r>
      <w:r>
        <w:rPr>
          <w:rFonts w:ascii="Century Schoolbook" w:hAnsi="Century Schoolbook" w:cs="Century Schoolbook"/>
          <w:sz w:val="26"/>
          <w:szCs w:val="26"/>
        </w:rPr>
        <w:t xml:space="preserve">parameter returns the central part of the convolution, the same length as the data. </w:t>
      </w:r>
      <w:r>
        <w:rPr>
          <w:rFonts w:ascii="Times" w:hAnsi="Times" w:cs="Times"/>
          <w:sz w:val="24"/>
          <w:szCs w:val="24"/>
        </w:rPr>
        <w:t xml:space="preserve">filter </w:t>
      </w:r>
      <w:r>
        <w:rPr>
          <w:rFonts w:ascii="Century Schoolbook" w:hAnsi="Century Schoolbook" w:cs="Century Schoolbook"/>
          <w:sz w:val="26"/>
          <w:szCs w:val="26"/>
        </w:rPr>
        <w:t>returns the initial part of the convolution, the same length as the data. Otherwise, the algorithms are identical.</w:t>
      </w:r>
    </w:p>
    <w:p w14:paraId="0ECA96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Smoothing estimates the center of the distribution of response values at each value of the predictor. It invalidates a basic assumption of many fitting algorithms, namely, that </w:t>
      </w:r>
      <w:r>
        <w:rPr>
          <w:rFonts w:ascii="Times" w:hAnsi="Times" w:cs="Times"/>
          <w:sz w:val="26"/>
          <w:szCs w:val="26"/>
        </w:rPr>
        <w:t>the errors at each value of the predictor are</w:t>
      </w:r>
      <w:r>
        <w:rPr>
          <w:rFonts w:ascii="Times" w:hAnsi="Times" w:cs="Times"/>
          <w:sz w:val="24"/>
          <w:szCs w:val="24"/>
        </w:rPr>
        <w:t xml:space="preserve"> </w:t>
      </w:r>
      <w:r>
        <w:rPr>
          <w:rFonts w:ascii="Times" w:hAnsi="Times" w:cs="Times"/>
          <w:sz w:val="26"/>
          <w:szCs w:val="26"/>
        </w:rPr>
        <w:t>independent</w:t>
      </w:r>
      <w:r>
        <w:rPr>
          <w:rFonts w:ascii="Century Schoolbook" w:hAnsi="Century Schoolbook" w:cs="Century Schoolbook"/>
          <w:sz w:val="26"/>
          <w:szCs w:val="26"/>
        </w:rPr>
        <w:t xml:space="preserve">. Accordingly, you can use smoothed data to </w:t>
      </w:r>
      <w:r>
        <w:rPr>
          <w:rFonts w:ascii="Times" w:hAnsi="Times" w:cs="Times"/>
          <w:sz w:val="26"/>
          <w:szCs w:val="26"/>
        </w:rPr>
        <w:t xml:space="preserve">identify </w:t>
      </w:r>
      <w:r>
        <w:rPr>
          <w:rFonts w:ascii="Century Schoolbook" w:hAnsi="Century Schoolbook" w:cs="Century Schoolbook"/>
          <w:sz w:val="26"/>
          <w:szCs w:val="26"/>
        </w:rPr>
        <w:t xml:space="preserve">a model, but avoid using smoothed data to </w:t>
      </w:r>
      <w:r>
        <w:rPr>
          <w:rFonts w:ascii="Times" w:hAnsi="Times" w:cs="Times"/>
          <w:sz w:val="26"/>
          <w:szCs w:val="26"/>
        </w:rPr>
        <w:t xml:space="preserve">fit </w:t>
      </w:r>
      <w:r>
        <w:rPr>
          <w:rFonts w:ascii="Century Schoolbook" w:hAnsi="Century Schoolbook" w:cs="Century Schoolbook"/>
          <w:sz w:val="26"/>
          <w:szCs w:val="26"/>
        </w:rPr>
        <w:t>a model.</w:t>
      </w:r>
    </w:p>
    <w:p w14:paraId="0D041A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Summarizing Data</w:t>
      </w:r>
    </w:p>
    <w:p w14:paraId="7169754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This example shows how to summarize data.</w:t>
      </w:r>
    </w:p>
    <w:p w14:paraId="75C573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Overview</w:t>
      </w:r>
    </w:p>
    <w:p w14:paraId="32F3549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Many MATLAB® functions enable you to summarize the overall location, scale, and shape of a data sample.</w:t>
      </w:r>
    </w:p>
    <w:p w14:paraId="3C010D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One of the advantages of working in MATLAB® is that functions operate on entire arrays of data, not just on single scalar values. The functions are said to be </w:t>
      </w:r>
      <w:r>
        <w:rPr>
          <w:rFonts w:ascii="Times" w:hAnsi="Times" w:cs="Times"/>
          <w:sz w:val="26"/>
          <w:szCs w:val="26"/>
        </w:rPr>
        <w:t>vectorized</w:t>
      </w:r>
      <w:r>
        <w:rPr>
          <w:rFonts w:ascii="Century Schoolbook" w:hAnsi="Century Schoolbook" w:cs="Century Schoolbook"/>
          <w:sz w:val="26"/>
          <w:szCs w:val="26"/>
        </w:rPr>
        <w:t>. Vectorization allows for both efficient problem formulation, using array-based data, and efficient computation, using vectorized statistical functions.</w:t>
      </w:r>
    </w:p>
    <w:p w14:paraId="0F656B4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Location</w:t>
      </w:r>
    </w:p>
    <w:p w14:paraId="40D02F6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Summarize the location of a data sample by finding a "typical" value. Common measures of location or "central tendency" are computed by the functions </w:t>
      </w:r>
      <w:r>
        <w:rPr>
          <w:rFonts w:ascii="Times" w:hAnsi="Times" w:cs="Times"/>
          <w:sz w:val="24"/>
          <w:szCs w:val="24"/>
        </w:rPr>
        <w:t>mean</w:t>
      </w:r>
      <w:r>
        <w:rPr>
          <w:rFonts w:ascii="Century Schoolbook" w:hAnsi="Century Schoolbook" w:cs="Century Schoolbook"/>
          <w:sz w:val="26"/>
          <w:szCs w:val="26"/>
        </w:rPr>
        <w:t xml:space="preserve">, </w:t>
      </w:r>
      <w:r>
        <w:rPr>
          <w:rFonts w:ascii="Times" w:hAnsi="Times" w:cs="Times"/>
          <w:sz w:val="24"/>
          <w:szCs w:val="24"/>
        </w:rPr>
        <w:t>median</w:t>
      </w:r>
      <w:r>
        <w:rPr>
          <w:rFonts w:ascii="Century Schoolbook" w:hAnsi="Century Schoolbook" w:cs="Century Schoolbook"/>
          <w:sz w:val="26"/>
          <w:szCs w:val="26"/>
        </w:rPr>
        <w:t xml:space="preserve">, and </w:t>
      </w:r>
      <w:r>
        <w:rPr>
          <w:rFonts w:ascii="Times" w:hAnsi="Times" w:cs="Times"/>
          <w:sz w:val="24"/>
          <w:szCs w:val="24"/>
        </w:rPr>
        <w:t>mode</w:t>
      </w:r>
      <w:r>
        <w:rPr>
          <w:rFonts w:ascii="Century Schoolbook" w:hAnsi="Century Schoolbook" w:cs="Century Schoolbook"/>
          <w:sz w:val="26"/>
          <w:szCs w:val="26"/>
        </w:rPr>
        <w:t>:</w:t>
      </w:r>
    </w:p>
    <w:p w14:paraId="0DB80C6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load count.dat</w:t>
      </w:r>
    </w:p>
    <w:p w14:paraId="68C1119A"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x1 = mean(count)</w:t>
      </w:r>
    </w:p>
    <w:p w14:paraId="51CD2BA4"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x2 = median(count)</w:t>
      </w:r>
    </w:p>
    <w:p w14:paraId="47102598"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x3 = mode(count)</w:t>
      </w:r>
    </w:p>
    <w:p w14:paraId="517F0B1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x1 =</w:t>
      </w:r>
    </w:p>
    <w:p w14:paraId="11D9472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32.0000   46.5417</w:t>
      </w:r>
    </w:p>
    <w:p w14:paraId="578B55D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x2 =</w:t>
      </w:r>
    </w:p>
    <w:p w14:paraId="17682B0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23.5000   36.0000</w:t>
      </w:r>
    </w:p>
    <w:p w14:paraId="1247D8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65.5833</w:t>
      </w:r>
    </w:p>
    <w:p w14:paraId="694E629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39.0000</w:t>
      </w:r>
    </w:p>
    <w:p w14:paraId="7F292D5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x3 = 11 9 9</w:t>
      </w:r>
    </w:p>
    <w:p w14:paraId="69BD77C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 functions compute the location of the data at each of the three intersections in a single call.</w:t>
      </w:r>
    </w:p>
    <w:p w14:paraId="24A94CB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Scale</w:t>
      </w:r>
    </w:p>
    <w:p w14:paraId="0DF1A5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There are many ways to measure the scale or "dispersion" of a data sample. The MATLAB® functions </w:t>
      </w:r>
      <w:r>
        <w:rPr>
          <w:rFonts w:ascii="Times" w:hAnsi="Times" w:cs="Times"/>
          <w:sz w:val="24"/>
          <w:szCs w:val="24"/>
        </w:rPr>
        <w:t>max</w:t>
      </w:r>
      <w:r>
        <w:rPr>
          <w:rFonts w:ascii="Century Schoolbook" w:hAnsi="Century Schoolbook" w:cs="Century Schoolbook"/>
          <w:sz w:val="26"/>
          <w:szCs w:val="26"/>
        </w:rPr>
        <w:t xml:space="preserve">, </w:t>
      </w:r>
      <w:r>
        <w:rPr>
          <w:rFonts w:ascii="Times" w:hAnsi="Times" w:cs="Times"/>
          <w:sz w:val="24"/>
          <w:szCs w:val="24"/>
        </w:rPr>
        <w:t>min</w:t>
      </w:r>
      <w:r>
        <w:rPr>
          <w:rFonts w:ascii="Century Schoolbook" w:hAnsi="Century Schoolbook" w:cs="Century Schoolbook"/>
          <w:sz w:val="26"/>
          <w:szCs w:val="26"/>
        </w:rPr>
        <w:t xml:space="preserve">, </w:t>
      </w:r>
      <w:r>
        <w:rPr>
          <w:rFonts w:ascii="Times" w:hAnsi="Times" w:cs="Times"/>
          <w:sz w:val="24"/>
          <w:szCs w:val="24"/>
        </w:rPr>
        <w:t>std</w:t>
      </w:r>
      <w:r>
        <w:rPr>
          <w:rFonts w:ascii="Century Schoolbook" w:hAnsi="Century Schoolbook" w:cs="Century Schoolbook"/>
          <w:sz w:val="26"/>
          <w:szCs w:val="26"/>
        </w:rPr>
        <w:t xml:space="preserve">, and </w:t>
      </w:r>
      <w:r>
        <w:rPr>
          <w:rFonts w:ascii="Times" w:hAnsi="Times" w:cs="Times"/>
          <w:sz w:val="24"/>
          <w:szCs w:val="24"/>
        </w:rPr>
        <w:t xml:space="preserve">var </w:t>
      </w:r>
      <w:r>
        <w:rPr>
          <w:rFonts w:ascii="Century Schoolbook" w:hAnsi="Century Schoolbook" w:cs="Century Schoolbook"/>
          <w:sz w:val="26"/>
          <w:szCs w:val="26"/>
        </w:rPr>
        <w:t>compute some common measures:</w:t>
      </w:r>
    </w:p>
    <w:p w14:paraId="0A6D045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dx1 = max(count)-min(count) dx2 = std(count) dx3 = var(count)</w:t>
      </w:r>
    </w:p>
    <w:p w14:paraId="134B223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dx1 = 107 136</w:t>
      </w:r>
    </w:p>
    <w:p w14:paraId="446C77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dx2 = 25.3703</w:t>
      </w:r>
    </w:p>
    <w:p w14:paraId="103D4C9E"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dx3 =</w:t>
      </w:r>
    </w:p>
    <w:p w14:paraId="1AB10C03"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52694E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lastRenderedPageBreak/>
        <w:t>0.6437</w:t>
      </w:r>
    </w:p>
    <w:p w14:paraId="042C06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250</w:t>
      </w:r>
    </w:p>
    <w:p w14:paraId="280874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41.4057</w:t>
      </w:r>
    </w:p>
    <w:p w14:paraId="677AD21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1.7144</w:t>
      </w:r>
    </w:p>
    <w:p w14:paraId="6DDB5B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68.0281</w:t>
      </w:r>
    </w:p>
    <w:p w14:paraId="135159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4.6278</w:t>
      </w:r>
    </w:p>
    <w:p w14:paraId="32DC7E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w:t>
      </w:r>
      <w:r>
        <w:rPr>
          <w:rFonts w:ascii="Times" w:hAnsi="Times" w:cs="Times"/>
          <w:sz w:val="24"/>
          <w:szCs w:val="24"/>
        </w:rPr>
        <w:t xml:space="preserve"> </w:t>
      </w:r>
      <w:r>
        <w:rPr>
          <w:rFonts w:ascii="Century Schoolbook" w:hAnsi="Century Schoolbook" w:cs="Century Schoolbook"/>
          <w:sz w:val="26"/>
          <w:szCs w:val="26"/>
        </w:rPr>
        <w:t>functions compute the scale of the data at each of the three intersections in a single call.</w:t>
      </w:r>
    </w:p>
    <w:p w14:paraId="4FE7005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Shape of a Distribution</w:t>
      </w:r>
    </w:p>
    <w:p w14:paraId="6C048F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shape of a distribution is harder to summarize than its location or scale. The MATLAB® </w:t>
      </w:r>
      <w:r>
        <w:rPr>
          <w:rFonts w:ascii="Times" w:hAnsi="Times" w:cs="Times"/>
          <w:sz w:val="24"/>
          <w:szCs w:val="24"/>
        </w:rPr>
        <w:t xml:space="preserve">hist </w:t>
      </w:r>
      <w:r>
        <w:rPr>
          <w:rFonts w:ascii="Century Schoolbook" w:hAnsi="Century Schoolbook" w:cs="Century Schoolbook"/>
          <w:sz w:val="26"/>
          <w:szCs w:val="26"/>
        </w:rPr>
        <w:t>function plots a histogram that provides a visual summary:</w:t>
      </w:r>
    </w:p>
    <w:p w14:paraId="06142E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figure hist(count) legend('Intersection 1',...</w:t>
      </w:r>
    </w:p>
    <w:p w14:paraId="4F3B812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'Intersection 2',... 'Intersection 3')</w:t>
      </w:r>
    </w:p>
    <w:p w14:paraId="38D7BAF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5E7058FB" wp14:editId="17127DA3">
            <wp:extent cx="5765800" cy="4326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72BABB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Parametric models give analytic summaries of distribution shapes. Exponential distributions, with parameter </w:t>
      </w:r>
      <w:r>
        <w:rPr>
          <w:rFonts w:ascii="Times" w:hAnsi="Times" w:cs="Times"/>
          <w:sz w:val="24"/>
          <w:szCs w:val="24"/>
        </w:rPr>
        <w:t xml:space="preserve">mu </w:t>
      </w:r>
      <w:r>
        <w:rPr>
          <w:rFonts w:ascii="Century Schoolbook" w:hAnsi="Century Schoolbook" w:cs="Century Schoolbook"/>
          <w:sz w:val="26"/>
          <w:szCs w:val="26"/>
        </w:rPr>
        <w:t>given by the data mean, are a good choice for the traffic data:</w:t>
      </w:r>
    </w:p>
    <w:p w14:paraId="716717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c1 = count(:,1); % Data at intersection 1 [bin_counts,bin_locations] = hist(c1); bin_width = bin_locations(2) - bin_locations(1); hist_area = (bin_width)*(sum(bin_counts));</w:t>
      </w:r>
    </w:p>
    <w:p w14:paraId="1B07B25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w:t>
      </w:r>
    </w:p>
    <w:p w14:paraId="11508780"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hist(c1)</w:t>
      </w:r>
    </w:p>
    <w:p w14:paraId="596AE435"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hold on</w:t>
      </w:r>
    </w:p>
    <w:p w14:paraId="74C1B39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mu1 = mean(c1); exp_pdf = @(t)(1/mu1)*exp(-t/mu1); % Integrates</w:t>
      </w:r>
    </w:p>
    <w:p w14:paraId="4614C9F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to 1</w:t>
      </w:r>
    </w:p>
    <w:p w14:paraId="269484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t = 0:150; y = exp_pdf(t); plot(t,(hist_area)*y,'r','LineWidth',2) legend('Distribution','Exponential Fit')</w:t>
      </w:r>
    </w:p>
    <w:p w14:paraId="2AB5EEA1"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3B6A91A2" wp14:editId="0261CF45">
            <wp:extent cx="5765800" cy="43262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20905C6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3-62</w:t>
      </w:r>
    </w:p>
    <w:p w14:paraId="5D357A9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Methods for fitting general parametric models to data distributions are beyond the scope of this section. Statistics ToolboxTM software provides functions for computing maximum likelihood estimates of distribution parameters.</w:t>
      </w:r>
    </w:p>
    <w:p w14:paraId="67ACBBE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Visualizing Data</w:t>
      </w:r>
    </w:p>
    <w:p w14:paraId="68B1B7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t xml:space="preserve">• </w:t>
      </w:r>
      <w:r>
        <w:rPr>
          <w:rFonts w:ascii="Century Schoolbook" w:hAnsi="Century Schoolbook" w:cs="Century Schoolbook"/>
          <w:sz w:val="26"/>
          <w:szCs w:val="26"/>
        </w:rPr>
        <w:t>“Overview” on page 3-63 </w:t>
      </w:r>
      <w:r>
        <w:rPr>
          <w:rFonts w:ascii="Futura" w:hAnsi="Futura" w:cs="Futura"/>
          <w:sz w:val="26"/>
          <w:szCs w:val="26"/>
        </w:rPr>
        <w:t xml:space="preserve">• </w:t>
      </w:r>
      <w:r>
        <w:rPr>
          <w:rFonts w:ascii="Century Schoolbook" w:hAnsi="Century Schoolbook" w:cs="Century Schoolbook"/>
          <w:sz w:val="26"/>
          <w:szCs w:val="26"/>
        </w:rPr>
        <w:t>“2-D Scatter Plots” on page 3-63 </w:t>
      </w:r>
      <w:r>
        <w:rPr>
          <w:rFonts w:ascii="Futura" w:hAnsi="Futura" w:cs="Futura"/>
          <w:sz w:val="26"/>
          <w:szCs w:val="26"/>
        </w:rPr>
        <w:t xml:space="preserve">• </w:t>
      </w:r>
      <w:r>
        <w:rPr>
          <w:rFonts w:ascii="Century Schoolbook" w:hAnsi="Century Schoolbook" w:cs="Century Schoolbook"/>
          <w:sz w:val="26"/>
          <w:szCs w:val="26"/>
        </w:rPr>
        <w:t>“3-D Scatter Plots” on page 3-66 </w:t>
      </w:r>
      <w:r>
        <w:rPr>
          <w:rFonts w:ascii="Futura" w:hAnsi="Futura" w:cs="Futura"/>
          <w:sz w:val="26"/>
          <w:szCs w:val="26"/>
        </w:rPr>
        <w:t xml:space="preserve">• </w:t>
      </w:r>
      <w:r>
        <w:rPr>
          <w:rFonts w:ascii="Century Schoolbook" w:hAnsi="Century Schoolbook" w:cs="Century Schoolbook"/>
          <w:sz w:val="26"/>
          <w:szCs w:val="26"/>
        </w:rPr>
        <w:t>“Scatter Plot Arrays” on page 3-68 </w:t>
      </w:r>
      <w:r>
        <w:rPr>
          <w:rFonts w:ascii="Futura" w:hAnsi="Futura" w:cs="Futura"/>
          <w:sz w:val="26"/>
          <w:szCs w:val="26"/>
        </w:rPr>
        <w:t xml:space="preserve">• </w:t>
      </w:r>
      <w:r>
        <w:rPr>
          <w:rFonts w:ascii="Century Schoolbook" w:hAnsi="Century Schoolbook" w:cs="Century Schoolbook"/>
          <w:sz w:val="26"/>
          <w:szCs w:val="26"/>
        </w:rPr>
        <w:t>“Exploring Data in Graphs” on page 3-69</w:t>
      </w:r>
    </w:p>
    <w:p w14:paraId="04D2072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Overview</w:t>
      </w:r>
    </w:p>
    <w:p w14:paraId="08681D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You can use many MATLAB graph types for visualizing data patterns and trends. Scatter plots, described in this section, help to visualize relationships among the traffic data at different intersections. Data exploration tools let you query and interact with individual data points on graphs.</w:t>
      </w:r>
    </w:p>
    <w:p w14:paraId="1D46975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lastRenderedPageBreak/>
        <w:t xml:space="preserve">Note </w:t>
      </w:r>
      <w:r>
        <w:rPr>
          <w:rFonts w:ascii="Century Schoolbook" w:hAnsi="Century Schoolbook" w:cs="Century Schoolbook"/>
          <w:sz w:val="26"/>
          <w:szCs w:val="26"/>
        </w:rPr>
        <w:t>This section continues the data analysis from “Summarizing Data” on page 3-58.</w:t>
      </w:r>
    </w:p>
    <w:p w14:paraId="3829A2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2-D Scatter Plots</w:t>
      </w:r>
    </w:p>
    <w:p w14:paraId="3055830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two-dimensional scatter plot, created with the </w:t>
      </w:r>
      <w:r>
        <w:rPr>
          <w:rFonts w:ascii="Times" w:hAnsi="Times" w:cs="Times"/>
          <w:sz w:val="24"/>
          <w:szCs w:val="24"/>
        </w:rPr>
        <w:t xml:space="preserve">scatter </w:t>
      </w:r>
      <w:r>
        <w:rPr>
          <w:rFonts w:ascii="Century Schoolbook" w:hAnsi="Century Schoolbook" w:cs="Century Schoolbook"/>
          <w:sz w:val="26"/>
          <w:szCs w:val="26"/>
        </w:rPr>
        <w:t>function, shows the relationship between the traffic volume at the first two intersections:</w:t>
      </w:r>
    </w:p>
    <w:p w14:paraId="5B9097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load count.dat c1 = count(:,1); % Data at intersection 1 c2 = count(:,2); % Data at intersection 2</w:t>
      </w:r>
    </w:p>
    <w:p w14:paraId="55069D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scatter(c1,c2,'filled') xlabel('Intersection 1') ylabel('Intersection 2')</w:t>
      </w:r>
    </w:p>
    <w:p w14:paraId="79DB0D18"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7D592E41" wp14:editId="6150698D">
            <wp:extent cx="5765800" cy="4326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6392547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3-64</w:t>
      </w:r>
    </w:p>
    <w:p w14:paraId="7FBF581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6"/>
          <w:szCs w:val="26"/>
        </w:rPr>
        <w:t>covariance</w:t>
      </w:r>
      <w:r>
        <w:rPr>
          <w:rFonts w:ascii="Century Schoolbook" w:hAnsi="Century Schoolbook" w:cs="Century Schoolbook"/>
          <w:sz w:val="26"/>
          <w:szCs w:val="26"/>
        </w:rPr>
        <w:t xml:space="preserve">, computed by the </w:t>
      </w:r>
      <w:r>
        <w:rPr>
          <w:rFonts w:ascii="Times" w:hAnsi="Times" w:cs="Times"/>
          <w:sz w:val="24"/>
          <w:szCs w:val="24"/>
        </w:rPr>
        <w:t xml:space="preserve">cov </w:t>
      </w:r>
      <w:r>
        <w:rPr>
          <w:rFonts w:ascii="Century Schoolbook" w:hAnsi="Century Schoolbook" w:cs="Century Schoolbook"/>
          <w:sz w:val="26"/>
          <w:szCs w:val="26"/>
        </w:rPr>
        <w:t>function measures the strength of the linear relationship between the two variables (how tightly the data lies along a least-squares line through the scatter):</w:t>
      </w:r>
    </w:p>
    <w:p w14:paraId="6AA30B5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C12 = cov([c1 c2])</w:t>
      </w:r>
    </w:p>
    <w:p w14:paraId="0BF645F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C12 =</w:t>
      </w:r>
    </w:p>
    <w:p w14:paraId="01E80F1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lastRenderedPageBreak/>
        <w:t xml:space="preserve">   1.0e+03 *</w:t>
      </w:r>
    </w:p>
    <w:p w14:paraId="3E98D6A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Futura" w:hAnsi="Futura" w:cs="Futura"/>
          <w:sz w:val="24"/>
          <w:szCs w:val="24"/>
        </w:rPr>
        <w:t xml:space="preserve">   </w:t>
      </w:r>
      <w:r>
        <w:rPr>
          <w:rFonts w:ascii="Times" w:hAnsi="Times" w:cs="Times"/>
          <w:color w:val="6D6D6D"/>
          <w:sz w:val="24"/>
          <w:szCs w:val="24"/>
        </w:rPr>
        <w:t>0.6437    0.9802</w:t>
      </w:r>
    </w:p>
    <w:p w14:paraId="0870907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0.9802    1.7144</w:t>
      </w:r>
    </w:p>
    <w:p w14:paraId="616288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results are displayed in a symmetric square matrix, with the covariance of the </w:t>
      </w:r>
      <w:r>
        <w:rPr>
          <w:rFonts w:ascii="Times" w:hAnsi="Times" w:cs="Times"/>
          <w:sz w:val="26"/>
          <w:szCs w:val="26"/>
        </w:rPr>
        <w:t>i</w:t>
      </w:r>
      <w:r>
        <w:rPr>
          <w:rFonts w:ascii="Century Schoolbook" w:hAnsi="Century Schoolbook" w:cs="Century Schoolbook"/>
          <w:sz w:val="26"/>
          <w:szCs w:val="26"/>
        </w:rPr>
        <w:t xml:space="preserve">th and </w:t>
      </w:r>
      <w:r>
        <w:rPr>
          <w:rFonts w:ascii="Times" w:hAnsi="Times" w:cs="Times"/>
          <w:sz w:val="26"/>
          <w:szCs w:val="26"/>
        </w:rPr>
        <w:t>j</w:t>
      </w:r>
      <w:r>
        <w:rPr>
          <w:rFonts w:ascii="Century Schoolbook" w:hAnsi="Century Schoolbook" w:cs="Century Schoolbook"/>
          <w:sz w:val="26"/>
          <w:szCs w:val="26"/>
        </w:rPr>
        <w:t>th variables in the (</w:t>
      </w:r>
      <w:r>
        <w:rPr>
          <w:rFonts w:ascii="Times" w:hAnsi="Times" w:cs="Times"/>
          <w:sz w:val="26"/>
          <w:szCs w:val="26"/>
        </w:rPr>
        <w:t>i</w:t>
      </w:r>
      <w:r>
        <w:rPr>
          <w:rFonts w:ascii="Century Schoolbook" w:hAnsi="Century Schoolbook" w:cs="Century Schoolbook"/>
          <w:sz w:val="26"/>
          <w:szCs w:val="26"/>
        </w:rPr>
        <w:t xml:space="preserve">, </w:t>
      </w:r>
      <w:r>
        <w:rPr>
          <w:rFonts w:ascii="Times" w:hAnsi="Times" w:cs="Times"/>
          <w:sz w:val="26"/>
          <w:szCs w:val="26"/>
        </w:rPr>
        <w:t>j</w:t>
      </w:r>
      <w:r>
        <w:rPr>
          <w:rFonts w:ascii="Century Schoolbook" w:hAnsi="Century Schoolbook" w:cs="Century Schoolbook"/>
          <w:sz w:val="26"/>
          <w:szCs w:val="26"/>
        </w:rPr>
        <w:t xml:space="preserve">)th position. The </w:t>
      </w:r>
      <w:r>
        <w:rPr>
          <w:rFonts w:ascii="Times" w:hAnsi="Times" w:cs="Times"/>
          <w:sz w:val="26"/>
          <w:szCs w:val="26"/>
        </w:rPr>
        <w:t>i</w:t>
      </w:r>
      <w:r>
        <w:rPr>
          <w:rFonts w:ascii="Century Schoolbook" w:hAnsi="Century Schoolbook" w:cs="Century Schoolbook"/>
          <w:sz w:val="26"/>
          <w:szCs w:val="26"/>
        </w:rPr>
        <w:t xml:space="preserve">th diagonal element is the variance of the </w:t>
      </w:r>
      <w:r>
        <w:rPr>
          <w:rFonts w:ascii="Times" w:hAnsi="Times" w:cs="Times"/>
          <w:sz w:val="26"/>
          <w:szCs w:val="26"/>
        </w:rPr>
        <w:t>i</w:t>
      </w:r>
      <w:r>
        <w:rPr>
          <w:rFonts w:ascii="Century Schoolbook" w:hAnsi="Century Schoolbook" w:cs="Century Schoolbook"/>
          <w:sz w:val="26"/>
          <w:szCs w:val="26"/>
        </w:rPr>
        <w:t>th variable.</w:t>
      </w:r>
    </w:p>
    <w:p w14:paraId="1C14143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Covariances have the disadvantage of depending on the units used to measure the individual variables. You can divide a covariance by the standard deviations of the variables to normalize values between +1 and –1. The </w:t>
      </w:r>
      <w:r>
        <w:rPr>
          <w:rFonts w:ascii="Times" w:hAnsi="Times" w:cs="Times"/>
          <w:sz w:val="24"/>
          <w:szCs w:val="24"/>
        </w:rPr>
        <w:t xml:space="preserve">corrcoef </w:t>
      </w:r>
      <w:r>
        <w:rPr>
          <w:rFonts w:ascii="Century Schoolbook" w:hAnsi="Century Schoolbook" w:cs="Century Schoolbook"/>
          <w:sz w:val="26"/>
          <w:szCs w:val="26"/>
        </w:rPr>
        <w:t xml:space="preserve">function computes </w:t>
      </w:r>
      <w:r>
        <w:rPr>
          <w:rFonts w:ascii="Times" w:hAnsi="Times" w:cs="Times"/>
          <w:sz w:val="26"/>
          <w:szCs w:val="26"/>
        </w:rPr>
        <w:t>correlation coefficients</w:t>
      </w:r>
      <w:r>
        <w:rPr>
          <w:rFonts w:ascii="Century Schoolbook" w:hAnsi="Century Schoolbook" w:cs="Century Schoolbook"/>
          <w:sz w:val="26"/>
          <w:szCs w:val="26"/>
        </w:rPr>
        <w:t>:</w:t>
      </w:r>
    </w:p>
    <w:p w14:paraId="49577F4E"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R12 = corrcoef([c1 c2])</w:t>
      </w:r>
    </w:p>
    <w:p w14:paraId="3CBBB59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w:t>
      </w:r>
    </w:p>
    <w:p w14:paraId="08315A8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1.0000    0.9331</w:t>
      </w:r>
    </w:p>
    <w:p w14:paraId="686B11F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0.9331    1.0000</w:t>
      </w:r>
    </w:p>
    <w:p w14:paraId="6E9CDC3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r12 = R12(1,2) % Correlation coefficient</w:t>
      </w:r>
    </w:p>
    <w:p w14:paraId="12B804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 0.9331</w:t>
      </w:r>
    </w:p>
    <w:p w14:paraId="389B99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r12sq = r12^2 % Coefficient of determination</w:t>
      </w:r>
    </w:p>
    <w:p w14:paraId="445372C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r12sq =</w:t>
      </w:r>
    </w:p>
    <w:p w14:paraId="5068566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0.8707</w:t>
      </w:r>
    </w:p>
    <w:p w14:paraId="4DC67F4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30DE8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Because it is normalized, the value of the correlation coefficient is readily comparable to values for other pairs of intersections. Its square, the </w:t>
      </w:r>
      <w:r>
        <w:rPr>
          <w:rFonts w:ascii="Times" w:hAnsi="Times" w:cs="Times"/>
          <w:sz w:val="26"/>
          <w:szCs w:val="26"/>
        </w:rPr>
        <w:t>coefficient of determination</w:t>
      </w:r>
      <w:r>
        <w:rPr>
          <w:rFonts w:ascii="Century Schoolbook" w:hAnsi="Century Schoolbook" w:cs="Century Schoolbook"/>
          <w:sz w:val="26"/>
          <w:szCs w:val="26"/>
        </w:rPr>
        <w:t>, is the variance about the least-squares line divided by the variance about the mean. Thus, it is the proportion of variation in the response (in this case, the traffic volume at intersection 2) that is eliminated or statistically explained by a least-squares line through the scatter.</w:t>
      </w:r>
    </w:p>
    <w:p w14:paraId="57943CE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3-D Scatter Plots</w:t>
      </w:r>
    </w:p>
    <w:p w14:paraId="6CF0B58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three-dimensional scatter plot, created with the </w:t>
      </w:r>
      <w:r>
        <w:rPr>
          <w:rFonts w:ascii="Times" w:hAnsi="Times" w:cs="Times"/>
          <w:sz w:val="24"/>
          <w:szCs w:val="24"/>
        </w:rPr>
        <w:t xml:space="preserve">scatter3 </w:t>
      </w:r>
      <w:r>
        <w:rPr>
          <w:rFonts w:ascii="Century Schoolbook" w:hAnsi="Century Schoolbook" w:cs="Century Schoolbook"/>
          <w:sz w:val="26"/>
          <w:szCs w:val="26"/>
        </w:rPr>
        <w:t xml:space="preserve">function, shows the relationship between the traffic volume at all three intersections. Use the variables </w:t>
      </w:r>
      <w:r>
        <w:rPr>
          <w:rFonts w:ascii="Times" w:hAnsi="Times" w:cs="Times"/>
          <w:sz w:val="24"/>
          <w:szCs w:val="24"/>
        </w:rPr>
        <w:t>c1</w:t>
      </w:r>
      <w:r>
        <w:rPr>
          <w:rFonts w:ascii="Century Schoolbook" w:hAnsi="Century Schoolbook" w:cs="Century Schoolbook"/>
          <w:sz w:val="26"/>
          <w:szCs w:val="26"/>
        </w:rPr>
        <w:t xml:space="preserve">, </w:t>
      </w:r>
      <w:r>
        <w:rPr>
          <w:rFonts w:ascii="Times" w:hAnsi="Times" w:cs="Times"/>
          <w:sz w:val="24"/>
          <w:szCs w:val="24"/>
        </w:rPr>
        <w:t>c2</w:t>
      </w:r>
      <w:r>
        <w:rPr>
          <w:rFonts w:ascii="Century Schoolbook" w:hAnsi="Century Schoolbook" w:cs="Century Schoolbook"/>
          <w:sz w:val="26"/>
          <w:szCs w:val="26"/>
        </w:rPr>
        <w:t xml:space="preserve">, and </w:t>
      </w:r>
      <w:r>
        <w:rPr>
          <w:rFonts w:ascii="Times" w:hAnsi="Times" w:cs="Times"/>
          <w:sz w:val="24"/>
          <w:szCs w:val="24"/>
        </w:rPr>
        <w:t xml:space="preserve">c3 </w:t>
      </w:r>
      <w:r>
        <w:rPr>
          <w:rFonts w:ascii="Century Schoolbook" w:hAnsi="Century Schoolbook" w:cs="Century Schoolbook"/>
          <w:sz w:val="26"/>
          <w:szCs w:val="26"/>
        </w:rPr>
        <w:t>that you created in the previous step:</w:t>
      </w:r>
    </w:p>
    <w:p w14:paraId="6971709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figure c3 = count(:,3); % Data at intersection 3 scatter3(c1,c2,c3,'filled') xlabel('Intersection 1') ylabel('Intersection 2') zlabel('Intersection 3')</w:t>
      </w:r>
    </w:p>
    <w:p w14:paraId="3FF9E5B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4EE3364" wp14:editId="2136761F">
            <wp:extent cx="5765800" cy="4326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0EE7D8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Measure the strength of the linear relationship among the variables in the three-dimensional scatter by computing eigenvalues of the covariance matrix with the </w:t>
      </w:r>
      <w:r>
        <w:rPr>
          <w:rFonts w:ascii="Times" w:hAnsi="Times" w:cs="Times"/>
          <w:sz w:val="24"/>
          <w:szCs w:val="24"/>
        </w:rPr>
        <w:t xml:space="preserve">eig </w:t>
      </w:r>
      <w:r>
        <w:rPr>
          <w:rFonts w:ascii="Century Schoolbook" w:hAnsi="Century Schoolbook" w:cs="Century Schoolbook"/>
          <w:sz w:val="26"/>
          <w:szCs w:val="26"/>
        </w:rPr>
        <w:t>function:</w:t>
      </w:r>
    </w:p>
    <w:p w14:paraId="0852EBB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vars = eig(cov([c1 c2 c3]))</w:t>
      </w:r>
    </w:p>
    <w:p w14:paraId="702A1B4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vars =</w:t>
      </w:r>
    </w:p>
    <w:p w14:paraId="1A6480E8"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CB1F42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sz w:val="30"/>
          <w:szCs w:val="30"/>
        </w:rPr>
        <w:t xml:space="preserve">   </w:t>
      </w:r>
      <w:r>
        <w:rPr>
          <w:rFonts w:ascii="Times" w:hAnsi="Times" w:cs="Times"/>
          <w:color w:val="6D6D6D"/>
          <w:sz w:val="24"/>
          <w:szCs w:val="24"/>
        </w:rPr>
        <w:t>0.0442</w:t>
      </w:r>
    </w:p>
    <w:p w14:paraId="71F0A55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0.1118</w:t>
      </w:r>
    </w:p>
    <w:p w14:paraId="3804737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6.8300</w:t>
      </w:r>
    </w:p>
    <w:p w14:paraId="1DCD98B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explained = max(vars)/sum(vars)</w:t>
      </w:r>
    </w:p>
    <w:p w14:paraId="7369203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explained =</w:t>
      </w:r>
    </w:p>
    <w:p w14:paraId="2306A9F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0.9777</w:t>
      </w:r>
    </w:p>
    <w:p w14:paraId="51B4230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eigenvalues are the variances along the </w:t>
      </w:r>
      <w:r>
        <w:rPr>
          <w:rFonts w:ascii="Times" w:hAnsi="Times" w:cs="Times"/>
          <w:sz w:val="26"/>
          <w:szCs w:val="26"/>
        </w:rPr>
        <w:t xml:space="preserve">principal components </w:t>
      </w:r>
      <w:r>
        <w:rPr>
          <w:rFonts w:ascii="Century Schoolbook" w:hAnsi="Century Schoolbook" w:cs="Century Schoolbook"/>
          <w:sz w:val="26"/>
          <w:szCs w:val="26"/>
        </w:rPr>
        <w:t xml:space="preserve">of the data. The variable </w:t>
      </w:r>
      <w:r>
        <w:rPr>
          <w:rFonts w:ascii="Times" w:hAnsi="Times" w:cs="Times"/>
          <w:sz w:val="24"/>
          <w:szCs w:val="24"/>
        </w:rPr>
        <w:t xml:space="preserve">explained </w:t>
      </w:r>
      <w:r>
        <w:rPr>
          <w:rFonts w:ascii="Century Schoolbook" w:hAnsi="Century Schoolbook" w:cs="Century Schoolbook"/>
          <w:sz w:val="26"/>
          <w:szCs w:val="26"/>
        </w:rPr>
        <w:t>measures the proportion of variation explained by the first principal component, along the axis of the data. Unlike the coefficient of determination for two-dimensional scatters, this measure distinguishes predictor and response variables.</w:t>
      </w:r>
    </w:p>
    <w:p w14:paraId="06B1A94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lastRenderedPageBreak/>
        <w:t>Scatter Plot Arrays</w:t>
      </w:r>
    </w:p>
    <w:p w14:paraId="68B6DBE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Use the </w:t>
      </w:r>
      <w:r>
        <w:rPr>
          <w:rFonts w:ascii="Times" w:hAnsi="Times" w:cs="Times"/>
          <w:sz w:val="24"/>
          <w:szCs w:val="24"/>
        </w:rPr>
        <w:t xml:space="preserve">plotmatrix </w:t>
      </w:r>
      <w:r>
        <w:rPr>
          <w:rFonts w:ascii="Century Schoolbook" w:hAnsi="Century Schoolbook" w:cs="Century Schoolbook"/>
          <w:sz w:val="26"/>
          <w:szCs w:val="26"/>
        </w:rPr>
        <w:t>function to make comparisons of the relationships between multiple pairs of intersections:</w:t>
      </w:r>
    </w:p>
    <w:p w14:paraId="4A2037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figure plotmatrix(count)</w:t>
      </w:r>
    </w:p>
    <w:p w14:paraId="510EE36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415E413A" wp14:editId="57F9303A">
            <wp:extent cx="5765800" cy="4326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336D1D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The plot in the (</w:t>
      </w:r>
      <w:r>
        <w:rPr>
          <w:rFonts w:ascii="Times" w:hAnsi="Times" w:cs="Times"/>
          <w:sz w:val="26"/>
          <w:szCs w:val="26"/>
        </w:rPr>
        <w:t>i</w:t>
      </w:r>
      <w:r>
        <w:rPr>
          <w:rFonts w:ascii="Century Schoolbook" w:hAnsi="Century Schoolbook" w:cs="Century Schoolbook"/>
          <w:sz w:val="26"/>
          <w:szCs w:val="26"/>
        </w:rPr>
        <w:t xml:space="preserve">, </w:t>
      </w:r>
      <w:r>
        <w:rPr>
          <w:rFonts w:ascii="Times" w:hAnsi="Times" w:cs="Times"/>
          <w:sz w:val="26"/>
          <w:szCs w:val="26"/>
        </w:rPr>
        <w:t>j</w:t>
      </w:r>
      <w:r>
        <w:rPr>
          <w:rFonts w:ascii="Century Schoolbook" w:hAnsi="Century Schoolbook" w:cs="Century Schoolbook"/>
          <w:sz w:val="26"/>
          <w:szCs w:val="26"/>
        </w:rPr>
        <w:t xml:space="preserve">)th position of the array is a scatter with the </w:t>
      </w:r>
      <w:r>
        <w:rPr>
          <w:rFonts w:ascii="Times" w:hAnsi="Times" w:cs="Times"/>
          <w:sz w:val="26"/>
          <w:szCs w:val="26"/>
        </w:rPr>
        <w:t>i</w:t>
      </w:r>
      <w:r>
        <w:rPr>
          <w:rFonts w:ascii="Century Schoolbook" w:hAnsi="Century Schoolbook" w:cs="Century Schoolbook"/>
          <w:sz w:val="26"/>
          <w:szCs w:val="26"/>
        </w:rPr>
        <w:t xml:space="preserve">th variable on the vertical axis and the </w:t>
      </w:r>
      <w:r>
        <w:rPr>
          <w:rFonts w:ascii="Times" w:hAnsi="Times" w:cs="Times"/>
          <w:sz w:val="26"/>
          <w:szCs w:val="26"/>
        </w:rPr>
        <w:t>j</w:t>
      </w:r>
      <w:r>
        <w:rPr>
          <w:rFonts w:ascii="Century Schoolbook" w:hAnsi="Century Schoolbook" w:cs="Century Schoolbook"/>
          <w:sz w:val="26"/>
          <w:szCs w:val="26"/>
        </w:rPr>
        <w:t xml:space="preserve">th variable on the horizontal axis. The plot in the </w:t>
      </w:r>
      <w:r>
        <w:rPr>
          <w:rFonts w:ascii="Times" w:hAnsi="Times" w:cs="Times"/>
          <w:sz w:val="26"/>
          <w:szCs w:val="26"/>
        </w:rPr>
        <w:t>i</w:t>
      </w:r>
      <w:r>
        <w:rPr>
          <w:rFonts w:ascii="Century Schoolbook" w:hAnsi="Century Schoolbook" w:cs="Century Schoolbook"/>
          <w:sz w:val="26"/>
          <w:szCs w:val="26"/>
        </w:rPr>
        <w:t xml:space="preserve">th diagonal position is a histogram of the </w:t>
      </w:r>
      <w:r>
        <w:rPr>
          <w:rFonts w:ascii="Times" w:hAnsi="Times" w:cs="Times"/>
          <w:sz w:val="26"/>
          <w:szCs w:val="26"/>
        </w:rPr>
        <w:t>i</w:t>
      </w:r>
      <w:r>
        <w:rPr>
          <w:rFonts w:ascii="Century Schoolbook" w:hAnsi="Century Schoolbook" w:cs="Century Schoolbook"/>
          <w:sz w:val="26"/>
          <w:szCs w:val="26"/>
        </w:rPr>
        <w:t>th variable.</w:t>
      </w:r>
    </w:p>
    <w:p w14:paraId="291DF742" w14:textId="77777777" w:rsidR="007E28B0" w:rsidRDefault="007E28B0" w:rsidP="007E28B0">
      <w:pPr>
        <w:rPr>
          <w:rFonts w:asciiTheme="majorHAnsi" w:eastAsiaTheme="majorEastAsia" w:hAnsiTheme="majorHAnsi" w:cstheme="majorBidi"/>
          <w:b/>
          <w:bCs/>
          <w:smallCaps/>
          <w:color w:val="000000" w:themeColor="text1"/>
          <w:sz w:val="28"/>
          <w:szCs w:val="28"/>
        </w:rPr>
      </w:pPr>
      <w:r>
        <w:br w:type="page"/>
      </w:r>
    </w:p>
    <w:p w14:paraId="7DA36EFF" w14:textId="77777777" w:rsidR="007E28B0" w:rsidRDefault="007E28B0" w:rsidP="007E28B0">
      <w:pPr>
        <w:pStyle w:val="Heading2"/>
      </w:pPr>
      <w:r>
        <w:lastRenderedPageBreak/>
        <w:t>More on Matlab functions and loops</w:t>
      </w:r>
    </w:p>
    <w:p w14:paraId="01E62C8B" w14:textId="77777777" w:rsidR="007E28B0" w:rsidRDefault="007E28B0" w:rsidP="007E28B0"/>
    <w:p w14:paraId="7647865E" w14:textId="77777777" w:rsidR="007E28B0" w:rsidRDefault="007E28B0" w:rsidP="007E28B0">
      <w:pPr>
        <w:widowControl w:val="0"/>
        <w:autoSpaceDE w:val="0"/>
        <w:autoSpaceDN w:val="0"/>
        <w:adjustRightInd w:val="0"/>
        <w:spacing w:after="240" w:line="240" w:lineRule="auto"/>
        <w:rPr>
          <w:rFonts w:ascii="Times" w:hAnsi="Times" w:cs="Times"/>
          <w:sz w:val="30"/>
          <w:szCs w:val="30"/>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Nested For Loops Example</w:t>
      </w:r>
      <w:r>
        <w:rPr>
          <w:rFonts w:ascii="Times" w:hAnsi="Times" w:cs="Times"/>
          <w:sz w:val="30"/>
          <w:szCs w:val="30"/>
        </w:rPr>
        <w:t>. To go in a different direction, consider a type of trial or experiment that is repeated n times, each trial independent, with a probability p of success each time, and of course probability 1-p of failure. What is the probability of at least m successes in n trials? The answer involves the binomial distribution and works like this. The probability of no successes in n trials is (1-p)</w:t>
      </w:r>
      <w:r>
        <w:rPr>
          <w:rFonts w:ascii="Times" w:hAnsi="Times" w:cs="Times"/>
          <w:position w:val="13"/>
          <w:sz w:val="18"/>
          <w:szCs w:val="18"/>
        </w:rPr>
        <w:t>n</w:t>
      </w:r>
      <w:r>
        <w:rPr>
          <w:rFonts w:ascii="Times" w:hAnsi="Times" w:cs="Times"/>
          <w:sz w:val="30"/>
          <w:szCs w:val="30"/>
        </w:rPr>
        <w:t>, since the trials are independent. What is the probability of exactly 1 success? There are n ways that one success could occur, one for each repeat, and the probability of each is p. So the probability of 1 success is np(1-p)</w:t>
      </w:r>
      <w:r>
        <w:rPr>
          <w:rFonts w:ascii="Times" w:hAnsi="Times" w:cs="Times"/>
          <w:position w:val="13"/>
          <w:sz w:val="18"/>
          <w:szCs w:val="18"/>
        </w:rPr>
        <w:t xml:space="preserve">n-1 </w:t>
      </w:r>
      <w:r>
        <w:rPr>
          <w:rFonts w:ascii="Times" w:hAnsi="Times" w:cs="Times"/>
          <w:sz w:val="30"/>
          <w:szCs w:val="30"/>
        </w:rPr>
        <w:t xml:space="preserve">(independence again). </w:t>
      </w:r>
    </w:p>
    <w:p w14:paraId="30FAB4FE" w14:textId="77777777" w:rsidR="007E28B0" w:rsidRPr="00575DF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How </w:t>
      </w:r>
      <w:r w:rsidRPr="00575DF0">
        <w:rPr>
          <w:rFonts w:ascii="Times" w:hAnsi="Times" w:cs="Times"/>
          <w:b/>
          <w:i/>
          <w:sz w:val="30"/>
          <w:szCs w:val="30"/>
        </w:rPr>
        <w:t>many ways</w:t>
      </w:r>
      <w:r>
        <w:rPr>
          <w:rFonts w:ascii="Times" w:hAnsi="Times" w:cs="Times"/>
          <w:sz w:val="30"/>
          <w:szCs w:val="30"/>
        </w:rPr>
        <w:t xml:space="preserve"> can there be 2 successes?  Or more generally, how many ways can there be k successes?</w:t>
      </w:r>
      <w:r w:rsidRPr="00575DF0">
        <w:rPr>
          <w:rFonts w:ascii="Times" w:eastAsia="Times New Roman" w:hAnsi="Times" w:cs="Times New Roman"/>
          <w:noProof/>
          <w:sz w:val="20"/>
          <w:szCs w:val="20"/>
          <w:lang w:eastAsia="en-US"/>
        </w:rPr>
        <w:t xml:space="preserve"> </w:t>
      </w:r>
      <w:r>
        <w:rPr>
          <w:rFonts w:ascii="Times" w:eastAsia="Times New Roman" w:hAnsi="Times" w:cs="Times New Roman"/>
          <w:noProof/>
          <w:sz w:val="20"/>
          <w:szCs w:val="20"/>
          <w:lang w:eastAsia="en-US"/>
        </w:rPr>
        <w:t xml:space="preserve"> </w:t>
      </w:r>
      <w:r w:rsidRPr="00575DF0">
        <w:rPr>
          <w:rFonts w:ascii="Times" w:hAnsi="Times" w:cs="Times"/>
          <w:noProof/>
          <w:sz w:val="30"/>
          <w:szCs w:val="30"/>
          <w:lang w:eastAsia="en-US"/>
        </w:rPr>
        <w:drawing>
          <wp:inline distT="0" distB="0" distL="0" distR="0" wp14:anchorId="0DBBF8F7" wp14:editId="7F4AD1AD">
            <wp:extent cx="279400" cy="321945"/>
            <wp:effectExtent l="0" t="0" r="0" b="8255"/>
            <wp:docPr id="997" name="Picture 997" descr="tbinom 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binom nk"/>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9400" cy="321945"/>
                    </a:xfrm>
                    <a:prstGeom prst="rect">
                      <a:avLst/>
                    </a:prstGeom>
                    <a:noFill/>
                    <a:ln>
                      <a:noFill/>
                    </a:ln>
                  </pic:spPr>
                </pic:pic>
              </a:graphicData>
            </a:graphic>
          </wp:inline>
        </w:drawing>
      </w:r>
      <w:r>
        <w:rPr>
          <w:rFonts w:ascii="Times" w:eastAsia="Times New Roman" w:hAnsi="Times" w:cs="Times New Roman"/>
          <w:noProof/>
          <w:sz w:val="20"/>
          <w:szCs w:val="20"/>
          <w:lang w:eastAsia="en-US"/>
        </w:rPr>
        <w:t xml:space="preserve"> or  </w:t>
      </w:r>
      <w:r w:rsidRPr="00575DF0">
        <w:rPr>
          <w:rFonts w:ascii="Times" w:eastAsia="Times New Roman" w:hAnsi="Times" w:cs="Times New Roman"/>
          <w:noProof/>
          <w:sz w:val="20"/>
          <w:szCs w:val="20"/>
          <w:lang w:eastAsia="en-US"/>
        </w:rPr>
        <w:drawing>
          <wp:inline distT="0" distB="0" distL="0" distR="0" wp14:anchorId="745AD1A8" wp14:editId="5B2A04F4">
            <wp:extent cx="728345" cy="347345"/>
            <wp:effectExtent l="0" t="0" r="8255" b="8255"/>
            <wp:docPr id="999" name="Picture 999" descr="t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tfrac{n!}{k!\,(n-k)!}"/>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28345" cy="347345"/>
                    </a:xfrm>
                    <a:prstGeom prst="rect">
                      <a:avLst/>
                    </a:prstGeom>
                    <a:noFill/>
                    <a:ln>
                      <a:noFill/>
                    </a:ln>
                  </pic:spPr>
                </pic:pic>
              </a:graphicData>
            </a:graphic>
          </wp:inline>
        </w:drawing>
      </w:r>
    </w:p>
    <w:p w14:paraId="1CFE53F6" w14:textId="77777777" w:rsidR="007E28B0" w:rsidRDefault="007E28B0" w:rsidP="007E28B0">
      <w:pPr>
        <w:rPr>
          <w:rFonts w:ascii="Times" w:hAnsi="Times" w:cs="Times"/>
          <w:sz w:val="30"/>
          <w:szCs w:val="30"/>
        </w:rPr>
      </w:pPr>
      <w:r>
        <w:rPr>
          <w:rFonts w:ascii="Helvetica" w:eastAsia="Times New Roman" w:hAnsi="Helvetica" w:cs="Times New Roman"/>
          <w:noProof/>
          <w:color w:val="252525"/>
          <w:sz w:val="21"/>
          <w:szCs w:val="21"/>
          <w:shd w:val="clear" w:color="auto" w:fill="FFFFFF"/>
          <w:lang w:eastAsia="en-US"/>
        </w:rPr>
        <w:drawing>
          <wp:anchor distT="0" distB="0" distL="114300" distR="114300" simplePos="0" relativeHeight="251668480" behindDoc="0" locked="0" layoutInCell="1" allowOverlap="1" wp14:anchorId="760CE645" wp14:editId="67EAD8E7">
            <wp:simplePos x="0" y="0"/>
            <wp:positionH relativeFrom="margin">
              <wp:posOffset>2857500</wp:posOffset>
            </wp:positionH>
            <wp:positionV relativeFrom="margin">
              <wp:posOffset>4165600</wp:posOffset>
            </wp:positionV>
            <wp:extent cx="1617345" cy="406400"/>
            <wp:effectExtent l="0" t="0" r="8255" b="0"/>
            <wp:wrapSquare wrapText="bothSides"/>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rotWithShape="1">
                    <a:blip r:embed="rId121">
                      <a:extLst>
                        <a:ext uri="{28A0092B-C50C-407E-A947-70E740481C1C}">
                          <a14:useLocalDpi xmlns:a14="http://schemas.microsoft.com/office/drawing/2010/main" val="0"/>
                        </a:ext>
                      </a:extLst>
                    </a:blip>
                    <a:srcRect t="13137" b="-1"/>
                    <a:stretch/>
                  </pic:blipFill>
                  <pic:spPr bwMode="auto">
                    <a:xfrm>
                      <a:off x="0" y="0"/>
                      <a:ext cx="1617345" cy="406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rFonts w:ascii="Times" w:hAnsi="Times" w:cs="Times"/>
          <w:sz w:val="30"/>
          <w:szCs w:val="30"/>
        </w:rPr>
        <w:t>The probability of 2 successes is:</w:t>
      </w:r>
      <w:r w:rsidRPr="00575DF0">
        <w:rPr>
          <w:rFonts w:ascii="Times" w:hAnsi="Times" w:cs="Times"/>
          <w:sz w:val="30"/>
          <w:szCs w:val="30"/>
        </w:rPr>
        <w:t xml:space="preserve"> </w:t>
      </w:r>
      <w:r w:rsidRPr="00575DF0">
        <w:rPr>
          <w:rFonts w:ascii="Times" w:hAnsi="Times" w:cs="Times"/>
          <w:noProof/>
          <w:sz w:val="30"/>
          <w:szCs w:val="30"/>
          <w:lang w:eastAsia="en-US"/>
        </w:rPr>
        <w:drawing>
          <wp:inline distT="0" distB="0" distL="0" distR="0" wp14:anchorId="37900F3A" wp14:editId="2CA500D5">
            <wp:extent cx="1600200" cy="451338"/>
            <wp:effectExtent l="0" t="0" r="0" b="635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00200" cy="451338"/>
                    </a:xfrm>
                    <a:prstGeom prst="rect">
                      <a:avLst/>
                    </a:prstGeom>
                    <a:noFill/>
                    <a:ln>
                      <a:noFill/>
                    </a:ln>
                  </pic:spPr>
                </pic:pic>
              </a:graphicData>
            </a:graphic>
          </wp:inline>
        </w:drawing>
      </w:r>
      <w:r>
        <w:rPr>
          <w:rFonts w:ascii="Times" w:hAnsi="Times" w:cs="Times"/>
          <w:sz w:val="30"/>
          <w:szCs w:val="30"/>
        </w:rPr>
        <w:t>and the general probability of k successes is:</w:t>
      </w:r>
    </w:p>
    <w:p w14:paraId="63E7B61E"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r w:rsidRPr="00DB5CB9">
        <w:rPr>
          <w:rFonts w:ascii="Helvetica" w:eastAsia="Times New Roman" w:hAnsi="Helvetica" w:cs="Times New Roman"/>
          <w:color w:val="252525"/>
          <w:sz w:val="21"/>
          <w:szCs w:val="21"/>
          <w:shd w:val="clear" w:color="auto" w:fill="FFFFFF"/>
          <w:lang w:eastAsia="en-US"/>
        </w:rPr>
        <w:t> </w:t>
      </w:r>
    </w:p>
    <w:p w14:paraId="4B428E1D"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p>
    <w:p w14:paraId="5352D9FB" w14:textId="77777777" w:rsidR="007E28B0" w:rsidRPr="00190A12" w:rsidRDefault="007E28B0" w:rsidP="007E28B0">
      <w:pPr>
        <w:spacing w:after="0" w:line="240" w:lineRule="auto"/>
        <w:rPr>
          <w:rFonts w:eastAsia="Times New Roman" w:cs="Times New Roman"/>
          <w:noProof/>
          <w:color w:val="252525"/>
          <w:sz w:val="28"/>
          <w:szCs w:val="21"/>
          <w:shd w:val="clear" w:color="auto" w:fill="FFFFFF"/>
          <w:lang w:eastAsia="en-US"/>
        </w:rPr>
      </w:pPr>
      <w:r w:rsidRPr="00190A12">
        <w:rPr>
          <w:rFonts w:eastAsia="Times New Roman" w:cs="Times New Roman"/>
          <w:noProof/>
          <w:color w:val="252525"/>
          <w:sz w:val="28"/>
          <w:szCs w:val="21"/>
          <w:shd w:val="clear" w:color="auto" w:fill="FFFFFF"/>
          <w:lang w:eastAsia="en-US"/>
        </w:rPr>
        <w:t>Therefore the probability of at least m successes is:</w:t>
      </w:r>
    </w:p>
    <w:p w14:paraId="2C815E28" w14:textId="77777777" w:rsidR="007E28B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noProof/>
          <w:sz w:val="30"/>
          <w:szCs w:val="30"/>
          <w:lang w:eastAsia="en-US"/>
        </w:rPr>
        <w:drawing>
          <wp:anchor distT="0" distB="0" distL="114300" distR="114300" simplePos="0" relativeHeight="251669504" behindDoc="0" locked="0" layoutInCell="1" allowOverlap="1" wp14:anchorId="511DC046" wp14:editId="7D660F8C">
            <wp:simplePos x="0" y="0"/>
            <wp:positionH relativeFrom="margin">
              <wp:posOffset>2628900</wp:posOffset>
            </wp:positionH>
            <wp:positionV relativeFrom="margin">
              <wp:posOffset>4914900</wp:posOffset>
            </wp:positionV>
            <wp:extent cx="1828800" cy="401320"/>
            <wp:effectExtent l="0" t="0" r="0" b="5080"/>
            <wp:wrapSquare wrapText="bothSides"/>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2880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5F48D"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183C52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task at hand is simply to compute these</w:t>
      </w:r>
      <w:r>
        <w:rPr>
          <w:rFonts w:ascii="Times" w:hAnsi="Times" w:cs="Times"/>
          <w:sz w:val="24"/>
          <w:szCs w:val="24"/>
        </w:rPr>
        <w:t xml:space="preserve"> </w:t>
      </w:r>
      <w:r>
        <w:rPr>
          <w:rFonts w:ascii="Times" w:hAnsi="Times" w:cs="Times"/>
          <w:sz w:val="30"/>
          <w:szCs w:val="30"/>
        </w:rPr>
        <w:t>numbers by scripts and loops.</w:t>
      </w:r>
    </w:p>
    <w:p w14:paraId="472E38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As a first pass, fix m and n and just do the sum. It's a simple sum again and here is one way to do the coding.</w:t>
      </w:r>
    </w:p>
    <w:p w14:paraId="534840C3"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binom1.m % Binomial distribution, at least m successes in n tries with prob p </w:t>
      </w:r>
    </w:p>
    <w:p w14:paraId="15E967D0"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clear </w:t>
      </w:r>
    </w:p>
    <w:p w14:paraId="36404A6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p=.5;n=3;m=3;c=0;</w:t>
      </w:r>
    </w:p>
    <w:p w14:paraId="5B7392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for </w:t>
      </w:r>
      <w:r>
        <w:rPr>
          <w:rFonts w:ascii="Times" w:hAnsi="Times" w:cs="Times"/>
          <w:sz w:val="26"/>
          <w:szCs w:val="26"/>
        </w:rPr>
        <w:t>k=m:n c=c+(nchoosek(n,k)*(p^k)*((1-p)^(n-k)));</w:t>
      </w:r>
    </w:p>
    <w:p w14:paraId="7BCE222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end</w:t>
      </w:r>
    </w:p>
    <w:p w14:paraId="2E020E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lastRenderedPageBreak/>
        <w:t>Going further, how would you code this for general n and m? Since there are loops for m, n and then the running index k, it looks like 3 nested loops. That's what it turns out to be and here is some acceptable code.</w:t>
      </w:r>
    </w:p>
    <w:p w14:paraId="1FFEFBC9"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binom2.m % Binomial distribution, at least m successes in n tries with prob p % Full matrix of successes with N trials </w:t>
      </w:r>
    </w:p>
    <w:p w14:paraId="140E06A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clear </w:t>
      </w:r>
    </w:p>
    <w:p w14:paraId="79228DE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p=.5;N=4;c=zeros(N,N);</w:t>
      </w:r>
    </w:p>
    <w:p w14:paraId="3DAA070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for </w:t>
      </w:r>
      <w:r>
        <w:rPr>
          <w:rFonts w:ascii="Times" w:hAnsi="Times" w:cs="Times"/>
          <w:sz w:val="26"/>
          <w:szCs w:val="26"/>
        </w:rPr>
        <w:t xml:space="preserve">n=1:N </w:t>
      </w:r>
    </w:p>
    <w:p w14:paraId="3EDD193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r>
        <w:rPr>
          <w:rFonts w:ascii="Times" w:hAnsi="Times" w:cs="Times"/>
          <w:color w:val="0000FF"/>
          <w:sz w:val="26"/>
          <w:szCs w:val="26"/>
        </w:rPr>
        <w:t xml:space="preserve">for </w:t>
      </w:r>
      <w:r>
        <w:rPr>
          <w:rFonts w:ascii="Times" w:hAnsi="Times" w:cs="Times"/>
          <w:sz w:val="26"/>
          <w:szCs w:val="26"/>
        </w:rPr>
        <w:t>m=1:n</w:t>
      </w:r>
    </w:p>
    <w:p w14:paraId="431D6C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for </w:t>
      </w:r>
      <w:r>
        <w:rPr>
          <w:rFonts w:ascii="Times" w:hAnsi="Times" w:cs="Times"/>
          <w:sz w:val="26"/>
          <w:szCs w:val="26"/>
        </w:rPr>
        <w:t>k=m:n c(m,n)=c(m,n)+(nchoosek(n,k)*(p^k)*((1-p)^(n-k)));</w:t>
      </w:r>
    </w:p>
    <w:p w14:paraId="5ADB77E7" w14:textId="77777777" w:rsidR="007E28B0" w:rsidRDefault="007E28B0" w:rsidP="007E28B0">
      <w:pPr>
        <w:widowControl w:val="0"/>
        <w:autoSpaceDE w:val="0"/>
        <w:autoSpaceDN w:val="0"/>
        <w:adjustRightInd w:val="0"/>
        <w:spacing w:after="240" w:line="240" w:lineRule="auto"/>
        <w:rPr>
          <w:rFonts w:ascii="Times" w:hAnsi="Times" w:cs="Times"/>
          <w:color w:val="0000FF"/>
          <w:sz w:val="26"/>
          <w:szCs w:val="26"/>
        </w:rPr>
      </w:pPr>
      <w:r>
        <w:rPr>
          <w:rFonts w:ascii="Times" w:hAnsi="Times" w:cs="Times"/>
          <w:sz w:val="24"/>
          <w:szCs w:val="24"/>
        </w:rPr>
        <w:t xml:space="preserve">      </w:t>
      </w:r>
      <w:r>
        <w:rPr>
          <w:rFonts w:ascii="Times" w:hAnsi="Times" w:cs="Times"/>
          <w:color w:val="0000FF"/>
          <w:sz w:val="26"/>
          <w:szCs w:val="26"/>
        </w:rPr>
        <w:t xml:space="preserve">end </w:t>
      </w:r>
    </w:p>
    <w:p w14:paraId="3093C8B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end</w:t>
      </w:r>
    </w:p>
    <w:p w14:paraId="3087C8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end</w:t>
      </w:r>
    </w:p>
    <w:p w14:paraId="641A532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[ones(1,N);c]</w:t>
      </w:r>
    </w:p>
    <w:p w14:paraId="60F514C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Try p = 1/2 and N = 4.</w:t>
      </w:r>
    </w:p>
    <w:p w14:paraId="352BCC3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command ones(1,N) is to fill in the top row corresponding to m=0. Matlab does not allow the use of 0 as an index in a matrix c(n,m). For this problem the fix is easy because the binomial coefficients nchoosek are all 1 for k=0 (or m=0 for the top row). The code can avoid this by shifting indices, but for this tutorial it seemed best to take the easy solution.</w:t>
      </w:r>
    </w:p>
    <w:p w14:paraId="6C457E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You should check a few simple cases by hand.</w:t>
      </w:r>
    </w:p>
    <w:p w14:paraId="41070A7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Functions</w:t>
      </w:r>
      <w:r>
        <w:rPr>
          <w:rFonts w:ascii="Times" w:hAnsi="Times" w:cs="Times"/>
          <w:sz w:val="30"/>
          <w:szCs w:val="30"/>
        </w:rPr>
        <w:t>. There is an extensive array of built-in ML functions including exp, log, sin, cos, etc; a partial list was given earlier. However, the user can create and store individualized functions, which typically are for use in special purpose coding.</w:t>
      </w:r>
    </w:p>
    <w:p w14:paraId="46289F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To create a function, open the editor and comment in some descriptive language about what the function does. Then the actual commands are very </w:t>
      </w:r>
      <w:r>
        <w:rPr>
          <w:rFonts w:ascii="Times" w:hAnsi="Times" w:cs="Times"/>
          <w:sz w:val="30"/>
          <w:szCs w:val="30"/>
        </w:rPr>
        <w:lastRenderedPageBreak/>
        <w:t>simple (see manual p 6-21). To create the</w:t>
      </w:r>
    </w:p>
    <w:p w14:paraId="1F8CA2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function </w:t>
      </w:r>
      <w:r>
        <w:rPr>
          <w:rFonts w:ascii="Times" w:hAnsi="Times" w:cs="Times"/>
          <w:i/>
          <w:iCs/>
          <w:sz w:val="32"/>
          <w:szCs w:val="32"/>
        </w:rPr>
        <w:t xml:space="preserve">f </w:t>
      </w:r>
      <w:r>
        <w:rPr>
          <w:rFonts w:ascii="Times" w:hAnsi="Times" w:cs="Times"/>
          <w:sz w:val="32"/>
          <w:szCs w:val="32"/>
        </w:rPr>
        <w:t>(</w:t>
      </w:r>
      <w:r>
        <w:rPr>
          <w:rFonts w:ascii="Times" w:hAnsi="Times" w:cs="Times"/>
          <w:i/>
          <w:iCs/>
          <w:sz w:val="32"/>
          <w:szCs w:val="32"/>
        </w:rPr>
        <w:t>x</w:t>
      </w:r>
      <w:r>
        <w:rPr>
          <w:rFonts w:ascii="Times" w:hAnsi="Times" w:cs="Times"/>
          <w:sz w:val="32"/>
          <w:szCs w:val="32"/>
        </w:rPr>
        <w:t xml:space="preserve">) </w:t>
      </w:r>
      <w:r>
        <w:rPr>
          <w:rFonts w:ascii="Symbol" w:hAnsi="Symbol" w:cs="Symbol"/>
          <w:sz w:val="32"/>
          <w:szCs w:val="32"/>
        </w:rPr>
        <w:t></w:t>
      </w:r>
      <w:r>
        <w:rPr>
          <w:rFonts w:ascii="Symbol" w:hAnsi="Symbol" w:cs="Symbol"/>
          <w:sz w:val="32"/>
          <w:szCs w:val="32"/>
        </w:rPr>
        <w:t></w:t>
      </w:r>
      <w:r>
        <w:rPr>
          <w:rFonts w:ascii="Times" w:hAnsi="Times" w:cs="Times"/>
          <w:i/>
          <w:iCs/>
          <w:sz w:val="32"/>
          <w:szCs w:val="32"/>
        </w:rPr>
        <w:t>x</w:t>
      </w:r>
      <w:r>
        <w:rPr>
          <w:rFonts w:ascii="Times" w:hAnsi="Times" w:cs="Times"/>
          <w:position w:val="13"/>
          <w:sz w:val="18"/>
          <w:szCs w:val="18"/>
        </w:rPr>
        <w:t xml:space="preserve">2 </w:t>
      </w:r>
      <w:r>
        <w:rPr>
          <w:rFonts w:ascii="Symbol" w:hAnsi="Symbol" w:cs="Symbol"/>
          <w:sz w:val="32"/>
          <w:szCs w:val="32"/>
        </w:rPr>
        <w:t></w:t>
      </w:r>
      <w:r>
        <w:rPr>
          <w:rFonts w:ascii="Times" w:hAnsi="Times" w:cs="Times"/>
          <w:sz w:val="32"/>
          <w:szCs w:val="32"/>
        </w:rPr>
        <w:t xml:space="preserve">1 </w:t>
      </w:r>
      <w:r>
        <w:rPr>
          <w:rFonts w:ascii="Times" w:hAnsi="Times" w:cs="Times"/>
          <w:sz w:val="30"/>
          <w:szCs w:val="30"/>
        </w:rPr>
        <w:t>, for example, use this code.</w:t>
      </w:r>
    </w:p>
    <w:p w14:paraId="7153A87A"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Function rt_x_sq_plus1 % Special function example </w:t>
      </w:r>
    </w:p>
    <w:p w14:paraId="3173419D"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function </w:t>
      </w:r>
      <w:r>
        <w:rPr>
          <w:rFonts w:ascii="Times" w:hAnsi="Times" w:cs="Times"/>
          <w:sz w:val="26"/>
          <w:szCs w:val="26"/>
        </w:rPr>
        <w:t xml:space="preserve">y=rt_x_sq_plus1(x) </w:t>
      </w:r>
    </w:p>
    <w:p w14:paraId="2DA8F01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y=sqrt((x.*x)+1);</w:t>
      </w:r>
    </w:p>
    <w:p w14:paraId="450F63D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Save the M-file (in the correct directory and with the right path) rt_x_sq_plus1.m.</w:t>
      </w:r>
    </w:p>
    <w:p w14:paraId="7A7625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you can make direct calls to the function from the command line, or from other M-files. From the command line it would look like this.</w:t>
      </w:r>
    </w:p>
    <w:p w14:paraId="21978B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x=-10:.1:10;y=rt_x_sq_plus1(x);plot(x,y,’r’)</w:t>
      </w:r>
    </w:p>
    <w:p w14:paraId="4DD5E6A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Note the red color, resulting from the command plot(x,y,'r').</w:t>
      </w:r>
    </w:p>
    <w:p w14:paraId="21FF669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More Function Examples</w:t>
      </w:r>
      <w:r>
        <w:rPr>
          <w:rFonts w:ascii="Times" w:hAnsi="Times" w:cs="Times"/>
          <w:sz w:val="30"/>
          <w:szCs w:val="30"/>
        </w:rPr>
        <w:t>. A handy plotting tool to have is a "window" function that selects a given interval [a,b] on the real line. It's sometimes called the characteristic function or indicator function of the interval and is defined as follows.</w:t>
      </w:r>
    </w:p>
    <w:p w14:paraId="5E0FB6B3" w14:textId="77777777" w:rsidR="007E28B0" w:rsidRDefault="007E28B0" w:rsidP="007E28B0">
      <w:pPr>
        <w:widowControl w:val="0"/>
        <w:autoSpaceDE w:val="0"/>
        <w:autoSpaceDN w:val="0"/>
        <w:adjustRightInd w:val="0"/>
        <w:spacing w:after="240" w:line="240" w:lineRule="auto"/>
        <w:rPr>
          <w:rFonts w:ascii="Symbol" w:hAnsi="Symbol" w:cs="Symbol"/>
          <w:position w:val="-3"/>
          <w:sz w:val="32"/>
          <w:szCs w:val="32"/>
        </w:rPr>
      </w:pPr>
      <w:r>
        <w:rPr>
          <w:rFonts w:ascii="Symbol" w:hAnsi="Symbol" w:cs="Symbol"/>
          <w:noProof/>
          <w:position w:val="-3"/>
          <w:sz w:val="32"/>
          <w:szCs w:val="32"/>
          <w:lang w:eastAsia="en-US"/>
        </w:rPr>
        <w:drawing>
          <wp:inline distT="0" distB="0" distL="0" distR="0" wp14:anchorId="4F6F710F" wp14:editId="01512864">
            <wp:extent cx="2057400" cy="6681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57400" cy="668125"/>
                    </a:xfrm>
                    <a:prstGeom prst="rect">
                      <a:avLst/>
                    </a:prstGeom>
                    <a:noFill/>
                    <a:ln>
                      <a:noFill/>
                    </a:ln>
                  </pic:spPr>
                </pic:pic>
              </a:graphicData>
            </a:graphic>
          </wp:inline>
        </w:drawing>
      </w:r>
    </w:p>
    <w:p w14:paraId="1BE0D6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 is an M-file for an arbitrary window function.</w:t>
      </w:r>
    </w:p>
    <w:p w14:paraId="1BA2438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Window function on [a,b]</w:t>
      </w:r>
    </w:p>
    <w:p w14:paraId="3B0453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function </w:t>
      </w:r>
      <w:r>
        <w:rPr>
          <w:rFonts w:ascii="Times" w:hAnsi="Times" w:cs="Times"/>
          <w:sz w:val="26"/>
          <w:szCs w:val="26"/>
        </w:rPr>
        <w:t>y=winab(a,b,x) y=.5*(sign(x-a)-sign(x-b));</w:t>
      </w:r>
    </w:p>
    <w:p w14:paraId="300712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is saved as winab.m (appropriate folder and path of course). Here's what it looks like from the command line.</w:t>
      </w:r>
    </w:p>
    <w:p w14:paraId="1A60B25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EDU&gt;&gt; x=-2:.01:2;y=winab(-1,1,x);plot(x,y), axis([-2 2 0,2])</w:t>
      </w:r>
    </w:p>
    <w:p w14:paraId="0AA6E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To construct a piecewise function, all one has to do is sum up a set of desired functions multiplied by appropriate windows.</w:t>
      </w:r>
    </w:p>
    <w:p w14:paraId="3EFE10CB"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lastRenderedPageBreak/>
        <w:t>% plotfcn1 % Plot a function using the window </w:t>
      </w:r>
    </w:p>
    <w:p w14:paraId="33D7143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x=-3:.1:3; y=winab(-3,-1,x).*sin(x)+winab(-1,1,x).*cos(x)+winab(1,3,x).*sin(x); plot(x,y)</w:t>
      </w:r>
    </w:p>
    <w:p w14:paraId="5D302F7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Here's a way to take a given function and chop off everything except a window portion (or to filter the function).</w:t>
      </w:r>
    </w:p>
    <w:p w14:paraId="1C9ACB9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xml:space="preserve">% plotfcn2 % Plot a function using the window </w:t>
      </w:r>
      <w:r>
        <w:rPr>
          <w:rFonts w:ascii="Times" w:hAnsi="Times" w:cs="Times"/>
          <w:sz w:val="26"/>
          <w:szCs w:val="26"/>
        </w:rPr>
        <w:t>x=0:.01:10; y=winab(0,4,x).*x.*exp(-x); plot(x,y) axis([0 10 -.5 .5])</w:t>
      </w:r>
    </w:p>
    <w:p w14:paraId="798233E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 xml:space="preserve">Bisection Method. </w:t>
      </w:r>
      <w:r>
        <w:rPr>
          <w:rFonts w:ascii="Times" w:hAnsi="Times" w:cs="Times"/>
          <w:sz w:val="30"/>
          <w:szCs w:val="30"/>
        </w:rPr>
        <w:t>Bisection is the simplest method for finding roots for equations f(x) = 0 where f(x) is continuous. The idea is simple. By trial and error find points a and b where f(a) and f(b) have opposite signs. By the intermediate value theorem there is a root between a and b. Take the midpoint c = (a + b)/2 = a + ((b-a)/2) and compare f(c) with f(a). If they have opposite signs then a root lies in (a,c); otherwise a root lies in (c,b). Iterate the procedure, each time trapping a root within an interval of width (b-a)/2</w:t>
      </w:r>
      <w:r>
        <w:rPr>
          <w:rFonts w:ascii="Times" w:hAnsi="Times" w:cs="Times"/>
          <w:position w:val="13"/>
          <w:sz w:val="18"/>
          <w:szCs w:val="18"/>
        </w:rPr>
        <w:t>n</w:t>
      </w:r>
      <w:r>
        <w:rPr>
          <w:rFonts w:ascii="Times" w:hAnsi="Times" w:cs="Times"/>
          <w:sz w:val="30"/>
          <w:szCs w:val="30"/>
        </w:rPr>
        <w:t>. Of course, the code has to keep track of the location. One can set a tolerance variable ε and stop execution when the trapping width is less than ε.</w:t>
      </w:r>
    </w:p>
    <w:p w14:paraId="130D238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As an example, consider f(x) = cos(x) - x. A homework problem given later is to find a root of cos(x) = x by iteration. This root will now be found by bisection. The code uses the If command</w:t>
      </w:r>
      <w:r>
        <w:rPr>
          <w:rFonts w:ascii="Times" w:hAnsi="Times" w:cs="Times"/>
          <w:sz w:val="24"/>
          <w:szCs w:val="24"/>
        </w:rPr>
        <w:t xml:space="preserve"> </w:t>
      </w:r>
      <w:r>
        <w:rPr>
          <w:rFonts w:ascii="Times" w:hAnsi="Times" w:cs="Times"/>
          <w:sz w:val="30"/>
          <w:szCs w:val="30"/>
        </w:rPr>
        <w:t>in ML, p 6-2. The if command is a conditional statement which can be followed by an alternative ("else") or a termination. The code is below; it uses a for loop but this is unnecessary.</w:t>
      </w:r>
    </w:p>
    <w:p w14:paraId="7A1864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First define a function M-file for cos(x) - x.</w:t>
      </w:r>
    </w:p>
    <w:p w14:paraId="14D960FD"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csxx(x).m % Function csxx(x)=cos(x)-x defined </w:t>
      </w:r>
    </w:p>
    <w:p w14:paraId="726A7DFC" w14:textId="77777777" w:rsidR="007E28B0" w:rsidRPr="004F5B16"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0000FF"/>
          <w:sz w:val="26"/>
          <w:szCs w:val="26"/>
        </w:rPr>
        <w:t xml:space="preserve">function </w:t>
      </w:r>
      <w:r>
        <w:rPr>
          <w:rFonts w:ascii="Times" w:hAnsi="Times" w:cs="Times"/>
          <w:sz w:val="26"/>
          <w:szCs w:val="26"/>
        </w:rPr>
        <w:t>y=csxx(x) y=cos(x)-x;</w:t>
      </w:r>
    </w:p>
    <w:p w14:paraId="7A700F9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381365E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B3847F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92DF02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261DF35"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4FBCB717"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5C8C81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2B119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write script to call the function and perform bisection.</w:t>
      </w:r>
    </w:p>
    <w:p w14:paraId="6F23D3D1"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rootcsxx.m</w:t>
      </w:r>
    </w:p>
    <w:p w14:paraId="4C81F202"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Bisection method for cos(x)-x=0</w:t>
      </w:r>
    </w:p>
    <w:p w14:paraId="302E24F3"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clear</w:t>
      </w:r>
    </w:p>
    <w:p w14:paraId="754C392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a=0;b=1;N=20;tol=.0001;</w:t>
      </w:r>
    </w:p>
    <w:p w14:paraId="083A1DF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for </w:t>
      </w:r>
      <w:r>
        <w:rPr>
          <w:rFonts w:ascii="Courier" w:hAnsi="Courier" w:cs="Courier"/>
          <w:sz w:val="26"/>
          <w:szCs w:val="26"/>
        </w:rPr>
        <w:t>n=1:N</w:t>
      </w:r>
    </w:p>
    <w:p w14:paraId="389D0DA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x=a+(b-a)/2;</w:t>
      </w:r>
    </w:p>
    <w:p w14:paraId="7C21E05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if </w:t>
      </w:r>
      <w:r>
        <w:rPr>
          <w:rFonts w:ascii="Courier" w:hAnsi="Courier" w:cs="Courier"/>
          <w:sz w:val="26"/>
          <w:szCs w:val="26"/>
        </w:rPr>
        <w:t>csxx(a)*csxx(x)&gt;0</w:t>
      </w:r>
    </w:p>
    <w:p w14:paraId="3AA747B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sz w:val="26"/>
          <w:szCs w:val="26"/>
        </w:rPr>
        <w:t>a=x;</w:t>
      </w:r>
    </w:p>
    <w:p w14:paraId="3E75F0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else</w:t>
      </w:r>
    </w:p>
    <w:p w14:paraId="4D9FBA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sz w:val="26"/>
          <w:szCs w:val="26"/>
        </w:rPr>
        <w:t>b=x;</w:t>
      </w:r>
    </w:p>
    <w:p w14:paraId="03C75D6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end</w:t>
      </w:r>
    </w:p>
    <w:p w14:paraId="1257D526"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[n a b x cos(x)]</w:t>
      </w:r>
    </w:p>
    <w:p w14:paraId="4E98CF45"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if </w:t>
      </w:r>
      <w:r>
        <w:rPr>
          <w:rFonts w:ascii="Courier" w:hAnsi="Courier" w:cs="Courier"/>
          <w:sz w:val="26"/>
          <w:szCs w:val="26"/>
        </w:rPr>
        <w:t>(b-a)/2&lt;tol</w:t>
      </w:r>
    </w:p>
    <w:p w14:paraId="57547A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break end</w:t>
      </w:r>
    </w:p>
    <w:p w14:paraId="5EE506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ourier" w:hAnsi="Courier" w:cs="Courier"/>
          <w:color w:val="0000FF"/>
          <w:sz w:val="26"/>
          <w:szCs w:val="26"/>
        </w:rPr>
        <w:t>end</w:t>
      </w:r>
    </w:p>
    <w:p w14:paraId="132EF357" w14:textId="77777777" w:rsidR="007E28B0" w:rsidRPr="00D6707B"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EDU&gt;&gt; rootcsxx </w:t>
      </w:r>
    </w:p>
    <w:p w14:paraId="0B3A1B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code set N = 20 iterations but put in a break conditional using the If command. The break stopped execution at n = 13. The strategy of the code is exactly the implementation of the bisection method.</w:t>
      </w:r>
    </w:p>
    <w:p w14:paraId="4F47C2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b/>
          <w:bCs/>
          <w:sz w:val="30"/>
          <w:szCs w:val="30"/>
        </w:rPr>
        <w:t>Miscellaneous Remarks</w:t>
      </w:r>
      <w:r>
        <w:rPr>
          <w:rFonts w:ascii="Times" w:hAnsi="Times" w:cs="Times"/>
          <w:sz w:val="30"/>
          <w:szCs w:val="30"/>
        </w:rPr>
        <w:t>.</w:t>
      </w:r>
    </w:p>
    <w:p w14:paraId="0EFAF7D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'Anonymous' functions are built-in ML functions that are path independent. They may be called/executed from any directory. These include the standard elementary and trig functions such as sin, cos, sqrt, sqr (square), exp, log, etc.</w:t>
      </w:r>
    </w:p>
    <w:p w14:paraId="4D01B8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 common problem is a call to script using undefined variables. You may know what the variable is but it may not be accessible to a call in an M-file </w:t>
      </w:r>
      <w:r>
        <w:rPr>
          <w:rFonts w:ascii="Times" w:hAnsi="Times" w:cs="Times"/>
          <w:sz w:val="30"/>
          <w:szCs w:val="30"/>
        </w:rPr>
        <w:lastRenderedPageBreak/>
        <w:t>because of the path. One way to overcome this is to use global variables (p 6-25). For example, plotting a superposition of arbitrary Gaussians could be done by defining a function arbgauss as follows.</w:t>
      </w:r>
    </w:p>
    <w:p w14:paraId="55FFEF72"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arbgauss % to define an arbitrary Gaussian function </w:t>
      </w:r>
    </w:p>
    <w:p w14:paraId="5691BEE1"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color w:val="0000FF"/>
          <w:sz w:val="26"/>
          <w:szCs w:val="26"/>
        </w:rPr>
        <w:t xml:space="preserve">function </w:t>
      </w:r>
      <w:r>
        <w:rPr>
          <w:rFonts w:ascii="Times" w:hAnsi="Times" w:cs="Times"/>
          <w:sz w:val="26"/>
          <w:szCs w:val="26"/>
        </w:rPr>
        <w:t>y=arbgauss(x) </w:t>
      </w:r>
    </w:p>
    <w:p w14:paraId="3054AF1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color w:val="0000FF"/>
          <w:sz w:val="26"/>
          <w:szCs w:val="26"/>
        </w:rPr>
        <w:t xml:space="preserve">global </w:t>
      </w:r>
      <w:r>
        <w:rPr>
          <w:rFonts w:ascii="Times" w:hAnsi="Times" w:cs="Times"/>
          <w:sz w:val="26"/>
          <w:szCs w:val="26"/>
        </w:rPr>
        <w:t>mu </w:t>
      </w:r>
    </w:p>
    <w:p w14:paraId="3BCE71D4"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color w:val="0000FF"/>
          <w:sz w:val="26"/>
          <w:szCs w:val="26"/>
        </w:rPr>
        <w:t xml:space="preserve">global </w:t>
      </w:r>
      <w:r>
        <w:rPr>
          <w:rFonts w:ascii="Times" w:hAnsi="Times" w:cs="Times"/>
          <w:sz w:val="26"/>
          <w:szCs w:val="26"/>
        </w:rPr>
        <w:t xml:space="preserve">sig </w:t>
      </w:r>
    </w:p>
    <w:p w14:paraId="79F1B5B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y=exp(-(x-mu).^2/(2*sig*sig));</w:t>
      </w:r>
    </w:p>
    <w:p w14:paraId="48D631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Then a typical plotting call might look like this.</w:t>
      </w:r>
    </w:p>
    <w:p w14:paraId="5C28C48A"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plotarbgauss</w:t>
      </w:r>
    </w:p>
    <w:p w14:paraId="2308C963"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plot superposition of Gaussians</w:t>
      </w:r>
    </w:p>
    <w:p w14:paraId="232299F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global </w:t>
      </w:r>
      <w:r>
        <w:rPr>
          <w:rFonts w:ascii="Courier" w:hAnsi="Courier" w:cs="Courier"/>
          <w:sz w:val="26"/>
          <w:szCs w:val="26"/>
        </w:rPr>
        <w:t>mu</w:t>
      </w:r>
    </w:p>
    <w:p w14:paraId="017A02D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global </w:t>
      </w:r>
      <w:r>
        <w:rPr>
          <w:rFonts w:ascii="Courier" w:hAnsi="Courier" w:cs="Courier"/>
          <w:sz w:val="26"/>
          <w:szCs w:val="26"/>
        </w:rPr>
        <w:t>sig</w:t>
      </w:r>
    </w:p>
    <w:p w14:paraId="40CA83C2"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mu=2;sig=.5;</w:t>
      </w:r>
    </w:p>
    <w:p w14:paraId="342D8B0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x=-8:.1:8;y=arbgauss(x);</w:t>
      </w:r>
    </w:p>
    <w:p w14:paraId="523BAA3E"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plot(x,y)</w:t>
      </w:r>
    </w:p>
    <w:p w14:paraId="55FEDB6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hold</w:t>
      </w:r>
    </w:p>
    <w:p w14:paraId="2D34A257"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mu=-2;sig=1.5;</w:t>
      </w:r>
    </w:p>
    <w:p w14:paraId="5744B0D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x=-8:.1:8;y=arbgauss(x);</w:t>
      </w:r>
    </w:p>
    <w:p w14:paraId="0141A5D1"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plot(x,y,</w:t>
      </w:r>
      <w:r>
        <w:rPr>
          <w:rFonts w:ascii="Courier" w:hAnsi="Courier" w:cs="Courier"/>
          <w:color w:val="8C00EC"/>
          <w:sz w:val="26"/>
          <w:szCs w:val="26"/>
        </w:rPr>
        <w:t>'.'</w:t>
      </w:r>
      <w:r>
        <w:rPr>
          <w:rFonts w:ascii="Courier" w:hAnsi="Courier" w:cs="Courier"/>
          <w:sz w:val="26"/>
          <w:szCs w:val="26"/>
        </w:rPr>
        <w:t>)</w:t>
      </w:r>
    </w:p>
    <w:p w14:paraId="4E82F7C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hold</w:t>
      </w:r>
    </w:p>
    <w:p w14:paraId="11675C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And here's the command line.</w:t>
      </w:r>
    </w:p>
    <w:p w14:paraId="455E8C3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EDU&gt;&gt; plotarbgauss Current plot held Current plot released</w:t>
      </w:r>
    </w:p>
    <w:p w14:paraId="5736F37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1 0.9 0.8 0.7 0.6 0.5 0.4 0.3 0.2 0.1 0</w:t>
      </w:r>
    </w:p>
    <w:p w14:paraId="722757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-8 -6 -4 -2 0 2 4 6 8</w:t>
      </w:r>
    </w:p>
    <w:p w14:paraId="6A5C59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allows the user to make changes in the mu (mean) and sig (variance) variables in the executable file only, and not in the function file.</w:t>
      </w:r>
    </w:p>
    <w:p w14:paraId="73EA029D" w14:textId="77777777" w:rsidR="007E28B0" w:rsidRPr="00251522"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Advanced topics such as function handles and vectorization are in the manual but will not be covered in these notes.</w:t>
      </w:r>
    </w:p>
    <w:p w14:paraId="4CD8CB0E" w14:textId="77777777" w:rsidR="009946F5" w:rsidRPr="009946F5" w:rsidRDefault="009946F5" w:rsidP="009946F5"/>
    <w:sectPr w:rsidR="009946F5" w:rsidRPr="009946F5">
      <w:headerReference w:type="even" r:id="rId125"/>
      <w:headerReference w:type="default" r:id="rId126"/>
      <w:footerReference w:type="even" r:id="rId127"/>
      <w:footerReference w:type="default" r:id="rId128"/>
      <w:headerReference w:type="first" r:id="rId129"/>
      <w:footerReference w:type="first" r:id="rId1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2C173" w14:textId="77777777" w:rsidR="00BD6AA0" w:rsidRDefault="00BD6AA0" w:rsidP="00CD204D">
      <w:pPr>
        <w:spacing w:after="0" w:line="240" w:lineRule="auto"/>
      </w:pPr>
      <w:r>
        <w:separator/>
      </w:r>
    </w:p>
  </w:endnote>
  <w:endnote w:type="continuationSeparator" w:id="0">
    <w:p w14:paraId="7EB5D9FF" w14:textId="77777777" w:rsidR="00BD6AA0" w:rsidRDefault="00BD6AA0" w:rsidP="00CD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altName w:val="Century"/>
    <w:charset w:val="00"/>
    <w:family w:val="auto"/>
    <w:pitch w:val="variable"/>
    <w:sig w:usb0="00000003" w:usb1="00000000" w:usb2="00000000" w:usb3="00000000" w:csb0="00000001" w:csb1="00000000"/>
  </w:font>
  <w:font w:name="Futura">
    <w:altName w:val="Segoe UI"/>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CA1F7" w14:textId="77777777" w:rsidR="003F08D9" w:rsidRDefault="003F08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2D8E9" w14:textId="77777777" w:rsidR="003F08D9" w:rsidRDefault="003F08D9">
    <w:pPr>
      <w:pStyle w:val="Footer"/>
    </w:pPr>
    <w:r>
      <w:t>Gp-2014</w:t>
    </w:r>
    <w:r>
      <w:tab/>
    </w:r>
    <w:r>
      <w:tab/>
      <w:t xml:space="preserve">Page </w:t>
    </w:r>
    <w:r>
      <w:fldChar w:fldCharType="begin"/>
    </w:r>
    <w:r>
      <w:instrText xml:space="preserve"> PAGE   \* MERGEFORMAT </w:instrText>
    </w:r>
    <w:r>
      <w:fldChar w:fldCharType="separate"/>
    </w:r>
    <w:r w:rsidR="00B902A7">
      <w:rPr>
        <w:noProof/>
      </w:rPr>
      <w:t>1</w:t>
    </w:r>
    <w:r>
      <w:fldChar w:fldCharType="end"/>
    </w:r>
    <w:r>
      <w:t xml:space="preserve"> of </w:t>
    </w:r>
    <w:r w:rsidR="00BD6AA0">
      <w:fldChar w:fldCharType="begin"/>
    </w:r>
    <w:r w:rsidR="00BD6AA0">
      <w:instrText xml:space="preserve"> NUMPAGES   \* MERGEFORMAT </w:instrText>
    </w:r>
    <w:r w:rsidR="00BD6AA0">
      <w:fldChar w:fldCharType="separate"/>
    </w:r>
    <w:r w:rsidR="00B902A7">
      <w:rPr>
        <w:noProof/>
      </w:rPr>
      <w:t>60</w:t>
    </w:r>
    <w:r w:rsidR="00BD6AA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5C37F" w14:textId="77777777" w:rsidR="003F08D9" w:rsidRDefault="003F0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660A3" w14:textId="77777777" w:rsidR="00BD6AA0" w:rsidRDefault="00BD6AA0" w:rsidP="00CD204D">
      <w:pPr>
        <w:spacing w:after="0" w:line="240" w:lineRule="auto"/>
      </w:pPr>
      <w:r>
        <w:separator/>
      </w:r>
    </w:p>
  </w:footnote>
  <w:footnote w:type="continuationSeparator" w:id="0">
    <w:p w14:paraId="188132BB" w14:textId="77777777" w:rsidR="00BD6AA0" w:rsidRDefault="00BD6AA0" w:rsidP="00CD204D">
      <w:pPr>
        <w:spacing w:after="0" w:line="240" w:lineRule="auto"/>
      </w:pPr>
      <w:r>
        <w:continuationSeparator/>
      </w:r>
    </w:p>
  </w:footnote>
  <w:footnote w:id="1">
    <w:p w14:paraId="218732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Style w:val="FootnoteReference"/>
        </w:rPr>
        <w:footnoteRef/>
      </w:r>
      <w:r>
        <w:t xml:space="preserve"> </w:t>
      </w:r>
      <w:r>
        <w:rPr>
          <w:rFonts w:ascii="Times" w:hAnsi="Times" w:cs="Times"/>
          <w:sz w:val="24"/>
          <w:szCs w:val="24"/>
        </w:rPr>
        <w:t>MATLAB</w:t>
      </w:r>
      <w:r>
        <w:rPr>
          <w:rFonts w:ascii="Times" w:hAnsi="Times" w:cs="Times"/>
          <w:position w:val="8"/>
          <w:sz w:val="16"/>
          <w:szCs w:val="16"/>
        </w:rPr>
        <w:t xml:space="preserve">® </w:t>
      </w:r>
      <w:r>
        <w:rPr>
          <w:rFonts w:ascii="Times" w:hAnsi="Times" w:cs="Times"/>
          <w:sz w:val="24"/>
          <w:szCs w:val="24"/>
        </w:rPr>
        <w:t xml:space="preserve">Primer </w:t>
      </w:r>
      <w:r>
        <w:rPr>
          <w:rFonts w:ascii="Century Schoolbook" w:hAnsi="Century Schoolbook" w:cs="Century Schoolbook"/>
          <w:sz w:val="24"/>
          <w:szCs w:val="24"/>
        </w:rPr>
        <w:t>© COPYRIGHT 1984–2014 by The MathWorks, Inc.</w:t>
      </w:r>
    </w:p>
    <w:p w14:paraId="5AB9D3EA" w14:textId="77777777" w:rsidR="007E28B0" w:rsidRDefault="007E28B0" w:rsidP="007E28B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1C63" w14:textId="77777777" w:rsidR="003F08D9" w:rsidRDefault="003F0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CD5BA" w14:textId="588BCB3A" w:rsidR="003F08D9" w:rsidRDefault="003F08D9" w:rsidP="00CD204D">
    <w:pPr>
      <w:pStyle w:val="Title"/>
    </w:pPr>
    <w:r>
      <w:t>Math 510 Fall 2015 Notebook</w:t>
    </w:r>
  </w:p>
  <w:p w14:paraId="1BEFF65F" w14:textId="77777777" w:rsidR="003F08D9" w:rsidRDefault="003F08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082C5" w14:textId="77777777" w:rsidR="003F08D9" w:rsidRDefault="003F0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D69E0"/>
    <w:multiLevelType w:val="hybridMultilevel"/>
    <w:tmpl w:val="05E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A61BF"/>
    <w:multiLevelType w:val="hybridMultilevel"/>
    <w:tmpl w:val="357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755CB"/>
    <w:multiLevelType w:val="hybridMultilevel"/>
    <w:tmpl w:val="1BC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96C84"/>
    <w:multiLevelType w:val="hybridMultilevel"/>
    <w:tmpl w:val="B9B8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D66F0"/>
    <w:multiLevelType w:val="multilevel"/>
    <w:tmpl w:val="A76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807B6"/>
    <w:multiLevelType w:val="hybridMultilevel"/>
    <w:tmpl w:val="05BC3A3E"/>
    <w:lvl w:ilvl="0" w:tplc="D1EAA4AA">
      <w:start w:val="5"/>
      <w:numFmt w:val="decimal"/>
      <w:lvlText w:val="%1."/>
      <w:lvlJc w:val="left"/>
      <w:pPr>
        <w:tabs>
          <w:tab w:val="num" w:pos="720"/>
        </w:tabs>
        <w:ind w:left="720" w:hanging="360"/>
      </w:pPr>
    </w:lvl>
    <w:lvl w:ilvl="1" w:tplc="7DFC8A36" w:tentative="1">
      <w:start w:val="1"/>
      <w:numFmt w:val="decimal"/>
      <w:lvlText w:val="%2."/>
      <w:lvlJc w:val="left"/>
      <w:pPr>
        <w:tabs>
          <w:tab w:val="num" w:pos="1440"/>
        </w:tabs>
        <w:ind w:left="1440" w:hanging="360"/>
      </w:pPr>
    </w:lvl>
    <w:lvl w:ilvl="2" w:tplc="C19E8350" w:tentative="1">
      <w:start w:val="1"/>
      <w:numFmt w:val="decimal"/>
      <w:lvlText w:val="%3."/>
      <w:lvlJc w:val="left"/>
      <w:pPr>
        <w:tabs>
          <w:tab w:val="num" w:pos="2160"/>
        </w:tabs>
        <w:ind w:left="2160" w:hanging="360"/>
      </w:pPr>
    </w:lvl>
    <w:lvl w:ilvl="3" w:tplc="F536D16C" w:tentative="1">
      <w:start w:val="1"/>
      <w:numFmt w:val="decimal"/>
      <w:lvlText w:val="%4."/>
      <w:lvlJc w:val="left"/>
      <w:pPr>
        <w:tabs>
          <w:tab w:val="num" w:pos="2880"/>
        </w:tabs>
        <w:ind w:left="2880" w:hanging="360"/>
      </w:pPr>
    </w:lvl>
    <w:lvl w:ilvl="4" w:tplc="D3DA089E" w:tentative="1">
      <w:start w:val="1"/>
      <w:numFmt w:val="decimal"/>
      <w:lvlText w:val="%5."/>
      <w:lvlJc w:val="left"/>
      <w:pPr>
        <w:tabs>
          <w:tab w:val="num" w:pos="3600"/>
        </w:tabs>
        <w:ind w:left="3600" w:hanging="360"/>
      </w:pPr>
    </w:lvl>
    <w:lvl w:ilvl="5" w:tplc="D8FCE1C0" w:tentative="1">
      <w:start w:val="1"/>
      <w:numFmt w:val="decimal"/>
      <w:lvlText w:val="%6."/>
      <w:lvlJc w:val="left"/>
      <w:pPr>
        <w:tabs>
          <w:tab w:val="num" w:pos="4320"/>
        </w:tabs>
        <w:ind w:left="4320" w:hanging="360"/>
      </w:pPr>
    </w:lvl>
    <w:lvl w:ilvl="6" w:tplc="40E03720" w:tentative="1">
      <w:start w:val="1"/>
      <w:numFmt w:val="decimal"/>
      <w:lvlText w:val="%7."/>
      <w:lvlJc w:val="left"/>
      <w:pPr>
        <w:tabs>
          <w:tab w:val="num" w:pos="5040"/>
        </w:tabs>
        <w:ind w:left="5040" w:hanging="360"/>
      </w:pPr>
    </w:lvl>
    <w:lvl w:ilvl="7" w:tplc="35403464" w:tentative="1">
      <w:start w:val="1"/>
      <w:numFmt w:val="decimal"/>
      <w:lvlText w:val="%8."/>
      <w:lvlJc w:val="left"/>
      <w:pPr>
        <w:tabs>
          <w:tab w:val="num" w:pos="5760"/>
        </w:tabs>
        <w:ind w:left="5760" w:hanging="360"/>
      </w:pPr>
    </w:lvl>
    <w:lvl w:ilvl="8" w:tplc="5442F284" w:tentative="1">
      <w:start w:val="1"/>
      <w:numFmt w:val="decimal"/>
      <w:lvlText w:val="%9."/>
      <w:lvlJc w:val="left"/>
      <w:pPr>
        <w:tabs>
          <w:tab w:val="num" w:pos="6480"/>
        </w:tabs>
        <w:ind w:left="6480" w:hanging="360"/>
      </w:pPr>
    </w:lvl>
  </w:abstractNum>
  <w:abstractNum w:abstractNumId="8" w15:restartNumberingAfterBreak="0">
    <w:nsid w:val="234E3242"/>
    <w:multiLevelType w:val="hybridMultilevel"/>
    <w:tmpl w:val="B3B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07B1"/>
    <w:multiLevelType w:val="multilevel"/>
    <w:tmpl w:val="A49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F41EC"/>
    <w:multiLevelType w:val="multilevel"/>
    <w:tmpl w:val="894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71018B"/>
    <w:multiLevelType w:val="hybridMultilevel"/>
    <w:tmpl w:val="B48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C637E"/>
    <w:multiLevelType w:val="hybridMultilevel"/>
    <w:tmpl w:val="51D2575E"/>
    <w:lvl w:ilvl="0" w:tplc="1638D8E6">
      <w:start w:val="1"/>
      <w:numFmt w:val="bullet"/>
      <w:lvlText w:val="•"/>
      <w:lvlJc w:val="left"/>
      <w:pPr>
        <w:tabs>
          <w:tab w:val="num" w:pos="720"/>
        </w:tabs>
        <w:ind w:left="720" w:hanging="360"/>
      </w:pPr>
      <w:rPr>
        <w:rFonts w:ascii="Arial" w:hAnsi="Arial" w:hint="default"/>
      </w:rPr>
    </w:lvl>
    <w:lvl w:ilvl="1" w:tplc="672C936C" w:tentative="1">
      <w:start w:val="1"/>
      <w:numFmt w:val="bullet"/>
      <w:lvlText w:val="•"/>
      <w:lvlJc w:val="left"/>
      <w:pPr>
        <w:tabs>
          <w:tab w:val="num" w:pos="1440"/>
        </w:tabs>
        <w:ind w:left="1440" w:hanging="360"/>
      </w:pPr>
      <w:rPr>
        <w:rFonts w:ascii="Arial" w:hAnsi="Arial" w:hint="default"/>
      </w:rPr>
    </w:lvl>
    <w:lvl w:ilvl="2" w:tplc="4024F406" w:tentative="1">
      <w:start w:val="1"/>
      <w:numFmt w:val="bullet"/>
      <w:lvlText w:val="•"/>
      <w:lvlJc w:val="left"/>
      <w:pPr>
        <w:tabs>
          <w:tab w:val="num" w:pos="2160"/>
        </w:tabs>
        <w:ind w:left="2160" w:hanging="360"/>
      </w:pPr>
      <w:rPr>
        <w:rFonts w:ascii="Arial" w:hAnsi="Arial" w:hint="default"/>
      </w:rPr>
    </w:lvl>
    <w:lvl w:ilvl="3" w:tplc="2034CA68" w:tentative="1">
      <w:start w:val="1"/>
      <w:numFmt w:val="bullet"/>
      <w:lvlText w:val="•"/>
      <w:lvlJc w:val="left"/>
      <w:pPr>
        <w:tabs>
          <w:tab w:val="num" w:pos="2880"/>
        </w:tabs>
        <w:ind w:left="2880" w:hanging="360"/>
      </w:pPr>
      <w:rPr>
        <w:rFonts w:ascii="Arial" w:hAnsi="Arial" w:hint="default"/>
      </w:rPr>
    </w:lvl>
    <w:lvl w:ilvl="4" w:tplc="90826C30" w:tentative="1">
      <w:start w:val="1"/>
      <w:numFmt w:val="bullet"/>
      <w:lvlText w:val="•"/>
      <w:lvlJc w:val="left"/>
      <w:pPr>
        <w:tabs>
          <w:tab w:val="num" w:pos="3600"/>
        </w:tabs>
        <w:ind w:left="3600" w:hanging="360"/>
      </w:pPr>
      <w:rPr>
        <w:rFonts w:ascii="Arial" w:hAnsi="Arial" w:hint="default"/>
      </w:rPr>
    </w:lvl>
    <w:lvl w:ilvl="5" w:tplc="0C928CEE" w:tentative="1">
      <w:start w:val="1"/>
      <w:numFmt w:val="bullet"/>
      <w:lvlText w:val="•"/>
      <w:lvlJc w:val="left"/>
      <w:pPr>
        <w:tabs>
          <w:tab w:val="num" w:pos="4320"/>
        </w:tabs>
        <w:ind w:left="4320" w:hanging="360"/>
      </w:pPr>
      <w:rPr>
        <w:rFonts w:ascii="Arial" w:hAnsi="Arial" w:hint="default"/>
      </w:rPr>
    </w:lvl>
    <w:lvl w:ilvl="6" w:tplc="ECA28744" w:tentative="1">
      <w:start w:val="1"/>
      <w:numFmt w:val="bullet"/>
      <w:lvlText w:val="•"/>
      <w:lvlJc w:val="left"/>
      <w:pPr>
        <w:tabs>
          <w:tab w:val="num" w:pos="5040"/>
        </w:tabs>
        <w:ind w:left="5040" w:hanging="360"/>
      </w:pPr>
      <w:rPr>
        <w:rFonts w:ascii="Arial" w:hAnsi="Arial" w:hint="default"/>
      </w:rPr>
    </w:lvl>
    <w:lvl w:ilvl="7" w:tplc="DF44DEB0" w:tentative="1">
      <w:start w:val="1"/>
      <w:numFmt w:val="bullet"/>
      <w:lvlText w:val="•"/>
      <w:lvlJc w:val="left"/>
      <w:pPr>
        <w:tabs>
          <w:tab w:val="num" w:pos="5760"/>
        </w:tabs>
        <w:ind w:left="5760" w:hanging="360"/>
      </w:pPr>
      <w:rPr>
        <w:rFonts w:ascii="Arial" w:hAnsi="Arial" w:hint="default"/>
      </w:rPr>
    </w:lvl>
    <w:lvl w:ilvl="8" w:tplc="A0C430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5F0D37"/>
    <w:multiLevelType w:val="multilevel"/>
    <w:tmpl w:val="575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B7CDC"/>
    <w:multiLevelType w:val="hybridMultilevel"/>
    <w:tmpl w:val="A4EC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2042D"/>
    <w:multiLevelType w:val="multilevel"/>
    <w:tmpl w:val="C70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90A09"/>
    <w:multiLevelType w:val="multilevel"/>
    <w:tmpl w:val="5AC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71529"/>
    <w:multiLevelType w:val="hybridMultilevel"/>
    <w:tmpl w:val="0EE8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861CD"/>
    <w:multiLevelType w:val="multilevel"/>
    <w:tmpl w:val="70F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DB228E"/>
    <w:multiLevelType w:val="hybridMultilevel"/>
    <w:tmpl w:val="9DA0A274"/>
    <w:lvl w:ilvl="0" w:tplc="EA42676A">
      <w:start w:val="1"/>
      <w:numFmt w:val="decimal"/>
      <w:lvlText w:val="%1."/>
      <w:lvlJc w:val="left"/>
      <w:pPr>
        <w:tabs>
          <w:tab w:val="num" w:pos="720"/>
        </w:tabs>
        <w:ind w:left="720" w:hanging="360"/>
      </w:pPr>
    </w:lvl>
    <w:lvl w:ilvl="1" w:tplc="E79042B4">
      <w:numFmt w:val="bullet"/>
      <w:lvlText w:val="•"/>
      <w:lvlJc w:val="left"/>
      <w:pPr>
        <w:tabs>
          <w:tab w:val="num" w:pos="1440"/>
        </w:tabs>
        <w:ind w:left="1440" w:hanging="360"/>
      </w:pPr>
      <w:rPr>
        <w:rFonts w:ascii="Arial" w:hAnsi="Arial" w:hint="default"/>
      </w:rPr>
    </w:lvl>
    <w:lvl w:ilvl="2" w:tplc="66E4BA36" w:tentative="1">
      <w:start w:val="1"/>
      <w:numFmt w:val="decimal"/>
      <w:lvlText w:val="%3."/>
      <w:lvlJc w:val="left"/>
      <w:pPr>
        <w:tabs>
          <w:tab w:val="num" w:pos="2160"/>
        </w:tabs>
        <w:ind w:left="2160" w:hanging="360"/>
      </w:pPr>
    </w:lvl>
    <w:lvl w:ilvl="3" w:tplc="1ECA91AC" w:tentative="1">
      <w:start w:val="1"/>
      <w:numFmt w:val="decimal"/>
      <w:lvlText w:val="%4."/>
      <w:lvlJc w:val="left"/>
      <w:pPr>
        <w:tabs>
          <w:tab w:val="num" w:pos="2880"/>
        </w:tabs>
        <w:ind w:left="2880" w:hanging="360"/>
      </w:pPr>
    </w:lvl>
    <w:lvl w:ilvl="4" w:tplc="E86284DA" w:tentative="1">
      <w:start w:val="1"/>
      <w:numFmt w:val="decimal"/>
      <w:lvlText w:val="%5."/>
      <w:lvlJc w:val="left"/>
      <w:pPr>
        <w:tabs>
          <w:tab w:val="num" w:pos="3600"/>
        </w:tabs>
        <w:ind w:left="3600" w:hanging="360"/>
      </w:pPr>
    </w:lvl>
    <w:lvl w:ilvl="5" w:tplc="29D66EBC" w:tentative="1">
      <w:start w:val="1"/>
      <w:numFmt w:val="decimal"/>
      <w:lvlText w:val="%6."/>
      <w:lvlJc w:val="left"/>
      <w:pPr>
        <w:tabs>
          <w:tab w:val="num" w:pos="4320"/>
        </w:tabs>
        <w:ind w:left="4320" w:hanging="360"/>
      </w:pPr>
    </w:lvl>
    <w:lvl w:ilvl="6" w:tplc="89224140" w:tentative="1">
      <w:start w:val="1"/>
      <w:numFmt w:val="decimal"/>
      <w:lvlText w:val="%7."/>
      <w:lvlJc w:val="left"/>
      <w:pPr>
        <w:tabs>
          <w:tab w:val="num" w:pos="5040"/>
        </w:tabs>
        <w:ind w:left="5040" w:hanging="360"/>
      </w:pPr>
    </w:lvl>
    <w:lvl w:ilvl="7" w:tplc="BCBAA2E4" w:tentative="1">
      <w:start w:val="1"/>
      <w:numFmt w:val="decimal"/>
      <w:lvlText w:val="%8."/>
      <w:lvlJc w:val="left"/>
      <w:pPr>
        <w:tabs>
          <w:tab w:val="num" w:pos="5760"/>
        </w:tabs>
        <w:ind w:left="5760" w:hanging="360"/>
      </w:pPr>
    </w:lvl>
    <w:lvl w:ilvl="8" w:tplc="9AE6106E" w:tentative="1">
      <w:start w:val="1"/>
      <w:numFmt w:val="decimal"/>
      <w:lvlText w:val="%9."/>
      <w:lvlJc w:val="left"/>
      <w:pPr>
        <w:tabs>
          <w:tab w:val="num" w:pos="6480"/>
        </w:tabs>
        <w:ind w:left="6480" w:hanging="360"/>
      </w:pPr>
    </w:lvl>
  </w:abstractNum>
  <w:abstractNum w:abstractNumId="20" w15:restartNumberingAfterBreak="0">
    <w:nsid w:val="62D6088B"/>
    <w:multiLevelType w:val="multilevel"/>
    <w:tmpl w:val="D9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116C29"/>
    <w:multiLevelType w:val="hybridMultilevel"/>
    <w:tmpl w:val="39A8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02ECB"/>
    <w:multiLevelType w:val="hybridMultilevel"/>
    <w:tmpl w:val="66B6CF5A"/>
    <w:lvl w:ilvl="0" w:tplc="14D6BA44">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7C805C6"/>
    <w:multiLevelType w:val="hybridMultilevel"/>
    <w:tmpl w:val="3C34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2AC6"/>
    <w:multiLevelType w:val="hybridMultilevel"/>
    <w:tmpl w:val="42924E06"/>
    <w:lvl w:ilvl="0" w:tplc="A056879C">
      <w:start w:val="1"/>
      <w:numFmt w:val="bullet"/>
      <w:lvlText w:val="•"/>
      <w:lvlJc w:val="left"/>
      <w:pPr>
        <w:tabs>
          <w:tab w:val="num" w:pos="720"/>
        </w:tabs>
        <w:ind w:left="720" w:hanging="360"/>
      </w:pPr>
      <w:rPr>
        <w:rFonts w:ascii="Arial" w:hAnsi="Arial" w:hint="default"/>
      </w:rPr>
    </w:lvl>
    <w:lvl w:ilvl="1" w:tplc="0A187A06" w:tentative="1">
      <w:start w:val="1"/>
      <w:numFmt w:val="bullet"/>
      <w:lvlText w:val="•"/>
      <w:lvlJc w:val="left"/>
      <w:pPr>
        <w:tabs>
          <w:tab w:val="num" w:pos="1440"/>
        </w:tabs>
        <w:ind w:left="1440" w:hanging="360"/>
      </w:pPr>
      <w:rPr>
        <w:rFonts w:ascii="Arial" w:hAnsi="Arial" w:hint="default"/>
      </w:rPr>
    </w:lvl>
    <w:lvl w:ilvl="2" w:tplc="C9984C0E" w:tentative="1">
      <w:start w:val="1"/>
      <w:numFmt w:val="bullet"/>
      <w:lvlText w:val="•"/>
      <w:lvlJc w:val="left"/>
      <w:pPr>
        <w:tabs>
          <w:tab w:val="num" w:pos="2160"/>
        </w:tabs>
        <w:ind w:left="2160" w:hanging="360"/>
      </w:pPr>
      <w:rPr>
        <w:rFonts w:ascii="Arial" w:hAnsi="Arial" w:hint="default"/>
      </w:rPr>
    </w:lvl>
    <w:lvl w:ilvl="3" w:tplc="4CAE2696" w:tentative="1">
      <w:start w:val="1"/>
      <w:numFmt w:val="bullet"/>
      <w:lvlText w:val="•"/>
      <w:lvlJc w:val="left"/>
      <w:pPr>
        <w:tabs>
          <w:tab w:val="num" w:pos="2880"/>
        </w:tabs>
        <w:ind w:left="2880" w:hanging="360"/>
      </w:pPr>
      <w:rPr>
        <w:rFonts w:ascii="Arial" w:hAnsi="Arial" w:hint="default"/>
      </w:rPr>
    </w:lvl>
    <w:lvl w:ilvl="4" w:tplc="C7629CD4" w:tentative="1">
      <w:start w:val="1"/>
      <w:numFmt w:val="bullet"/>
      <w:lvlText w:val="•"/>
      <w:lvlJc w:val="left"/>
      <w:pPr>
        <w:tabs>
          <w:tab w:val="num" w:pos="3600"/>
        </w:tabs>
        <w:ind w:left="3600" w:hanging="360"/>
      </w:pPr>
      <w:rPr>
        <w:rFonts w:ascii="Arial" w:hAnsi="Arial" w:hint="default"/>
      </w:rPr>
    </w:lvl>
    <w:lvl w:ilvl="5" w:tplc="0D500BE8" w:tentative="1">
      <w:start w:val="1"/>
      <w:numFmt w:val="bullet"/>
      <w:lvlText w:val="•"/>
      <w:lvlJc w:val="left"/>
      <w:pPr>
        <w:tabs>
          <w:tab w:val="num" w:pos="4320"/>
        </w:tabs>
        <w:ind w:left="4320" w:hanging="360"/>
      </w:pPr>
      <w:rPr>
        <w:rFonts w:ascii="Arial" w:hAnsi="Arial" w:hint="default"/>
      </w:rPr>
    </w:lvl>
    <w:lvl w:ilvl="6" w:tplc="0534E564" w:tentative="1">
      <w:start w:val="1"/>
      <w:numFmt w:val="bullet"/>
      <w:lvlText w:val="•"/>
      <w:lvlJc w:val="left"/>
      <w:pPr>
        <w:tabs>
          <w:tab w:val="num" w:pos="5040"/>
        </w:tabs>
        <w:ind w:left="5040" w:hanging="360"/>
      </w:pPr>
      <w:rPr>
        <w:rFonts w:ascii="Arial" w:hAnsi="Arial" w:hint="default"/>
      </w:rPr>
    </w:lvl>
    <w:lvl w:ilvl="7" w:tplc="D6262CFC" w:tentative="1">
      <w:start w:val="1"/>
      <w:numFmt w:val="bullet"/>
      <w:lvlText w:val="•"/>
      <w:lvlJc w:val="left"/>
      <w:pPr>
        <w:tabs>
          <w:tab w:val="num" w:pos="5760"/>
        </w:tabs>
        <w:ind w:left="5760" w:hanging="360"/>
      </w:pPr>
      <w:rPr>
        <w:rFonts w:ascii="Arial" w:hAnsi="Arial" w:hint="default"/>
      </w:rPr>
    </w:lvl>
    <w:lvl w:ilvl="8" w:tplc="276CCC8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11"/>
  </w:num>
  <w:num w:numId="15">
    <w:abstractNumId w:val="14"/>
  </w:num>
  <w:num w:numId="16">
    <w:abstractNumId w:val="21"/>
  </w:num>
  <w:num w:numId="17">
    <w:abstractNumId w:val="2"/>
  </w:num>
  <w:num w:numId="18">
    <w:abstractNumId w:val="23"/>
  </w:num>
  <w:num w:numId="19">
    <w:abstractNumId w:val="12"/>
  </w:num>
  <w:num w:numId="20">
    <w:abstractNumId w:val="24"/>
  </w:num>
  <w:num w:numId="21">
    <w:abstractNumId w:val="19"/>
  </w:num>
  <w:num w:numId="22">
    <w:abstractNumId w:val="7"/>
  </w:num>
  <w:num w:numId="23">
    <w:abstractNumId w:val="16"/>
  </w:num>
  <w:num w:numId="24">
    <w:abstractNumId w:val="15"/>
  </w:num>
  <w:num w:numId="25">
    <w:abstractNumId w:val="13"/>
  </w:num>
  <w:num w:numId="26">
    <w:abstractNumId w:val="6"/>
  </w:num>
  <w:num w:numId="27">
    <w:abstractNumId w:val="18"/>
  </w:num>
  <w:num w:numId="28">
    <w:abstractNumId w:val="9"/>
  </w:num>
  <w:num w:numId="29">
    <w:abstractNumId w:val="20"/>
  </w:num>
  <w:num w:numId="30">
    <w:abstractNumId w:val="10"/>
  </w:num>
  <w:num w:numId="31">
    <w:abstractNumId w:val="0"/>
  </w:num>
  <w:num w:numId="32">
    <w:abstractNumId w:val="5"/>
  </w:num>
  <w:num w:numId="33">
    <w:abstractNumId w:val="22"/>
  </w:num>
  <w:num w:numId="34">
    <w:abstractNumId w:val="1"/>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activeWritingStyle w:appName="MSWord" w:lang="en-GB" w:vendorID="64" w:dllVersion="131078" w:nlCheck="1" w:checkStyle="1"/>
  <w:activeWritingStyle w:appName="MSWord" w:lang="ja-JP" w:vendorID="64" w:dllVersion="131078" w:nlCheck="1" w:checkStyle="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2B"/>
    <w:rsid w:val="00002B02"/>
    <w:rsid w:val="000222CA"/>
    <w:rsid w:val="00023AB8"/>
    <w:rsid w:val="00042B42"/>
    <w:rsid w:val="000559DB"/>
    <w:rsid w:val="000A6502"/>
    <w:rsid w:val="000D0238"/>
    <w:rsid w:val="000D38DB"/>
    <w:rsid w:val="000F47B4"/>
    <w:rsid w:val="0011382B"/>
    <w:rsid w:val="001153EF"/>
    <w:rsid w:val="00177E9E"/>
    <w:rsid w:val="00181DB0"/>
    <w:rsid w:val="00190A12"/>
    <w:rsid w:val="001A4303"/>
    <w:rsid w:val="001B0020"/>
    <w:rsid w:val="001B07A5"/>
    <w:rsid w:val="001D3CD5"/>
    <w:rsid w:val="00210649"/>
    <w:rsid w:val="00247D9A"/>
    <w:rsid w:val="00251522"/>
    <w:rsid w:val="002B16EB"/>
    <w:rsid w:val="002B4154"/>
    <w:rsid w:val="002B58D2"/>
    <w:rsid w:val="00316B92"/>
    <w:rsid w:val="0035483C"/>
    <w:rsid w:val="0036159F"/>
    <w:rsid w:val="003D1394"/>
    <w:rsid w:val="003D2667"/>
    <w:rsid w:val="003E602E"/>
    <w:rsid w:val="003E7474"/>
    <w:rsid w:val="003F08D9"/>
    <w:rsid w:val="00440C41"/>
    <w:rsid w:val="00477B81"/>
    <w:rsid w:val="004828EF"/>
    <w:rsid w:val="00484FE0"/>
    <w:rsid w:val="00494909"/>
    <w:rsid w:val="004F5B16"/>
    <w:rsid w:val="005120B2"/>
    <w:rsid w:val="00575DF0"/>
    <w:rsid w:val="00587A82"/>
    <w:rsid w:val="00597FCD"/>
    <w:rsid w:val="005A64CC"/>
    <w:rsid w:val="005B4563"/>
    <w:rsid w:val="005F28AA"/>
    <w:rsid w:val="00635F8D"/>
    <w:rsid w:val="006C7030"/>
    <w:rsid w:val="006D44CB"/>
    <w:rsid w:val="006E0EC1"/>
    <w:rsid w:val="007171C9"/>
    <w:rsid w:val="007601C2"/>
    <w:rsid w:val="00764A4A"/>
    <w:rsid w:val="00770E79"/>
    <w:rsid w:val="00777771"/>
    <w:rsid w:val="0078324F"/>
    <w:rsid w:val="00790F6C"/>
    <w:rsid w:val="00794886"/>
    <w:rsid w:val="00795EA4"/>
    <w:rsid w:val="007C57DD"/>
    <w:rsid w:val="007E0EDF"/>
    <w:rsid w:val="007E28B0"/>
    <w:rsid w:val="0081010B"/>
    <w:rsid w:val="008105E7"/>
    <w:rsid w:val="00815EB0"/>
    <w:rsid w:val="00866035"/>
    <w:rsid w:val="00871EF4"/>
    <w:rsid w:val="0088345B"/>
    <w:rsid w:val="008A0392"/>
    <w:rsid w:val="008D4B49"/>
    <w:rsid w:val="009141C7"/>
    <w:rsid w:val="00984652"/>
    <w:rsid w:val="009946F5"/>
    <w:rsid w:val="009A38E9"/>
    <w:rsid w:val="00A32FE3"/>
    <w:rsid w:val="00AB5F9F"/>
    <w:rsid w:val="00AE0B7C"/>
    <w:rsid w:val="00AE0EFF"/>
    <w:rsid w:val="00B151E1"/>
    <w:rsid w:val="00B421CB"/>
    <w:rsid w:val="00B53CBD"/>
    <w:rsid w:val="00B902A7"/>
    <w:rsid w:val="00B96600"/>
    <w:rsid w:val="00BC2CA7"/>
    <w:rsid w:val="00BC7B4A"/>
    <w:rsid w:val="00BD6AA0"/>
    <w:rsid w:val="00BF22A4"/>
    <w:rsid w:val="00C23BA4"/>
    <w:rsid w:val="00C5047B"/>
    <w:rsid w:val="00C73C45"/>
    <w:rsid w:val="00C853F9"/>
    <w:rsid w:val="00CD204D"/>
    <w:rsid w:val="00CD6967"/>
    <w:rsid w:val="00D25579"/>
    <w:rsid w:val="00D6707B"/>
    <w:rsid w:val="00D71772"/>
    <w:rsid w:val="00D90978"/>
    <w:rsid w:val="00DB5CB9"/>
    <w:rsid w:val="00DC3E0E"/>
    <w:rsid w:val="00DE683F"/>
    <w:rsid w:val="00DE687A"/>
    <w:rsid w:val="00E0619C"/>
    <w:rsid w:val="00E25C86"/>
    <w:rsid w:val="00E84DDF"/>
    <w:rsid w:val="00E850A1"/>
    <w:rsid w:val="00EA0D40"/>
    <w:rsid w:val="00EB490A"/>
    <w:rsid w:val="00F34563"/>
    <w:rsid w:val="00F50FFF"/>
    <w:rsid w:val="00F607EA"/>
    <w:rsid w:val="00F821D2"/>
    <w:rsid w:val="00F8301D"/>
    <w:rsid w:val="00F87B25"/>
    <w:rsid w:val="00FA52FD"/>
    <w:rsid w:val="00FE50DD"/>
    <w:rsid w:val="00FF27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0A206"/>
  <w15:docId w15:val="{DBBFA081-9667-43E4-9717-19C71B2B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962">
      <w:bodyDiv w:val="1"/>
      <w:marLeft w:val="0"/>
      <w:marRight w:val="0"/>
      <w:marTop w:val="0"/>
      <w:marBottom w:val="0"/>
      <w:divBdr>
        <w:top w:val="none" w:sz="0" w:space="0" w:color="auto"/>
        <w:left w:val="none" w:sz="0" w:space="0" w:color="auto"/>
        <w:bottom w:val="none" w:sz="0" w:space="0" w:color="auto"/>
        <w:right w:val="none" w:sz="0" w:space="0" w:color="auto"/>
      </w:divBdr>
      <w:divsChild>
        <w:div w:id="1019162832">
          <w:marLeft w:val="0"/>
          <w:marRight w:val="0"/>
          <w:marTop w:val="0"/>
          <w:marBottom w:val="0"/>
          <w:divBdr>
            <w:top w:val="none" w:sz="0" w:space="0" w:color="auto"/>
            <w:left w:val="none" w:sz="0" w:space="0" w:color="auto"/>
            <w:bottom w:val="none" w:sz="0" w:space="0" w:color="auto"/>
            <w:right w:val="none" w:sz="0" w:space="0" w:color="auto"/>
          </w:divBdr>
        </w:div>
        <w:div w:id="1076167117">
          <w:marLeft w:val="0"/>
          <w:marRight w:val="0"/>
          <w:marTop w:val="0"/>
          <w:marBottom w:val="0"/>
          <w:divBdr>
            <w:top w:val="none" w:sz="0" w:space="0" w:color="auto"/>
            <w:left w:val="none" w:sz="0" w:space="0" w:color="auto"/>
            <w:bottom w:val="none" w:sz="0" w:space="0" w:color="auto"/>
            <w:right w:val="none" w:sz="0" w:space="0" w:color="auto"/>
          </w:divBdr>
        </w:div>
        <w:div w:id="176777569">
          <w:marLeft w:val="0"/>
          <w:marRight w:val="0"/>
          <w:marTop w:val="0"/>
          <w:marBottom w:val="0"/>
          <w:divBdr>
            <w:top w:val="none" w:sz="0" w:space="0" w:color="auto"/>
            <w:left w:val="none" w:sz="0" w:space="0" w:color="auto"/>
            <w:bottom w:val="none" w:sz="0" w:space="0" w:color="auto"/>
            <w:right w:val="none" w:sz="0" w:space="0" w:color="auto"/>
          </w:divBdr>
        </w:div>
        <w:div w:id="1156645725">
          <w:marLeft w:val="0"/>
          <w:marRight w:val="0"/>
          <w:marTop w:val="0"/>
          <w:marBottom w:val="0"/>
          <w:divBdr>
            <w:top w:val="none" w:sz="0" w:space="0" w:color="auto"/>
            <w:left w:val="none" w:sz="0" w:space="0" w:color="auto"/>
            <w:bottom w:val="none" w:sz="0" w:space="0" w:color="auto"/>
            <w:right w:val="none" w:sz="0" w:space="0" w:color="auto"/>
          </w:divBdr>
        </w:div>
      </w:divsChild>
    </w:div>
    <w:div w:id="17514392">
      <w:bodyDiv w:val="1"/>
      <w:marLeft w:val="0"/>
      <w:marRight w:val="0"/>
      <w:marTop w:val="0"/>
      <w:marBottom w:val="0"/>
      <w:divBdr>
        <w:top w:val="none" w:sz="0" w:space="0" w:color="auto"/>
        <w:left w:val="none" w:sz="0" w:space="0" w:color="auto"/>
        <w:bottom w:val="none" w:sz="0" w:space="0" w:color="auto"/>
        <w:right w:val="none" w:sz="0" w:space="0" w:color="auto"/>
      </w:divBdr>
    </w:div>
    <w:div w:id="57750062">
      <w:bodyDiv w:val="1"/>
      <w:marLeft w:val="0"/>
      <w:marRight w:val="0"/>
      <w:marTop w:val="0"/>
      <w:marBottom w:val="0"/>
      <w:divBdr>
        <w:top w:val="none" w:sz="0" w:space="0" w:color="auto"/>
        <w:left w:val="none" w:sz="0" w:space="0" w:color="auto"/>
        <w:bottom w:val="none" w:sz="0" w:space="0" w:color="auto"/>
        <w:right w:val="none" w:sz="0" w:space="0" w:color="auto"/>
      </w:divBdr>
      <w:divsChild>
        <w:div w:id="534853850">
          <w:marLeft w:val="0"/>
          <w:marRight w:val="0"/>
          <w:marTop w:val="0"/>
          <w:marBottom w:val="0"/>
          <w:divBdr>
            <w:top w:val="none" w:sz="0" w:space="0" w:color="auto"/>
            <w:left w:val="none" w:sz="0" w:space="0" w:color="auto"/>
            <w:bottom w:val="none" w:sz="0" w:space="0" w:color="auto"/>
            <w:right w:val="none" w:sz="0" w:space="0" w:color="auto"/>
          </w:divBdr>
        </w:div>
        <w:div w:id="750201836">
          <w:marLeft w:val="0"/>
          <w:marRight w:val="0"/>
          <w:marTop w:val="0"/>
          <w:marBottom w:val="0"/>
          <w:divBdr>
            <w:top w:val="none" w:sz="0" w:space="0" w:color="auto"/>
            <w:left w:val="none" w:sz="0" w:space="0" w:color="auto"/>
            <w:bottom w:val="none" w:sz="0" w:space="0" w:color="auto"/>
            <w:right w:val="none" w:sz="0" w:space="0" w:color="auto"/>
          </w:divBdr>
        </w:div>
        <w:div w:id="50925646">
          <w:marLeft w:val="0"/>
          <w:marRight w:val="0"/>
          <w:marTop w:val="0"/>
          <w:marBottom w:val="0"/>
          <w:divBdr>
            <w:top w:val="none" w:sz="0" w:space="0" w:color="auto"/>
            <w:left w:val="none" w:sz="0" w:space="0" w:color="auto"/>
            <w:bottom w:val="none" w:sz="0" w:space="0" w:color="auto"/>
            <w:right w:val="none" w:sz="0" w:space="0" w:color="auto"/>
          </w:divBdr>
        </w:div>
      </w:divsChild>
    </w:div>
    <w:div w:id="489758943">
      <w:bodyDiv w:val="1"/>
      <w:marLeft w:val="0"/>
      <w:marRight w:val="0"/>
      <w:marTop w:val="0"/>
      <w:marBottom w:val="0"/>
      <w:divBdr>
        <w:top w:val="none" w:sz="0" w:space="0" w:color="auto"/>
        <w:left w:val="none" w:sz="0" w:space="0" w:color="auto"/>
        <w:bottom w:val="none" w:sz="0" w:space="0" w:color="auto"/>
        <w:right w:val="none" w:sz="0" w:space="0" w:color="auto"/>
      </w:divBdr>
    </w:div>
    <w:div w:id="659776111">
      <w:bodyDiv w:val="1"/>
      <w:marLeft w:val="0"/>
      <w:marRight w:val="0"/>
      <w:marTop w:val="0"/>
      <w:marBottom w:val="0"/>
      <w:divBdr>
        <w:top w:val="none" w:sz="0" w:space="0" w:color="auto"/>
        <w:left w:val="none" w:sz="0" w:space="0" w:color="auto"/>
        <w:bottom w:val="none" w:sz="0" w:space="0" w:color="auto"/>
        <w:right w:val="none" w:sz="0" w:space="0" w:color="auto"/>
      </w:divBdr>
    </w:div>
    <w:div w:id="680202473">
      <w:bodyDiv w:val="1"/>
      <w:marLeft w:val="0"/>
      <w:marRight w:val="0"/>
      <w:marTop w:val="0"/>
      <w:marBottom w:val="0"/>
      <w:divBdr>
        <w:top w:val="none" w:sz="0" w:space="0" w:color="auto"/>
        <w:left w:val="none" w:sz="0" w:space="0" w:color="auto"/>
        <w:bottom w:val="none" w:sz="0" w:space="0" w:color="auto"/>
        <w:right w:val="none" w:sz="0" w:space="0" w:color="auto"/>
      </w:divBdr>
    </w:div>
    <w:div w:id="986203259">
      <w:bodyDiv w:val="1"/>
      <w:marLeft w:val="0"/>
      <w:marRight w:val="0"/>
      <w:marTop w:val="0"/>
      <w:marBottom w:val="0"/>
      <w:divBdr>
        <w:top w:val="none" w:sz="0" w:space="0" w:color="auto"/>
        <w:left w:val="none" w:sz="0" w:space="0" w:color="auto"/>
        <w:bottom w:val="none" w:sz="0" w:space="0" w:color="auto"/>
        <w:right w:val="none" w:sz="0" w:space="0" w:color="auto"/>
      </w:divBdr>
      <w:divsChild>
        <w:div w:id="242952443">
          <w:marLeft w:val="720"/>
          <w:marRight w:val="0"/>
          <w:marTop w:val="115"/>
          <w:marBottom w:val="0"/>
          <w:divBdr>
            <w:top w:val="none" w:sz="0" w:space="0" w:color="auto"/>
            <w:left w:val="none" w:sz="0" w:space="0" w:color="auto"/>
            <w:bottom w:val="none" w:sz="0" w:space="0" w:color="auto"/>
            <w:right w:val="none" w:sz="0" w:space="0" w:color="auto"/>
          </w:divBdr>
        </w:div>
      </w:divsChild>
    </w:div>
    <w:div w:id="1001083414">
      <w:bodyDiv w:val="1"/>
      <w:marLeft w:val="0"/>
      <w:marRight w:val="0"/>
      <w:marTop w:val="0"/>
      <w:marBottom w:val="0"/>
      <w:divBdr>
        <w:top w:val="none" w:sz="0" w:space="0" w:color="auto"/>
        <w:left w:val="none" w:sz="0" w:space="0" w:color="auto"/>
        <w:bottom w:val="none" w:sz="0" w:space="0" w:color="auto"/>
        <w:right w:val="none" w:sz="0" w:space="0" w:color="auto"/>
      </w:divBdr>
    </w:div>
    <w:div w:id="1027828228">
      <w:bodyDiv w:val="1"/>
      <w:marLeft w:val="0"/>
      <w:marRight w:val="0"/>
      <w:marTop w:val="0"/>
      <w:marBottom w:val="0"/>
      <w:divBdr>
        <w:top w:val="none" w:sz="0" w:space="0" w:color="auto"/>
        <w:left w:val="none" w:sz="0" w:space="0" w:color="auto"/>
        <w:bottom w:val="none" w:sz="0" w:space="0" w:color="auto"/>
        <w:right w:val="none" w:sz="0" w:space="0" w:color="auto"/>
      </w:divBdr>
    </w:div>
    <w:div w:id="1173881684">
      <w:bodyDiv w:val="1"/>
      <w:marLeft w:val="0"/>
      <w:marRight w:val="0"/>
      <w:marTop w:val="0"/>
      <w:marBottom w:val="0"/>
      <w:divBdr>
        <w:top w:val="none" w:sz="0" w:space="0" w:color="auto"/>
        <w:left w:val="none" w:sz="0" w:space="0" w:color="auto"/>
        <w:bottom w:val="none" w:sz="0" w:space="0" w:color="auto"/>
        <w:right w:val="none" w:sz="0" w:space="0" w:color="auto"/>
      </w:divBdr>
      <w:divsChild>
        <w:div w:id="800147237">
          <w:marLeft w:val="547"/>
          <w:marRight w:val="0"/>
          <w:marTop w:val="0"/>
          <w:marBottom w:val="240"/>
          <w:divBdr>
            <w:top w:val="none" w:sz="0" w:space="0" w:color="auto"/>
            <w:left w:val="none" w:sz="0" w:space="0" w:color="auto"/>
            <w:bottom w:val="none" w:sz="0" w:space="0" w:color="auto"/>
            <w:right w:val="none" w:sz="0" w:space="0" w:color="auto"/>
          </w:divBdr>
        </w:div>
        <w:div w:id="1447889093">
          <w:marLeft w:val="547"/>
          <w:marRight w:val="0"/>
          <w:marTop w:val="0"/>
          <w:marBottom w:val="240"/>
          <w:divBdr>
            <w:top w:val="none" w:sz="0" w:space="0" w:color="auto"/>
            <w:left w:val="none" w:sz="0" w:space="0" w:color="auto"/>
            <w:bottom w:val="none" w:sz="0" w:space="0" w:color="auto"/>
            <w:right w:val="none" w:sz="0" w:space="0" w:color="auto"/>
          </w:divBdr>
        </w:div>
        <w:div w:id="521631317">
          <w:marLeft w:val="547"/>
          <w:marRight w:val="0"/>
          <w:marTop w:val="0"/>
          <w:marBottom w:val="240"/>
          <w:divBdr>
            <w:top w:val="none" w:sz="0" w:space="0" w:color="auto"/>
            <w:left w:val="none" w:sz="0" w:space="0" w:color="auto"/>
            <w:bottom w:val="none" w:sz="0" w:space="0" w:color="auto"/>
            <w:right w:val="none" w:sz="0" w:space="0" w:color="auto"/>
          </w:divBdr>
        </w:div>
        <w:div w:id="769935457">
          <w:marLeft w:val="547"/>
          <w:marRight w:val="0"/>
          <w:marTop w:val="0"/>
          <w:marBottom w:val="240"/>
          <w:divBdr>
            <w:top w:val="none" w:sz="0" w:space="0" w:color="auto"/>
            <w:left w:val="none" w:sz="0" w:space="0" w:color="auto"/>
            <w:bottom w:val="none" w:sz="0" w:space="0" w:color="auto"/>
            <w:right w:val="none" w:sz="0" w:space="0" w:color="auto"/>
          </w:divBdr>
        </w:div>
        <w:div w:id="723260889">
          <w:marLeft w:val="547"/>
          <w:marRight w:val="0"/>
          <w:marTop w:val="0"/>
          <w:marBottom w:val="240"/>
          <w:divBdr>
            <w:top w:val="none" w:sz="0" w:space="0" w:color="auto"/>
            <w:left w:val="none" w:sz="0" w:space="0" w:color="auto"/>
            <w:bottom w:val="none" w:sz="0" w:space="0" w:color="auto"/>
            <w:right w:val="none" w:sz="0" w:space="0" w:color="auto"/>
          </w:divBdr>
        </w:div>
      </w:divsChild>
    </w:div>
    <w:div w:id="1307667866">
      <w:bodyDiv w:val="1"/>
      <w:marLeft w:val="0"/>
      <w:marRight w:val="0"/>
      <w:marTop w:val="0"/>
      <w:marBottom w:val="0"/>
      <w:divBdr>
        <w:top w:val="none" w:sz="0" w:space="0" w:color="auto"/>
        <w:left w:val="none" w:sz="0" w:space="0" w:color="auto"/>
        <w:bottom w:val="none" w:sz="0" w:space="0" w:color="auto"/>
        <w:right w:val="none" w:sz="0" w:space="0" w:color="auto"/>
      </w:divBdr>
    </w:div>
    <w:div w:id="1378820421">
      <w:bodyDiv w:val="1"/>
      <w:marLeft w:val="0"/>
      <w:marRight w:val="0"/>
      <w:marTop w:val="0"/>
      <w:marBottom w:val="0"/>
      <w:divBdr>
        <w:top w:val="none" w:sz="0" w:space="0" w:color="auto"/>
        <w:left w:val="none" w:sz="0" w:space="0" w:color="auto"/>
        <w:bottom w:val="none" w:sz="0" w:space="0" w:color="auto"/>
        <w:right w:val="none" w:sz="0" w:space="0" w:color="auto"/>
      </w:divBdr>
    </w:div>
    <w:div w:id="1437367448">
      <w:bodyDiv w:val="1"/>
      <w:marLeft w:val="0"/>
      <w:marRight w:val="0"/>
      <w:marTop w:val="0"/>
      <w:marBottom w:val="0"/>
      <w:divBdr>
        <w:top w:val="none" w:sz="0" w:space="0" w:color="auto"/>
        <w:left w:val="none" w:sz="0" w:space="0" w:color="auto"/>
        <w:bottom w:val="none" w:sz="0" w:space="0" w:color="auto"/>
        <w:right w:val="none" w:sz="0" w:space="0" w:color="auto"/>
      </w:divBdr>
      <w:divsChild>
        <w:div w:id="2047292265">
          <w:marLeft w:val="0"/>
          <w:marRight w:val="0"/>
          <w:marTop w:val="0"/>
          <w:marBottom w:val="0"/>
          <w:divBdr>
            <w:top w:val="none" w:sz="0" w:space="0" w:color="auto"/>
            <w:left w:val="none" w:sz="0" w:space="0" w:color="auto"/>
            <w:bottom w:val="none" w:sz="0" w:space="0" w:color="auto"/>
            <w:right w:val="none" w:sz="0" w:space="0" w:color="auto"/>
          </w:divBdr>
        </w:div>
        <w:div w:id="1752845003">
          <w:marLeft w:val="0"/>
          <w:marRight w:val="0"/>
          <w:marTop w:val="0"/>
          <w:marBottom w:val="0"/>
          <w:divBdr>
            <w:top w:val="none" w:sz="0" w:space="0" w:color="auto"/>
            <w:left w:val="none" w:sz="0" w:space="0" w:color="auto"/>
            <w:bottom w:val="none" w:sz="0" w:space="0" w:color="auto"/>
            <w:right w:val="none" w:sz="0" w:space="0" w:color="auto"/>
          </w:divBdr>
        </w:div>
        <w:div w:id="2002349236">
          <w:marLeft w:val="0"/>
          <w:marRight w:val="0"/>
          <w:marTop w:val="0"/>
          <w:marBottom w:val="0"/>
          <w:divBdr>
            <w:top w:val="none" w:sz="0" w:space="0" w:color="auto"/>
            <w:left w:val="none" w:sz="0" w:space="0" w:color="auto"/>
            <w:bottom w:val="none" w:sz="0" w:space="0" w:color="auto"/>
            <w:right w:val="none" w:sz="0" w:space="0" w:color="auto"/>
          </w:divBdr>
        </w:div>
      </w:divsChild>
    </w:div>
    <w:div w:id="1494027144">
      <w:bodyDiv w:val="1"/>
      <w:marLeft w:val="0"/>
      <w:marRight w:val="0"/>
      <w:marTop w:val="0"/>
      <w:marBottom w:val="0"/>
      <w:divBdr>
        <w:top w:val="none" w:sz="0" w:space="0" w:color="auto"/>
        <w:left w:val="none" w:sz="0" w:space="0" w:color="auto"/>
        <w:bottom w:val="none" w:sz="0" w:space="0" w:color="auto"/>
        <w:right w:val="none" w:sz="0" w:space="0" w:color="auto"/>
      </w:divBdr>
    </w:div>
    <w:div w:id="1542088147">
      <w:bodyDiv w:val="1"/>
      <w:marLeft w:val="0"/>
      <w:marRight w:val="0"/>
      <w:marTop w:val="0"/>
      <w:marBottom w:val="0"/>
      <w:divBdr>
        <w:top w:val="none" w:sz="0" w:space="0" w:color="auto"/>
        <w:left w:val="none" w:sz="0" w:space="0" w:color="auto"/>
        <w:bottom w:val="none" w:sz="0" w:space="0" w:color="auto"/>
        <w:right w:val="none" w:sz="0" w:space="0" w:color="auto"/>
      </w:divBdr>
    </w:div>
    <w:div w:id="1724324940">
      <w:bodyDiv w:val="1"/>
      <w:marLeft w:val="0"/>
      <w:marRight w:val="0"/>
      <w:marTop w:val="0"/>
      <w:marBottom w:val="0"/>
      <w:divBdr>
        <w:top w:val="none" w:sz="0" w:space="0" w:color="auto"/>
        <w:left w:val="none" w:sz="0" w:space="0" w:color="auto"/>
        <w:bottom w:val="none" w:sz="0" w:space="0" w:color="auto"/>
        <w:right w:val="none" w:sz="0" w:space="0" w:color="auto"/>
      </w:divBdr>
    </w:div>
    <w:div w:id="1739396016">
      <w:bodyDiv w:val="1"/>
      <w:marLeft w:val="0"/>
      <w:marRight w:val="0"/>
      <w:marTop w:val="0"/>
      <w:marBottom w:val="0"/>
      <w:divBdr>
        <w:top w:val="none" w:sz="0" w:space="0" w:color="auto"/>
        <w:left w:val="none" w:sz="0" w:space="0" w:color="auto"/>
        <w:bottom w:val="none" w:sz="0" w:space="0" w:color="auto"/>
        <w:right w:val="none" w:sz="0" w:space="0" w:color="auto"/>
      </w:divBdr>
    </w:div>
    <w:div w:id="1782720565">
      <w:bodyDiv w:val="1"/>
      <w:marLeft w:val="0"/>
      <w:marRight w:val="0"/>
      <w:marTop w:val="0"/>
      <w:marBottom w:val="0"/>
      <w:divBdr>
        <w:top w:val="none" w:sz="0" w:space="0" w:color="auto"/>
        <w:left w:val="none" w:sz="0" w:space="0" w:color="auto"/>
        <w:bottom w:val="none" w:sz="0" w:space="0" w:color="auto"/>
        <w:right w:val="none" w:sz="0" w:space="0" w:color="auto"/>
      </w:divBdr>
    </w:div>
    <w:div w:id="1806660131">
      <w:bodyDiv w:val="1"/>
      <w:marLeft w:val="0"/>
      <w:marRight w:val="0"/>
      <w:marTop w:val="0"/>
      <w:marBottom w:val="0"/>
      <w:divBdr>
        <w:top w:val="none" w:sz="0" w:space="0" w:color="auto"/>
        <w:left w:val="none" w:sz="0" w:space="0" w:color="auto"/>
        <w:bottom w:val="none" w:sz="0" w:space="0" w:color="auto"/>
        <w:right w:val="none" w:sz="0" w:space="0" w:color="auto"/>
      </w:divBdr>
      <w:divsChild>
        <w:div w:id="440955293">
          <w:marLeft w:val="720"/>
          <w:marRight w:val="0"/>
          <w:marTop w:val="115"/>
          <w:marBottom w:val="0"/>
          <w:divBdr>
            <w:top w:val="none" w:sz="0" w:space="0" w:color="auto"/>
            <w:left w:val="none" w:sz="0" w:space="0" w:color="auto"/>
            <w:bottom w:val="none" w:sz="0" w:space="0" w:color="auto"/>
            <w:right w:val="none" w:sz="0" w:space="0" w:color="auto"/>
          </w:divBdr>
        </w:div>
        <w:div w:id="1187211766">
          <w:marLeft w:val="1267"/>
          <w:marRight w:val="0"/>
          <w:marTop w:val="115"/>
          <w:marBottom w:val="0"/>
          <w:divBdr>
            <w:top w:val="none" w:sz="0" w:space="0" w:color="auto"/>
            <w:left w:val="none" w:sz="0" w:space="0" w:color="auto"/>
            <w:bottom w:val="none" w:sz="0" w:space="0" w:color="auto"/>
            <w:right w:val="none" w:sz="0" w:space="0" w:color="auto"/>
          </w:divBdr>
        </w:div>
        <w:div w:id="1134719368">
          <w:marLeft w:val="1267"/>
          <w:marRight w:val="0"/>
          <w:marTop w:val="115"/>
          <w:marBottom w:val="0"/>
          <w:divBdr>
            <w:top w:val="none" w:sz="0" w:space="0" w:color="auto"/>
            <w:left w:val="none" w:sz="0" w:space="0" w:color="auto"/>
            <w:bottom w:val="none" w:sz="0" w:space="0" w:color="auto"/>
            <w:right w:val="none" w:sz="0" w:space="0" w:color="auto"/>
          </w:divBdr>
        </w:div>
        <w:div w:id="965357305">
          <w:marLeft w:val="1267"/>
          <w:marRight w:val="0"/>
          <w:marTop w:val="115"/>
          <w:marBottom w:val="0"/>
          <w:divBdr>
            <w:top w:val="none" w:sz="0" w:space="0" w:color="auto"/>
            <w:left w:val="none" w:sz="0" w:space="0" w:color="auto"/>
            <w:bottom w:val="none" w:sz="0" w:space="0" w:color="auto"/>
            <w:right w:val="none" w:sz="0" w:space="0" w:color="auto"/>
          </w:divBdr>
        </w:div>
        <w:div w:id="78139728">
          <w:marLeft w:val="1267"/>
          <w:marRight w:val="0"/>
          <w:marTop w:val="115"/>
          <w:marBottom w:val="0"/>
          <w:divBdr>
            <w:top w:val="none" w:sz="0" w:space="0" w:color="auto"/>
            <w:left w:val="none" w:sz="0" w:space="0" w:color="auto"/>
            <w:bottom w:val="none" w:sz="0" w:space="0" w:color="auto"/>
            <w:right w:val="none" w:sz="0" w:space="0" w:color="auto"/>
          </w:divBdr>
        </w:div>
        <w:div w:id="1552690082">
          <w:marLeft w:val="1267"/>
          <w:marRight w:val="0"/>
          <w:marTop w:val="115"/>
          <w:marBottom w:val="0"/>
          <w:divBdr>
            <w:top w:val="none" w:sz="0" w:space="0" w:color="auto"/>
            <w:left w:val="none" w:sz="0" w:space="0" w:color="auto"/>
            <w:bottom w:val="none" w:sz="0" w:space="0" w:color="auto"/>
            <w:right w:val="none" w:sz="0" w:space="0" w:color="auto"/>
          </w:divBdr>
        </w:div>
        <w:div w:id="174459514">
          <w:marLeft w:val="1267"/>
          <w:marRight w:val="0"/>
          <w:marTop w:val="115"/>
          <w:marBottom w:val="0"/>
          <w:divBdr>
            <w:top w:val="none" w:sz="0" w:space="0" w:color="auto"/>
            <w:left w:val="none" w:sz="0" w:space="0" w:color="auto"/>
            <w:bottom w:val="none" w:sz="0" w:space="0" w:color="auto"/>
            <w:right w:val="none" w:sz="0" w:space="0" w:color="auto"/>
          </w:divBdr>
        </w:div>
      </w:divsChild>
    </w:div>
    <w:div w:id="1827822375">
      <w:bodyDiv w:val="1"/>
      <w:marLeft w:val="0"/>
      <w:marRight w:val="0"/>
      <w:marTop w:val="0"/>
      <w:marBottom w:val="0"/>
      <w:divBdr>
        <w:top w:val="none" w:sz="0" w:space="0" w:color="auto"/>
        <w:left w:val="none" w:sz="0" w:space="0" w:color="auto"/>
        <w:bottom w:val="none" w:sz="0" w:space="0" w:color="auto"/>
        <w:right w:val="none" w:sz="0" w:space="0" w:color="auto"/>
      </w:divBdr>
      <w:divsChild>
        <w:div w:id="2115978166">
          <w:marLeft w:val="0"/>
          <w:marRight w:val="0"/>
          <w:marTop w:val="0"/>
          <w:marBottom w:val="0"/>
          <w:divBdr>
            <w:top w:val="none" w:sz="0" w:space="0" w:color="auto"/>
            <w:left w:val="none" w:sz="0" w:space="0" w:color="auto"/>
            <w:bottom w:val="none" w:sz="0" w:space="0" w:color="auto"/>
            <w:right w:val="none" w:sz="0" w:space="0" w:color="auto"/>
          </w:divBdr>
        </w:div>
        <w:div w:id="1066144826">
          <w:marLeft w:val="0"/>
          <w:marRight w:val="0"/>
          <w:marTop w:val="0"/>
          <w:marBottom w:val="0"/>
          <w:divBdr>
            <w:top w:val="none" w:sz="0" w:space="0" w:color="auto"/>
            <w:left w:val="none" w:sz="0" w:space="0" w:color="auto"/>
            <w:bottom w:val="none" w:sz="0" w:space="0" w:color="auto"/>
            <w:right w:val="none" w:sz="0" w:space="0" w:color="auto"/>
          </w:divBdr>
        </w:div>
        <w:div w:id="2082410376">
          <w:marLeft w:val="0"/>
          <w:marRight w:val="0"/>
          <w:marTop w:val="0"/>
          <w:marBottom w:val="0"/>
          <w:divBdr>
            <w:top w:val="none" w:sz="0" w:space="0" w:color="auto"/>
            <w:left w:val="none" w:sz="0" w:space="0" w:color="auto"/>
            <w:bottom w:val="none" w:sz="0" w:space="0" w:color="auto"/>
            <w:right w:val="none" w:sz="0" w:space="0" w:color="auto"/>
          </w:divBdr>
        </w:div>
      </w:divsChild>
    </w:div>
    <w:div w:id="1945770932">
      <w:bodyDiv w:val="1"/>
      <w:marLeft w:val="0"/>
      <w:marRight w:val="0"/>
      <w:marTop w:val="0"/>
      <w:marBottom w:val="0"/>
      <w:divBdr>
        <w:top w:val="none" w:sz="0" w:space="0" w:color="auto"/>
        <w:left w:val="none" w:sz="0" w:space="0" w:color="auto"/>
        <w:bottom w:val="none" w:sz="0" w:space="0" w:color="auto"/>
        <w:right w:val="none" w:sz="0" w:space="0" w:color="auto"/>
      </w:divBdr>
      <w:divsChild>
        <w:div w:id="606161557">
          <w:marLeft w:val="0"/>
          <w:marRight w:val="0"/>
          <w:marTop w:val="0"/>
          <w:marBottom w:val="0"/>
          <w:divBdr>
            <w:top w:val="none" w:sz="0" w:space="0" w:color="auto"/>
            <w:left w:val="none" w:sz="0" w:space="0" w:color="auto"/>
            <w:bottom w:val="none" w:sz="0" w:space="0" w:color="auto"/>
            <w:right w:val="none" w:sz="0" w:space="0" w:color="auto"/>
          </w:divBdr>
        </w:div>
        <w:div w:id="1144157828">
          <w:marLeft w:val="0"/>
          <w:marRight w:val="0"/>
          <w:marTop w:val="0"/>
          <w:marBottom w:val="0"/>
          <w:divBdr>
            <w:top w:val="none" w:sz="0" w:space="0" w:color="auto"/>
            <w:left w:val="none" w:sz="0" w:space="0" w:color="auto"/>
            <w:bottom w:val="none" w:sz="0" w:space="0" w:color="auto"/>
            <w:right w:val="none" w:sz="0" w:space="0" w:color="auto"/>
          </w:divBdr>
        </w:div>
        <w:div w:id="1066806387">
          <w:marLeft w:val="0"/>
          <w:marRight w:val="0"/>
          <w:marTop w:val="0"/>
          <w:marBottom w:val="0"/>
          <w:divBdr>
            <w:top w:val="none" w:sz="0" w:space="0" w:color="auto"/>
            <w:left w:val="none" w:sz="0" w:space="0" w:color="auto"/>
            <w:bottom w:val="none" w:sz="0" w:space="0" w:color="auto"/>
            <w:right w:val="none" w:sz="0" w:space="0" w:color="auto"/>
          </w:divBdr>
        </w:div>
        <w:div w:id="1109155283">
          <w:marLeft w:val="0"/>
          <w:marRight w:val="0"/>
          <w:marTop w:val="0"/>
          <w:marBottom w:val="0"/>
          <w:divBdr>
            <w:top w:val="none" w:sz="0" w:space="0" w:color="auto"/>
            <w:left w:val="none" w:sz="0" w:space="0" w:color="auto"/>
            <w:bottom w:val="none" w:sz="0" w:space="0" w:color="auto"/>
            <w:right w:val="none" w:sz="0" w:space="0" w:color="auto"/>
          </w:divBdr>
        </w:div>
        <w:div w:id="515731506">
          <w:marLeft w:val="0"/>
          <w:marRight w:val="0"/>
          <w:marTop w:val="0"/>
          <w:marBottom w:val="0"/>
          <w:divBdr>
            <w:top w:val="none" w:sz="0" w:space="0" w:color="auto"/>
            <w:left w:val="none" w:sz="0" w:space="0" w:color="auto"/>
            <w:bottom w:val="none" w:sz="0" w:space="0" w:color="auto"/>
            <w:right w:val="none" w:sz="0" w:space="0" w:color="auto"/>
          </w:divBdr>
        </w:div>
        <w:div w:id="1542285851">
          <w:marLeft w:val="0"/>
          <w:marRight w:val="0"/>
          <w:marTop w:val="0"/>
          <w:marBottom w:val="0"/>
          <w:divBdr>
            <w:top w:val="none" w:sz="0" w:space="0" w:color="auto"/>
            <w:left w:val="none" w:sz="0" w:space="0" w:color="auto"/>
            <w:bottom w:val="none" w:sz="0" w:space="0" w:color="auto"/>
            <w:right w:val="none" w:sz="0" w:space="0" w:color="auto"/>
          </w:divBdr>
        </w:div>
        <w:div w:id="1182747099">
          <w:marLeft w:val="0"/>
          <w:marRight w:val="0"/>
          <w:marTop w:val="0"/>
          <w:marBottom w:val="0"/>
          <w:divBdr>
            <w:top w:val="none" w:sz="0" w:space="0" w:color="auto"/>
            <w:left w:val="none" w:sz="0" w:space="0" w:color="auto"/>
            <w:bottom w:val="none" w:sz="0" w:space="0" w:color="auto"/>
            <w:right w:val="none" w:sz="0" w:space="0" w:color="auto"/>
          </w:divBdr>
        </w:div>
      </w:divsChild>
    </w:div>
    <w:div w:id="2110078643">
      <w:bodyDiv w:val="1"/>
      <w:marLeft w:val="0"/>
      <w:marRight w:val="0"/>
      <w:marTop w:val="0"/>
      <w:marBottom w:val="0"/>
      <w:divBdr>
        <w:top w:val="none" w:sz="0" w:space="0" w:color="auto"/>
        <w:left w:val="none" w:sz="0" w:space="0" w:color="auto"/>
        <w:bottom w:val="none" w:sz="0" w:space="0" w:color="auto"/>
        <w:right w:val="none" w:sz="0" w:space="0" w:color="auto"/>
      </w:divBdr>
      <w:divsChild>
        <w:div w:id="1302147708">
          <w:marLeft w:val="0"/>
          <w:marRight w:val="0"/>
          <w:marTop w:val="0"/>
          <w:marBottom w:val="0"/>
          <w:divBdr>
            <w:top w:val="none" w:sz="0" w:space="0" w:color="auto"/>
            <w:left w:val="none" w:sz="0" w:space="0" w:color="auto"/>
            <w:bottom w:val="none" w:sz="0" w:space="0" w:color="auto"/>
            <w:right w:val="none" w:sz="0" w:space="0" w:color="auto"/>
          </w:divBdr>
        </w:div>
        <w:div w:id="1444156669">
          <w:marLeft w:val="0"/>
          <w:marRight w:val="0"/>
          <w:marTop w:val="0"/>
          <w:marBottom w:val="0"/>
          <w:divBdr>
            <w:top w:val="none" w:sz="0" w:space="0" w:color="auto"/>
            <w:left w:val="none" w:sz="0" w:space="0" w:color="auto"/>
            <w:bottom w:val="none" w:sz="0" w:space="0" w:color="auto"/>
            <w:right w:val="none" w:sz="0" w:space="0" w:color="auto"/>
          </w:divBdr>
        </w:div>
        <w:div w:id="1260983844">
          <w:marLeft w:val="0"/>
          <w:marRight w:val="0"/>
          <w:marTop w:val="0"/>
          <w:marBottom w:val="0"/>
          <w:divBdr>
            <w:top w:val="none" w:sz="0" w:space="0" w:color="auto"/>
            <w:left w:val="none" w:sz="0" w:space="0" w:color="auto"/>
            <w:bottom w:val="none" w:sz="0" w:space="0" w:color="auto"/>
            <w:right w:val="none" w:sz="0" w:space="0" w:color="auto"/>
          </w:divBdr>
        </w:div>
        <w:div w:id="1928728250">
          <w:marLeft w:val="0"/>
          <w:marRight w:val="0"/>
          <w:marTop w:val="0"/>
          <w:marBottom w:val="0"/>
          <w:divBdr>
            <w:top w:val="none" w:sz="0" w:space="0" w:color="auto"/>
            <w:left w:val="none" w:sz="0" w:space="0" w:color="auto"/>
            <w:bottom w:val="none" w:sz="0" w:space="0" w:color="auto"/>
            <w:right w:val="none" w:sz="0" w:space="0" w:color="auto"/>
          </w:divBdr>
        </w:div>
        <w:div w:id="191963474">
          <w:marLeft w:val="0"/>
          <w:marRight w:val="0"/>
          <w:marTop w:val="0"/>
          <w:marBottom w:val="0"/>
          <w:divBdr>
            <w:top w:val="none" w:sz="0" w:space="0" w:color="auto"/>
            <w:left w:val="none" w:sz="0" w:space="0" w:color="auto"/>
            <w:bottom w:val="none" w:sz="0" w:space="0" w:color="auto"/>
            <w:right w:val="none" w:sz="0" w:space="0" w:color="auto"/>
          </w:divBdr>
        </w:div>
        <w:div w:id="105450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38521/help/library/grid/doc/grid.Rnw" TargetMode="External"/><Relationship Id="rId117" Type="http://schemas.openxmlformats.org/officeDocument/2006/relationships/image" Target="media/image19.png"/><Relationship Id="rId21" Type="http://schemas.openxmlformats.org/officeDocument/2006/relationships/hyperlink" Target="http://127.0.0.1:38521/help/library/grid/doc/frame.pdf" TargetMode="External"/><Relationship Id="rId42" Type="http://schemas.openxmlformats.org/officeDocument/2006/relationships/hyperlink" Target="http://127.0.0.1:38521/help/library/grid/doc/moveline.Rnw" TargetMode="External"/><Relationship Id="rId47" Type="http://schemas.openxmlformats.org/officeDocument/2006/relationships/hyperlink" Target="http://127.0.0.1:38521/help/library/grid/doc/nonfinite.R" TargetMode="External"/><Relationship Id="rId63" Type="http://schemas.openxmlformats.org/officeDocument/2006/relationships/hyperlink" Target="http://127.0.0.1:38521/help/library/grid/doc/sharing.R" TargetMode="External"/><Relationship Id="rId68" Type="http://schemas.openxmlformats.org/officeDocument/2006/relationships/hyperlink" Target="http://127.0.0.1:38521/help/library/grid/doc/plotexample.pdf" TargetMode="External"/><Relationship Id="rId84" Type="http://schemas.openxmlformats.org/officeDocument/2006/relationships/hyperlink" Target="http://www.mathworks.com/help/matlab/matlab_prog/integers.html" TargetMode="External"/><Relationship Id="rId89" Type="http://schemas.openxmlformats.org/officeDocument/2006/relationships/hyperlink" Target="http://www.mathworks.com/help/matlab/ref/char.html" TargetMode="External"/><Relationship Id="rId112" Type="http://schemas.openxmlformats.org/officeDocument/2006/relationships/image" Target="media/image14.png"/><Relationship Id="rId16" Type="http://schemas.openxmlformats.org/officeDocument/2006/relationships/hyperlink" Target="http://127.0.0.1:38521/help/library/grid/doc/displaylist.pdf" TargetMode="External"/><Relationship Id="rId107" Type="http://schemas.openxmlformats.org/officeDocument/2006/relationships/image" Target="media/image9.png"/><Relationship Id="rId11" Type="http://schemas.openxmlformats.org/officeDocument/2006/relationships/image" Target="media/image3.png"/><Relationship Id="rId32" Type="http://schemas.openxmlformats.org/officeDocument/2006/relationships/hyperlink" Target="http://127.0.0.1:38521/help/library/grid/doc/interactive.pdf" TargetMode="External"/><Relationship Id="rId37" Type="http://schemas.openxmlformats.org/officeDocument/2006/relationships/hyperlink" Target="http://127.0.0.1:38521/help/library/grid/doc/locndimn.pdf" TargetMode="External"/><Relationship Id="rId53" Type="http://schemas.openxmlformats.org/officeDocument/2006/relationships/hyperlink" Target="http://127.0.0.1:38521/help/library/grid/doc/rotated.pdf" TargetMode="External"/><Relationship Id="rId58" Type="http://schemas.openxmlformats.org/officeDocument/2006/relationships/hyperlink" Target="http://127.0.0.1:38521/help/library/grid/doc/saveload.Rnw" TargetMode="External"/><Relationship Id="rId74" Type="http://schemas.openxmlformats.org/officeDocument/2006/relationships/hyperlink" Target="http://www.mathworks.com/help/matlab/ref/double.html" TargetMode="External"/><Relationship Id="rId79" Type="http://schemas.openxmlformats.org/officeDocument/2006/relationships/hyperlink" Target="http://www.mathworks.com/help/matlab/ref/realmin.html" TargetMode="External"/><Relationship Id="rId102" Type="http://schemas.openxmlformats.org/officeDocument/2006/relationships/hyperlink" Target="http://www.mathworks.com/help/matlab/structures.html" TargetMode="External"/><Relationship Id="rId123" Type="http://schemas.openxmlformats.org/officeDocument/2006/relationships/image" Target="media/image25.png"/><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www.mathworks.com/help/matlab/characters-and-strings.html" TargetMode="External"/><Relationship Id="rId95" Type="http://schemas.openxmlformats.org/officeDocument/2006/relationships/hyperlink" Target="http://www.mathworks.com/help/matlab/ref/false.html" TargetMode="External"/><Relationship Id="rId19" Type="http://schemas.openxmlformats.org/officeDocument/2006/relationships/hyperlink" Target="http://127.0.0.1:38521/help/library/grid/doc/displaylist.R" TargetMode="External"/><Relationship Id="rId14" Type="http://schemas.openxmlformats.org/officeDocument/2006/relationships/hyperlink" Target="http://127.0.0.1:38521/help/library/grid/DESCRIPTION" TargetMode="External"/><Relationship Id="rId22" Type="http://schemas.openxmlformats.org/officeDocument/2006/relationships/hyperlink" Target="http://127.0.0.1:38521/help/library/grid/doc/frame.Rnw" TargetMode="External"/><Relationship Id="rId27" Type="http://schemas.openxmlformats.org/officeDocument/2006/relationships/hyperlink" Target="http://127.0.0.1:38521/help/library/grid/doc/grid.R" TargetMode="External"/><Relationship Id="rId30" Type="http://schemas.openxmlformats.org/officeDocument/2006/relationships/hyperlink" Target="http://127.0.0.1:38521/help/library/grid/doc/grobs.Rnw" TargetMode="External"/><Relationship Id="rId35" Type="http://schemas.openxmlformats.org/officeDocument/2006/relationships/hyperlink" Target="http://127.0.0.1:38521/help/library/grid/doc/interactive.R" TargetMode="External"/><Relationship Id="rId43" Type="http://schemas.openxmlformats.org/officeDocument/2006/relationships/hyperlink" Target="http://127.0.0.1:38521/help/library/grid/doc/moveline.R" TargetMode="External"/><Relationship Id="rId48" Type="http://schemas.openxmlformats.org/officeDocument/2006/relationships/hyperlink" Target="http://127.0.0.1:38521/help/library/grid/doc/plotexample.pdf" TargetMode="External"/><Relationship Id="rId56" Type="http://schemas.openxmlformats.org/officeDocument/2006/relationships/hyperlink" Target="http://127.0.0.1:38521/help/library/grid/doc/saveload.pdf" TargetMode="External"/><Relationship Id="rId64" Type="http://schemas.openxmlformats.org/officeDocument/2006/relationships/hyperlink" Target="http://127.0.0.1:38521/help/library/grid/doc/viewports.pdf" TargetMode="External"/><Relationship Id="rId69" Type="http://schemas.openxmlformats.org/officeDocument/2006/relationships/image" Target="media/image6.png"/><Relationship Id="rId77" Type="http://schemas.openxmlformats.org/officeDocument/2006/relationships/hyperlink" Target="http://www.mathworks.com/help/matlab/matlab_prog/floating-point-numbers.html" TargetMode="External"/><Relationship Id="rId100" Type="http://schemas.openxmlformats.org/officeDocument/2006/relationships/hyperlink" Target="http://www.mathworks.com/help/matlab/ref/tableproperties.html" TargetMode="External"/><Relationship Id="rId105" Type="http://schemas.openxmlformats.org/officeDocument/2006/relationships/hyperlink" Target="http://www.mathworks.com/help/matlab/cell-arrays.html" TargetMode="External"/><Relationship Id="rId113" Type="http://schemas.openxmlformats.org/officeDocument/2006/relationships/image" Target="media/image15.png"/><Relationship Id="rId118" Type="http://schemas.openxmlformats.org/officeDocument/2006/relationships/image" Target="media/image20.png"/><Relationship Id="rId12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127.0.0.1:38521/help/library/grid/doc/plotexample.R" TargetMode="External"/><Relationship Id="rId72" Type="http://schemas.openxmlformats.org/officeDocument/2006/relationships/hyperlink" Target="http://www.mathworks.com/help/matlab/ref/full.html" TargetMode="External"/><Relationship Id="rId80" Type="http://schemas.openxmlformats.org/officeDocument/2006/relationships/hyperlink" Target="http://www.mathworks.com/help/matlab/ref/realmax.html" TargetMode="External"/><Relationship Id="rId85" Type="http://schemas.openxmlformats.org/officeDocument/2006/relationships/hyperlink" Target="http://www.mathworks.com/help/matlab/matlab_prog/strategies-for-efficient-use-of-memory.html" TargetMode="External"/><Relationship Id="rId93" Type="http://schemas.openxmlformats.org/officeDocument/2006/relationships/hyperlink" Target="http://www.mathworks.com/help/matlab/logical-operations.html" TargetMode="External"/><Relationship Id="rId98" Type="http://schemas.openxmlformats.org/officeDocument/2006/relationships/hyperlink" Target="http://www.mathworks.com/help/matlab/ref/table.html" TargetMode="External"/><Relationship Id="rId12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hyperlink" Target="http://127.0.0.1:38521/help/library/grid/doc/displaylist.pdf" TargetMode="External"/><Relationship Id="rId25" Type="http://schemas.openxmlformats.org/officeDocument/2006/relationships/hyperlink" Target="http://127.0.0.1:38521/help/library/grid/doc/grid.pdf" TargetMode="External"/><Relationship Id="rId33" Type="http://schemas.openxmlformats.org/officeDocument/2006/relationships/hyperlink" Target="http://127.0.0.1:38521/help/library/grid/doc/interactive.pdf" TargetMode="External"/><Relationship Id="rId38" Type="http://schemas.openxmlformats.org/officeDocument/2006/relationships/hyperlink" Target="http://127.0.0.1:38521/help/library/grid/doc/locndimn.Rnw" TargetMode="External"/><Relationship Id="rId46" Type="http://schemas.openxmlformats.org/officeDocument/2006/relationships/hyperlink" Target="http://127.0.0.1:38521/help/library/grid/doc/nonfinite.Rnw" TargetMode="External"/><Relationship Id="rId59" Type="http://schemas.openxmlformats.org/officeDocument/2006/relationships/hyperlink" Target="http://127.0.0.1:38521/help/library/grid/doc/saveload.R" TargetMode="External"/><Relationship Id="rId67" Type="http://schemas.openxmlformats.org/officeDocument/2006/relationships/hyperlink" Target="http://127.0.0.1:38521/help/library/grid/doc/viewports.R" TargetMode="External"/><Relationship Id="rId103" Type="http://schemas.openxmlformats.org/officeDocument/2006/relationships/hyperlink" Target="http://www.mathworks.com/help/matlab/matlab_prog/comma-separated-lists.html" TargetMode="External"/><Relationship Id="rId108" Type="http://schemas.openxmlformats.org/officeDocument/2006/relationships/image" Target="media/image10.png"/><Relationship Id="rId116" Type="http://schemas.openxmlformats.org/officeDocument/2006/relationships/image" Target="media/image18.png"/><Relationship Id="rId124" Type="http://schemas.openxmlformats.org/officeDocument/2006/relationships/image" Target="media/image26.png"/><Relationship Id="rId129" Type="http://schemas.openxmlformats.org/officeDocument/2006/relationships/header" Target="header3.xml"/><Relationship Id="rId20" Type="http://schemas.openxmlformats.org/officeDocument/2006/relationships/hyperlink" Target="http://127.0.0.1:38521/help/library/grid/doc/frame.pdf" TargetMode="External"/><Relationship Id="rId41" Type="http://schemas.openxmlformats.org/officeDocument/2006/relationships/hyperlink" Target="http://127.0.0.1:38521/help/library/grid/doc/moveline.pdf" TargetMode="External"/><Relationship Id="rId54" Type="http://schemas.openxmlformats.org/officeDocument/2006/relationships/hyperlink" Target="http://127.0.0.1:38521/help/library/grid/doc/rotated.Rnw" TargetMode="External"/><Relationship Id="rId62" Type="http://schemas.openxmlformats.org/officeDocument/2006/relationships/hyperlink" Target="http://127.0.0.1:38521/help/library/grid/doc/sharing.Rnw" TargetMode="External"/><Relationship Id="rId70" Type="http://schemas.openxmlformats.org/officeDocument/2006/relationships/hyperlink" Target="http://www.mathworks.com/help/pdf_doc/matlab/getstart.pdf" TargetMode="External"/><Relationship Id="rId75" Type="http://schemas.openxmlformats.org/officeDocument/2006/relationships/hyperlink" Target="http://www.mathworks.com/help/matlab/ref/single.html" TargetMode="External"/><Relationship Id="rId83" Type="http://schemas.openxmlformats.org/officeDocument/2006/relationships/hyperlink" Target="http://www.mathworks.com/help/matlab/ref/int8.html" TargetMode="External"/><Relationship Id="rId88" Type="http://schemas.openxmlformats.org/officeDocument/2006/relationships/hyperlink" Target="http://www.mathworks.com/help/matlab/matlab_prog/integers.html" TargetMode="External"/><Relationship Id="rId91" Type="http://schemas.openxmlformats.org/officeDocument/2006/relationships/hyperlink" Target="http://www.mathworks.com/help/matlab/matlab_prog/regular-expressions.html" TargetMode="External"/><Relationship Id="rId96" Type="http://schemas.openxmlformats.org/officeDocument/2006/relationships/hyperlink" Target="http://www.mathworks.com/help/matlab/ref/function_handle.html" TargetMode="External"/><Relationship Id="rId111" Type="http://schemas.openxmlformats.org/officeDocument/2006/relationships/image" Target="media/image13.png"/><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27.0.0.1:38521/help/library/grid/doc/index.html" TargetMode="External"/><Relationship Id="rId23" Type="http://schemas.openxmlformats.org/officeDocument/2006/relationships/hyperlink" Target="http://127.0.0.1:38521/help/library/grid/doc/frame.R" TargetMode="External"/><Relationship Id="rId28" Type="http://schemas.openxmlformats.org/officeDocument/2006/relationships/hyperlink" Target="http://127.0.0.1:38521/help/library/grid/doc/grobs.pdf" TargetMode="External"/><Relationship Id="rId36" Type="http://schemas.openxmlformats.org/officeDocument/2006/relationships/hyperlink" Target="http://127.0.0.1:38521/help/library/grid/doc/locndimn.pdf" TargetMode="External"/><Relationship Id="rId49" Type="http://schemas.openxmlformats.org/officeDocument/2006/relationships/hyperlink" Target="http://127.0.0.1:38521/help/library/grid/doc/plotexample.pdf" TargetMode="External"/><Relationship Id="rId57" Type="http://schemas.openxmlformats.org/officeDocument/2006/relationships/hyperlink" Target="http://127.0.0.1:38521/help/library/grid/doc/saveload.pdf" TargetMode="External"/><Relationship Id="rId106" Type="http://schemas.openxmlformats.org/officeDocument/2006/relationships/image" Target="media/image8.png"/><Relationship Id="rId114" Type="http://schemas.openxmlformats.org/officeDocument/2006/relationships/image" Target="media/image16.png"/><Relationship Id="rId119" Type="http://schemas.openxmlformats.org/officeDocument/2006/relationships/image" Target="media/image21.png"/><Relationship Id="rId127" Type="http://schemas.openxmlformats.org/officeDocument/2006/relationships/footer" Target="footer1.xml"/><Relationship Id="rId10" Type="http://schemas.openxmlformats.org/officeDocument/2006/relationships/image" Target="media/image2.gif"/><Relationship Id="rId31" Type="http://schemas.openxmlformats.org/officeDocument/2006/relationships/hyperlink" Target="http://127.0.0.1:38521/help/library/grid/doc/grobs.R" TargetMode="External"/><Relationship Id="rId44" Type="http://schemas.openxmlformats.org/officeDocument/2006/relationships/hyperlink" Target="http://127.0.0.1:38521/help/library/grid/doc/nonfinite.pdf" TargetMode="External"/><Relationship Id="rId52" Type="http://schemas.openxmlformats.org/officeDocument/2006/relationships/hyperlink" Target="http://127.0.0.1:38521/help/library/grid/doc/rotated.pdf" TargetMode="External"/><Relationship Id="rId60" Type="http://schemas.openxmlformats.org/officeDocument/2006/relationships/hyperlink" Target="http://127.0.0.1:38521/help/library/grid/doc/sharing.pdf" TargetMode="External"/><Relationship Id="rId65" Type="http://schemas.openxmlformats.org/officeDocument/2006/relationships/hyperlink" Target="http://127.0.0.1:38521/help/library/grid/doc/viewports.pdf" TargetMode="External"/><Relationship Id="rId73" Type="http://schemas.openxmlformats.org/officeDocument/2006/relationships/hyperlink" Target="http://www.mathworks.com/help/matlab/ref/sparse.html" TargetMode="External"/><Relationship Id="rId78" Type="http://schemas.openxmlformats.org/officeDocument/2006/relationships/hyperlink" Target="http://www.mathworks.com/help/matlab/matlab_prog/floating-point-numbers.html" TargetMode="External"/><Relationship Id="rId81" Type="http://schemas.openxmlformats.org/officeDocument/2006/relationships/hyperlink" Target="http://www.mathworks.com/help/matlab/matlab_prog/floating-point-numbers.html" TargetMode="External"/><Relationship Id="rId86" Type="http://schemas.openxmlformats.org/officeDocument/2006/relationships/hyperlink" Target="http://www.mathworks.com/help/matlab/ref/intmin.html" TargetMode="External"/><Relationship Id="rId94" Type="http://schemas.openxmlformats.org/officeDocument/2006/relationships/hyperlink" Target="http://www.mathworks.com/help/matlab/ref/true.html" TargetMode="External"/><Relationship Id="rId99" Type="http://schemas.openxmlformats.org/officeDocument/2006/relationships/hyperlink" Target="http://www.mathworks.com/help/matlab/tables.html" TargetMode="External"/><Relationship Id="rId101" Type="http://schemas.openxmlformats.org/officeDocument/2006/relationships/hyperlink" Target="http://www.mathworks.com/help/matlab/ref/struct.html" TargetMode="External"/><Relationship Id="rId122" Type="http://schemas.openxmlformats.org/officeDocument/2006/relationships/image" Target="media/image24.png"/><Relationship Id="rId13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127.0.0.1:38521/help/library/grid/doc/displaylist.Rnw" TargetMode="External"/><Relationship Id="rId39" Type="http://schemas.openxmlformats.org/officeDocument/2006/relationships/hyperlink" Target="http://127.0.0.1:38521/help/library/grid/doc/locndimn.R" TargetMode="External"/><Relationship Id="rId109" Type="http://schemas.openxmlformats.org/officeDocument/2006/relationships/image" Target="media/image11.png"/><Relationship Id="rId34" Type="http://schemas.openxmlformats.org/officeDocument/2006/relationships/hyperlink" Target="http://127.0.0.1:38521/help/library/grid/doc/interactive.Rnw" TargetMode="External"/><Relationship Id="rId50" Type="http://schemas.openxmlformats.org/officeDocument/2006/relationships/hyperlink" Target="http://127.0.0.1:38521/help/library/grid/doc/plotexample.Rnw" TargetMode="External"/><Relationship Id="rId55" Type="http://schemas.openxmlformats.org/officeDocument/2006/relationships/hyperlink" Target="http://127.0.0.1:38521/help/library/grid/doc/rotated.R" TargetMode="External"/><Relationship Id="rId76" Type="http://schemas.openxmlformats.org/officeDocument/2006/relationships/hyperlink" Target="http://www.mathworks.com/help/matlab/matlab_prog/floating-point-numbers.html" TargetMode="External"/><Relationship Id="rId97" Type="http://schemas.openxmlformats.org/officeDocument/2006/relationships/hyperlink" Target="http://www.mathworks.com/help/matlab/function-handles.html" TargetMode="External"/><Relationship Id="rId104" Type="http://schemas.openxmlformats.org/officeDocument/2006/relationships/hyperlink" Target="http://www.mathworks.com/help/matlab/ref/cell.html" TargetMode="External"/><Relationship Id="rId120" Type="http://schemas.openxmlformats.org/officeDocument/2006/relationships/image" Target="media/image22.png"/><Relationship Id="rId125"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7.png"/><Relationship Id="rId92" Type="http://schemas.openxmlformats.org/officeDocument/2006/relationships/hyperlink" Target="http://www.mathworks.com/help/matlab/ref/logical.html" TargetMode="External"/><Relationship Id="rId2" Type="http://schemas.openxmlformats.org/officeDocument/2006/relationships/customXml" Target="../customXml/item2.xml"/><Relationship Id="rId29" Type="http://schemas.openxmlformats.org/officeDocument/2006/relationships/hyperlink" Target="http://127.0.0.1:38521/help/library/grid/doc/grobs.pdf" TargetMode="External"/><Relationship Id="rId24" Type="http://schemas.openxmlformats.org/officeDocument/2006/relationships/hyperlink" Target="http://127.0.0.1:38521/help/library/grid/doc/grid.pdf" TargetMode="External"/><Relationship Id="rId40" Type="http://schemas.openxmlformats.org/officeDocument/2006/relationships/hyperlink" Target="http://127.0.0.1:38521/help/library/grid/doc/moveline.pdf" TargetMode="External"/><Relationship Id="rId45" Type="http://schemas.openxmlformats.org/officeDocument/2006/relationships/hyperlink" Target="http://127.0.0.1:38521/help/library/grid/doc/nonfinite.pdf" TargetMode="External"/><Relationship Id="rId66" Type="http://schemas.openxmlformats.org/officeDocument/2006/relationships/hyperlink" Target="http://127.0.0.1:38521/help/library/grid/doc/viewports.Rnw" TargetMode="External"/><Relationship Id="rId87" Type="http://schemas.openxmlformats.org/officeDocument/2006/relationships/hyperlink" Target="http://www.mathworks.com/help/matlab/ref/intmax.html" TargetMode="External"/><Relationship Id="rId110" Type="http://schemas.openxmlformats.org/officeDocument/2006/relationships/image" Target="media/image12.png"/><Relationship Id="rId115" Type="http://schemas.openxmlformats.org/officeDocument/2006/relationships/image" Target="media/image17.png"/><Relationship Id="rId131" Type="http://schemas.openxmlformats.org/officeDocument/2006/relationships/fontTable" Target="fontTable.xml"/><Relationship Id="rId61" Type="http://schemas.openxmlformats.org/officeDocument/2006/relationships/hyperlink" Target="http://127.0.0.1:38521/help/library/grid/doc/sharing.pdf" TargetMode="External"/><Relationship Id="rId82" Type="http://schemas.openxmlformats.org/officeDocument/2006/relationships/hyperlink" Target="http://www.mathworks.com/help/matlab/math/full-and-sparse-matri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h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2EDAB02-02BA-4663-B466-A6DCB4F5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60</Pages>
  <Words>11203</Words>
  <Characters>63858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dc:creator>
  <cp:keywords/>
  <cp:lastModifiedBy>Sean</cp:lastModifiedBy>
  <cp:revision>2</cp:revision>
  <cp:lastPrinted>2014-10-23T04:05:00Z</cp:lastPrinted>
  <dcterms:created xsi:type="dcterms:W3CDTF">2015-09-24T23:11:00Z</dcterms:created>
  <dcterms:modified xsi:type="dcterms:W3CDTF">2015-09-24T23:11:00Z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